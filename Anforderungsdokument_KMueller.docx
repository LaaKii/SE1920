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DA85E" w14:textId="77777777" w:rsidR="00294D17" w:rsidRDefault="00294D17" w:rsidP="00212643"/>
    <w:p w14:paraId="2611075A" w14:textId="77777777" w:rsidR="00294D17" w:rsidRDefault="00294D17" w:rsidP="00212643"/>
    <w:p w14:paraId="7653BC11" w14:textId="77777777" w:rsidR="00294D17" w:rsidRDefault="00294D17" w:rsidP="00212643"/>
    <w:p w14:paraId="0562D71C" w14:textId="7CD1A8AE" w:rsidR="00294D17" w:rsidRDefault="00FB0447" w:rsidP="00212643">
      <w:pPr>
        <w:pStyle w:val="Titel"/>
      </w:pPr>
      <w:r>
        <w:fldChar w:fldCharType="begin"/>
      </w:r>
      <w:r>
        <w:instrText xml:space="preserve">  </w:instrText>
      </w:r>
      <w:r>
        <w:fldChar w:fldCharType="end"/>
      </w:r>
      <w:r w:rsidR="00E52AA8">
        <w:t>Anforderungsdokument</w:t>
      </w:r>
      <w:r w:rsidR="000D3A48">
        <w:t xml:space="preserve"> für den Programmentwurf</w:t>
      </w:r>
    </w:p>
    <w:p w14:paraId="3BE2F542" w14:textId="77777777" w:rsidR="00294D17" w:rsidRDefault="00294D17" w:rsidP="00212643"/>
    <w:p w14:paraId="0CE7C5A3" w14:textId="77777777" w:rsidR="00294D17" w:rsidRDefault="00294D17" w:rsidP="00212643"/>
    <w:p w14:paraId="3295BDD5" w14:textId="77777777" w:rsidR="00294D17" w:rsidRDefault="00294D17" w:rsidP="00212643"/>
    <w:p w14:paraId="35A05006" w14:textId="77777777" w:rsidR="00294D17" w:rsidRPr="00F229E8" w:rsidRDefault="00E52AA8" w:rsidP="00212643">
      <w:pPr>
        <w:pStyle w:val="Thema"/>
      </w:pPr>
      <w:r>
        <w:t>Native Android – App für persönliche Fitnessassistenz mit individuellen Plänen und Zielen</w:t>
      </w:r>
      <w:r w:rsidR="00FB0447" w:rsidRPr="00F229E8">
        <w:fldChar w:fldCharType="begin"/>
      </w:r>
      <w:r w:rsidR="00FB0447" w:rsidRPr="00F229E8">
        <w:instrText xml:space="preserve">  </w:instrText>
      </w:r>
      <w:r w:rsidR="00FB0447" w:rsidRPr="00F229E8">
        <w:fldChar w:fldCharType="end"/>
      </w:r>
    </w:p>
    <w:p w14:paraId="622AC022" w14:textId="77777777" w:rsidR="00294D17" w:rsidRDefault="00294D17" w:rsidP="00212643"/>
    <w:p w14:paraId="1D19BCE8" w14:textId="77777777" w:rsidR="00294D17" w:rsidRDefault="00294D17" w:rsidP="00212643"/>
    <w:p w14:paraId="7F70E0FA" w14:textId="77777777" w:rsidR="00294D17" w:rsidRDefault="00294D17" w:rsidP="00212643"/>
    <w:p w14:paraId="2873C8B7" w14:textId="77777777" w:rsidR="00294D17" w:rsidRDefault="00294D17" w:rsidP="00212643"/>
    <w:p w14:paraId="7CE7CB8D" w14:textId="77777777" w:rsidR="00294D17" w:rsidRDefault="00294D17" w:rsidP="00212643"/>
    <w:p w14:paraId="6378CD77" w14:textId="77777777" w:rsidR="00294D17" w:rsidRDefault="00294D17" w:rsidP="00212643"/>
    <w:p w14:paraId="2C6F4824" w14:textId="77777777" w:rsidR="00294D17" w:rsidRDefault="00294D17" w:rsidP="00212643"/>
    <w:p w14:paraId="442F54DC" w14:textId="77777777" w:rsidR="00294D17" w:rsidRDefault="00294D17" w:rsidP="00212643"/>
    <w:p w14:paraId="66D75635" w14:textId="77777777" w:rsidR="00294D17" w:rsidRDefault="00294D17" w:rsidP="00212643"/>
    <w:p w14:paraId="6E132ABC" w14:textId="77777777" w:rsidR="00294D17" w:rsidRDefault="00294D17" w:rsidP="00212643"/>
    <w:p w14:paraId="705B5552" w14:textId="77777777" w:rsidR="00294D17" w:rsidRDefault="00294D17" w:rsidP="00212643"/>
    <w:p w14:paraId="7AE521B2" w14:textId="77777777" w:rsidR="00294D17" w:rsidRDefault="00294D17" w:rsidP="00212643"/>
    <w:p w14:paraId="434AB40F" w14:textId="77777777" w:rsidR="00294D17" w:rsidRDefault="00294D17" w:rsidP="00212643"/>
    <w:p w14:paraId="72E9F32D" w14:textId="1747C477" w:rsidR="00294D17" w:rsidRDefault="00294D17" w:rsidP="00212643"/>
    <w:p w14:paraId="3748C912" w14:textId="77777777" w:rsidR="000D3A48" w:rsidRDefault="000D3A48" w:rsidP="00212643"/>
    <w:p w14:paraId="14230268" w14:textId="77777777" w:rsidR="00294D17" w:rsidRDefault="00294D17" w:rsidP="000D3A48">
      <w:pPr>
        <w:pStyle w:val="Stand"/>
      </w:pPr>
      <w:r>
        <w:tab/>
      </w:r>
      <w:r w:rsidRPr="00F41CA2">
        <w:t>Stand</w:t>
      </w:r>
      <w:r>
        <w:t>:</w:t>
      </w:r>
      <w:r>
        <w:tab/>
      </w:r>
      <w:r w:rsidR="00E52AA8">
        <w:t>02.12.2019</w:t>
      </w:r>
      <w:r w:rsidR="00FB0447">
        <w:fldChar w:fldCharType="begin"/>
      </w:r>
      <w:r w:rsidR="00FB0447">
        <w:instrText xml:space="preserve">  </w:instrText>
      </w:r>
      <w:r w:rsidR="00FB0447">
        <w:fldChar w:fldCharType="end"/>
      </w:r>
    </w:p>
    <w:p w14:paraId="23557335" w14:textId="77777777" w:rsidR="000D3A48" w:rsidRDefault="00294D17" w:rsidP="000D3A48">
      <w:pPr>
        <w:pStyle w:val="Autor"/>
      </w:pPr>
      <w:r>
        <w:tab/>
      </w:r>
      <w:r w:rsidRPr="001C3827">
        <w:t>Autor</w:t>
      </w:r>
      <w:r>
        <w:t>:</w:t>
      </w:r>
      <w:r>
        <w:tab/>
      </w:r>
      <w:r w:rsidR="000D3A48">
        <w:t>Kai Müller</w:t>
      </w:r>
    </w:p>
    <w:p w14:paraId="4E15820B" w14:textId="632357A6" w:rsidR="00A17297" w:rsidRDefault="000D3A48" w:rsidP="000D3A48">
      <w:pPr>
        <w:pStyle w:val="Autor"/>
      </w:pPr>
      <w:r>
        <w:tab/>
      </w:r>
      <w:r w:rsidR="00FB0447">
        <w:fldChar w:fldCharType="begin"/>
      </w:r>
      <w:r w:rsidR="00FB0447">
        <w:instrText xml:space="preserve">  </w:instrText>
      </w:r>
      <w:r w:rsidR="00FB0447">
        <w:fldChar w:fldCharType="end"/>
      </w:r>
      <w:r>
        <w:t>Kurs:</w:t>
      </w:r>
      <w:r>
        <w:tab/>
        <w:t>TINF18B5</w:t>
      </w:r>
    </w:p>
    <w:p w14:paraId="2A2AC0BB" w14:textId="77777777" w:rsidR="00A17297" w:rsidRPr="00A17297" w:rsidRDefault="00A17297" w:rsidP="000D3A48">
      <w:pPr>
        <w:jc w:val="left"/>
      </w:pPr>
    </w:p>
    <w:p w14:paraId="45308C84" w14:textId="77777777" w:rsidR="00A17297" w:rsidRPr="00A17297" w:rsidRDefault="00A17297" w:rsidP="000D3A48">
      <w:pPr>
        <w:jc w:val="left"/>
      </w:pPr>
    </w:p>
    <w:p w14:paraId="728B81D6" w14:textId="77777777" w:rsidR="00A17297" w:rsidRDefault="00A17297" w:rsidP="00401414"/>
    <w:p w14:paraId="6D00DF6F" w14:textId="62DFF892" w:rsidR="008702DD" w:rsidRDefault="008702DD" w:rsidP="008702DD">
      <w:pPr>
        <w:pStyle w:val="Standardeinzeilig"/>
      </w:pPr>
    </w:p>
    <w:p w14:paraId="454FF74B" w14:textId="343E9203" w:rsidR="000D3A48" w:rsidRDefault="000D3A48" w:rsidP="008702DD">
      <w:pPr>
        <w:pStyle w:val="Standardeinzeilig"/>
      </w:pPr>
    </w:p>
    <w:p w14:paraId="5F745906" w14:textId="29BF1D14" w:rsidR="000D3A48" w:rsidRDefault="000D3A48" w:rsidP="008702DD">
      <w:pPr>
        <w:pStyle w:val="Standardeinzeilig"/>
      </w:pPr>
    </w:p>
    <w:p w14:paraId="23CB5179" w14:textId="4A015431" w:rsidR="000D3A48" w:rsidRDefault="000D3A48" w:rsidP="008702DD">
      <w:pPr>
        <w:pStyle w:val="Standardeinzeilig"/>
      </w:pPr>
    </w:p>
    <w:p w14:paraId="4D800119" w14:textId="707364AE" w:rsidR="000D3A48" w:rsidRDefault="000D3A48" w:rsidP="008702DD">
      <w:pPr>
        <w:pStyle w:val="Standardeinzeilig"/>
      </w:pPr>
    </w:p>
    <w:p w14:paraId="15EA57D5" w14:textId="35CE7815" w:rsidR="000D3A48" w:rsidRDefault="000D3A48" w:rsidP="008702DD">
      <w:pPr>
        <w:pStyle w:val="Standardeinzeilig"/>
      </w:pPr>
    </w:p>
    <w:p w14:paraId="4CE19080" w14:textId="0471544C" w:rsidR="000D3A48" w:rsidRDefault="000D3A48" w:rsidP="008702DD">
      <w:pPr>
        <w:pStyle w:val="Standardeinzeilig"/>
      </w:pPr>
    </w:p>
    <w:p w14:paraId="0ABB9A44" w14:textId="5A19CE16" w:rsidR="000D3A48" w:rsidRDefault="000D3A48" w:rsidP="008702DD">
      <w:pPr>
        <w:pStyle w:val="Standardeinzeilig"/>
      </w:pPr>
    </w:p>
    <w:p w14:paraId="13BA849A" w14:textId="757DD066" w:rsidR="000D3A48" w:rsidRDefault="000D3A48" w:rsidP="008702DD">
      <w:pPr>
        <w:pStyle w:val="Standardeinzeilig"/>
      </w:pPr>
    </w:p>
    <w:p w14:paraId="76B0CBB1" w14:textId="77834234" w:rsidR="000D3A48" w:rsidRDefault="000D3A48" w:rsidP="008702DD">
      <w:pPr>
        <w:pStyle w:val="Standardeinzeilig"/>
      </w:pPr>
    </w:p>
    <w:p w14:paraId="018FBD4E" w14:textId="025E08EB" w:rsidR="000D3A48" w:rsidRDefault="000D3A48" w:rsidP="008702DD">
      <w:pPr>
        <w:pStyle w:val="Standardeinzeilig"/>
      </w:pPr>
    </w:p>
    <w:p w14:paraId="6C88DFF5" w14:textId="5A04B55F" w:rsidR="000D3A48" w:rsidRDefault="000D3A48" w:rsidP="008702DD">
      <w:pPr>
        <w:pStyle w:val="Standardeinzeilig"/>
      </w:pPr>
    </w:p>
    <w:p w14:paraId="01AED64E" w14:textId="2B602B2E" w:rsidR="000D3A48" w:rsidRDefault="000D3A48" w:rsidP="008702DD">
      <w:pPr>
        <w:pStyle w:val="Standardeinzeilig"/>
      </w:pPr>
    </w:p>
    <w:p w14:paraId="23654A13" w14:textId="7FD77485" w:rsidR="000D3A48" w:rsidRDefault="000D3A48" w:rsidP="008702DD">
      <w:pPr>
        <w:pStyle w:val="Standardeinzeilig"/>
      </w:pPr>
    </w:p>
    <w:p w14:paraId="079E064F" w14:textId="5464BF11" w:rsidR="000D3A48" w:rsidRDefault="000D3A48" w:rsidP="008702DD">
      <w:pPr>
        <w:pStyle w:val="Standardeinzeilig"/>
      </w:pPr>
    </w:p>
    <w:p w14:paraId="3802DC1F" w14:textId="60C36F25" w:rsidR="000D3A48" w:rsidRDefault="000D3A48" w:rsidP="008702DD">
      <w:pPr>
        <w:pStyle w:val="Standardeinzeilig"/>
      </w:pPr>
    </w:p>
    <w:p w14:paraId="448BCF22" w14:textId="42962C62" w:rsidR="000D3A48" w:rsidRDefault="000D3A48" w:rsidP="008702DD">
      <w:pPr>
        <w:pStyle w:val="Standardeinzeilig"/>
      </w:pPr>
    </w:p>
    <w:p w14:paraId="16318E0F" w14:textId="0623A2DB" w:rsidR="000D3A48" w:rsidRDefault="000D3A48" w:rsidP="008702DD">
      <w:pPr>
        <w:pStyle w:val="Standardeinzeilig"/>
      </w:pPr>
    </w:p>
    <w:p w14:paraId="202B5106" w14:textId="38D02620" w:rsidR="000D3A48" w:rsidRDefault="000D3A48" w:rsidP="008702DD">
      <w:pPr>
        <w:pStyle w:val="Standardeinzeilig"/>
      </w:pPr>
    </w:p>
    <w:p w14:paraId="24537663" w14:textId="30F188DC" w:rsidR="000D3A48" w:rsidRDefault="000D3A48" w:rsidP="008702DD">
      <w:pPr>
        <w:pStyle w:val="Standardeinzeilig"/>
      </w:pPr>
    </w:p>
    <w:p w14:paraId="3D1C320B" w14:textId="7DB8ACD4" w:rsidR="000D3A48" w:rsidRDefault="000D3A48" w:rsidP="008702DD">
      <w:pPr>
        <w:pStyle w:val="Standardeinzeilig"/>
      </w:pPr>
    </w:p>
    <w:p w14:paraId="30CB433E" w14:textId="00DF6FAE" w:rsidR="000D3A48" w:rsidRDefault="000D3A48" w:rsidP="008702DD">
      <w:pPr>
        <w:pStyle w:val="Standardeinzeilig"/>
      </w:pPr>
    </w:p>
    <w:p w14:paraId="16CC04A2" w14:textId="2BDA8AF4" w:rsidR="000D3A48" w:rsidRDefault="000D3A48" w:rsidP="008702DD">
      <w:pPr>
        <w:pStyle w:val="Standardeinzeilig"/>
      </w:pPr>
    </w:p>
    <w:p w14:paraId="7A117849" w14:textId="0B406F36" w:rsidR="000D3A48" w:rsidRDefault="000D3A48" w:rsidP="008702DD">
      <w:pPr>
        <w:pStyle w:val="Standardeinzeilig"/>
      </w:pPr>
    </w:p>
    <w:tbl>
      <w:tblPr>
        <w:tblStyle w:val="Tabellenraster"/>
        <w:tblW w:w="0" w:type="auto"/>
        <w:tblLook w:val="04A0" w:firstRow="1" w:lastRow="0" w:firstColumn="1" w:lastColumn="0" w:noHBand="0" w:noVBand="1"/>
      </w:tblPr>
      <w:tblGrid>
        <w:gridCol w:w="3115"/>
        <w:gridCol w:w="3115"/>
        <w:gridCol w:w="3115"/>
      </w:tblGrid>
      <w:tr w:rsidR="000D3A48" w14:paraId="7C435DFE" w14:textId="77777777" w:rsidTr="000D3A48">
        <w:tc>
          <w:tcPr>
            <w:tcW w:w="3115" w:type="dxa"/>
          </w:tcPr>
          <w:p w14:paraId="3E1B49CC" w14:textId="3E08D874" w:rsidR="000D3A48" w:rsidRDefault="000D3A48" w:rsidP="008702DD">
            <w:pPr>
              <w:pStyle w:val="Standardeinzeilig"/>
            </w:pPr>
            <w:r>
              <w:t>Version</w:t>
            </w:r>
          </w:p>
        </w:tc>
        <w:tc>
          <w:tcPr>
            <w:tcW w:w="3115" w:type="dxa"/>
          </w:tcPr>
          <w:p w14:paraId="37EAF585" w14:textId="48845753" w:rsidR="000D3A48" w:rsidRDefault="000D3A48" w:rsidP="008702DD">
            <w:pPr>
              <w:pStyle w:val="Standardeinzeilig"/>
            </w:pPr>
            <w:r>
              <w:t>Autor</w:t>
            </w:r>
          </w:p>
        </w:tc>
        <w:tc>
          <w:tcPr>
            <w:tcW w:w="3115" w:type="dxa"/>
          </w:tcPr>
          <w:p w14:paraId="4BD9C40F" w14:textId="23A0060B" w:rsidR="000D3A48" w:rsidRDefault="000D3A48" w:rsidP="000D3A48">
            <w:pPr>
              <w:pStyle w:val="Standardeinzeilig"/>
            </w:pPr>
            <w:r>
              <w:t>Änderungsvermerk</w:t>
            </w:r>
          </w:p>
        </w:tc>
      </w:tr>
      <w:tr w:rsidR="000D3A48" w14:paraId="1A01334B" w14:textId="77777777" w:rsidTr="000D3A48">
        <w:tc>
          <w:tcPr>
            <w:tcW w:w="3115" w:type="dxa"/>
          </w:tcPr>
          <w:p w14:paraId="3F79E4B7" w14:textId="740507F0" w:rsidR="000D3A48" w:rsidRDefault="000D3A48" w:rsidP="008702DD">
            <w:pPr>
              <w:pStyle w:val="Standardeinzeilig"/>
            </w:pPr>
            <w:r>
              <w:t>1.0</w:t>
            </w:r>
          </w:p>
        </w:tc>
        <w:tc>
          <w:tcPr>
            <w:tcW w:w="3115" w:type="dxa"/>
          </w:tcPr>
          <w:p w14:paraId="42481BAB" w14:textId="18CE7F2A" w:rsidR="000D3A48" w:rsidRDefault="000D3A48" w:rsidP="008702DD">
            <w:pPr>
              <w:pStyle w:val="Standardeinzeilig"/>
            </w:pPr>
            <w:r>
              <w:t>K. Müller</w:t>
            </w:r>
          </w:p>
        </w:tc>
        <w:tc>
          <w:tcPr>
            <w:tcW w:w="3115" w:type="dxa"/>
          </w:tcPr>
          <w:p w14:paraId="635A4B22" w14:textId="1E944EC4" w:rsidR="000D3A48" w:rsidRDefault="00BF2EBC" w:rsidP="008702DD">
            <w:pPr>
              <w:pStyle w:val="Standardeinzeilig"/>
            </w:pPr>
            <w:r>
              <w:t>Initiale Erstellung</w:t>
            </w:r>
          </w:p>
        </w:tc>
      </w:tr>
      <w:tr w:rsidR="000D3A48" w14:paraId="664FBD08" w14:textId="77777777" w:rsidTr="000D3A48">
        <w:tc>
          <w:tcPr>
            <w:tcW w:w="3115" w:type="dxa"/>
          </w:tcPr>
          <w:p w14:paraId="3B1972DA" w14:textId="77777777" w:rsidR="000D3A48" w:rsidRDefault="000D3A48" w:rsidP="008702DD">
            <w:pPr>
              <w:pStyle w:val="Standardeinzeilig"/>
            </w:pPr>
          </w:p>
        </w:tc>
        <w:tc>
          <w:tcPr>
            <w:tcW w:w="3115" w:type="dxa"/>
          </w:tcPr>
          <w:p w14:paraId="5A57EE49" w14:textId="77777777" w:rsidR="000D3A48" w:rsidRDefault="000D3A48" w:rsidP="008702DD">
            <w:pPr>
              <w:pStyle w:val="Standardeinzeilig"/>
            </w:pPr>
          </w:p>
        </w:tc>
        <w:tc>
          <w:tcPr>
            <w:tcW w:w="3115" w:type="dxa"/>
          </w:tcPr>
          <w:p w14:paraId="7A5D3F3B" w14:textId="77777777" w:rsidR="000D3A48" w:rsidRDefault="000D3A48" w:rsidP="008702DD">
            <w:pPr>
              <w:pStyle w:val="Standardeinzeilig"/>
            </w:pPr>
          </w:p>
        </w:tc>
      </w:tr>
    </w:tbl>
    <w:p w14:paraId="41F72F07" w14:textId="0DD4C7F3" w:rsidR="000D3A48" w:rsidRDefault="000D3A48" w:rsidP="008702DD">
      <w:pPr>
        <w:pStyle w:val="Standardeinzeilig"/>
      </w:pPr>
    </w:p>
    <w:p w14:paraId="37077CFC" w14:textId="6981699E" w:rsidR="000D3A48" w:rsidRDefault="000D3A48" w:rsidP="008702DD">
      <w:pPr>
        <w:pStyle w:val="Standardeinzeilig"/>
      </w:pPr>
    </w:p>
    <w:p w14:paraId="24BDCAA9" w14:textId="2FA9D24F" w:rsidR="000D3A48" w:rsidRDefault="000D3A48" w:rsidP="008702DD">
      <w:pPr>
        <w:pStyle w:val="Standardeinzeilig"/>
      </w:pPr>
    </w:p>
    <w:p w14:paraId="20F5DC58" w14:textId="46D72712" w:rsidR="00F12886" w:rsidRDefault="00F12886" w:rsidP="008702DD">
      <w:pPr>
        <w:pStyle w:val="Standardeinzeilig"/>
      </w:pPr>
    </w:p>
    <w:p w14:paraId="4702C038" w14:textId="0E9E906D" w:rsidR="00F12886" w:rsidRDefault="00F12886" w:rsidP="008702DD">
      <w:pPr>
        <w:pStyle w:val="Standardeinzeilig"/>
      </w:pPr>
    </w:p>
    <w:p w14:paraId="7417516E" w14:textId="3D9BCCC4" w:rsidR="00F12886" w:rsidRDefault="00F12886" w:rsidP="008702DD">
      <w:pPr>
        <w:pStyle w:val="Standardeinzeilig"/>
      </w:pPr>
    </w:p>
    <w:p w14:paraId="1D0B52F2" w14:textId="5679DC4A" w:rsidR="00F12886" w:rsidRDefault="00F12886" w:rsidP="008702DD">
      <w:pPr>
        <w:pStyle w:val="Standardeinzeilig"/>
      </w:pPr>
    </w:p>
    <w:p w14:paraId="1C04DC93" w14:textId="018EB724" w:rsidR="00F12886" w:rsidRDefault="00F12886" w:rsidP="008702DD">
      <w:pPr>
        <w:pStyle w:val="Standardeinzeilig"/>
      </w:pPr>
    </w:p>
    <w:p w14:paraId="5B149B58" w14:textId="409872CF" w:rsidR="00F12886" w:rsidRDefault="00F12886" w:rsidP="008702DD">
      <w:pPr>
        <w:pStyle w:val="Standardeinzeilig"/>
      </w:pPr>
    </w:p>
    <w:p w14:paraId="33794D76" w14:textId="4F9D6EAC" w:rsidR="00F12886" w:rsidRDefault="00F12886" w:rsidP="008702DD">
      <w:pPr>
        <w:pStyle w:val="Standardeinzeilig"/>
      </w:pPr>
    </w:p>
    <w:p w14:paraId="65ABAF46" w14:textId="066FF4C3" w:rsidR="00F12886" w:rsidRDefault="00F12886" w:rsidP="008702DD">
      <w:pPr>
        <w:pStyle w:val="Standardeinzeilig"/>
      </w:pPr>
    </w:p>
    <w:p w14:paraId="100D98A3" w14:textId="74A556BD" w:rsidR="00F12886" w:rsidRDefault="00F12886" w:rsidP="008702DD">
      <w:pPr>
        <w:pStyle w:val="Standardeinzeilig"/>
      </w:pPr>
    </w:p>
    <w:p w14:paraId="05FD9357" w14:textId="6C0A1BB0" w:rsidR="00F12886" w:rsidRDefault="00F12886" w:rsidP="008702DD">
      <w:pPr>
        <w:pStyle w:val="Standardeinzeilig"/>
      </w:pPr>
    </w:p>
    <w:p w14:paraId="5AD519C9" w14:textId="3C4B0EC2" w:rsidR="00F12886" w:rsidRDefault="00F12886" w:rsidP="008702DD">
      <w:pPr>
        <w:pStyle w:val="Standardeinzeilig"/>
      </w:pPr>
    </w:p>
    <w:p w14:paraId="2682010B" w14:textId="646ED14B" w:rsidR="00F12886" w:rsidRDefault="00F12886" w:rsidP="008702DD">
      <w:pPr>
        <w:pStyle w:val="Standardeinzeilig"/>
      </w:pPr>
    </w:p>
    <w:p w14:paraId="0A602355" w14:textId="25383BBD" w:rsidR="00F12886" w:rsidRDefault="00F12886" w:rsidP="008702DD">
      <w:pPr>
        <w:pStyle w:val="Standardeinzeilig"/>
      </w:pPr>
    </w:p>
    <w:p w14:paraId="79587C8D" w14:textId="52AF2495" w:rsidR="00F12886" w:rsidRDefault="00F12886" w:rsidP="008702DD">
      <w:pPr>
        <w:pStyle w:val="Standardeinzeilig"/>
      </w:pPr>
    </w:p>
    <w:p w14:paraId="241B4F9B" w14:textId="46C9C13A" w:rsidR="00F12886" w:rsidRDefault="00F12886" w:rsidP="008702DD">
      <w:pPr>
        <w:pStyle w:val="Standardeinzeilig"/>
      </w:pPr>
    </w:p>
    <w:p w14:paraId="4506B8B1" w14:textId="48BA4CE7" w:rsidR="00F12886" w:rsidRDefault="00F12886" w:rsidP="008702DD">
      <w:pPr>
        <w:pStyle w:val="Standardeinzeilig"/>
      </w:pPr>
      <w:r w:rsidRPr="00F57B68">
        <w:t>Zielgruppe:</w:t>
      </w:r>
      <w:r>
        <w:t xml:space="preserve"> </w:t>
      </w:r>
      <w:r w:rsidR="00F57B68">
        <w:t>Fitnessinteressierte</w:t>
      </w:r>
    </w:p>
    <w:p w14:paraId="17B304EE" w14:textId="77777777" w:rsidR="00721F33" w:rsidRPr="00B73666" w:rsidRDefault="00721F33" w:rsidP="008A4341">
      <w:pPr>
        <w:pStyle w:val="Inhaltsverzeichnisberschrift"/>
      </w:pPr>
      <w:r w:rsidRPr="008A4341">
        <w:lastRenderedPageBreak/>
        <w:t>Inhaltsverzeichnis</w:t>
      </w:r>
    </w:p>
    <w:p w14:paraId="5B3ED938" w14:textId="3335A9A1" w:rsidR="00C74E6F" w:rsidRDefault="00794C45">
      <w:pPr>
        <w:pStyle w:val="Verzeichnis1"/>
        <w:rPr>
          <w:rFonts w:asciiTheme="minorHAnsi" w:eastAsiaTheme="minorEastAsia" w:hAnsiTheme="minorHAnsi" w:cstheme="minorBidi"/>
          <w:b w:val="0"/>
          <w:sz w:val="22"/>
          <w:szCs w:val="22"/>
        </w:rPr>
      </w:pPr>
      <w:r>
        <w:rPr>
          <w:color w:val="808080"/>
        </w:rPr>
        <w:fldChar w:fldCharType="begin"/>
      </w:r>
      <w:r>
        <w:rPr>
          <w:color w:val="808080"/>
        </w:rPr>
        <w:instrText xml:space="preserve"> TOC \o "1-3" \u </w:instrText>
      </w:r>
      <w:r>
        <w:rPr>
          <w:color w:val="808080"/>
        </w:rPr>
        <w:fldChar w:fldCharType="separate"/>
      </w:r>
      <w:r w:rsidR="00C74E6F">
        <w:t>1.</w:t>
      </w:r>
      <w:r w:rsidR="00C74E6F">
        <w:rPr>
          <w:rFonts w:asciiTheme="minorHAnsi" w:eastAsiaTheme="minorEastAsia" w:hAnsiTheme="minorHAnsi" w:cstheme="minorBidi"/>
          <w:b w:val="0"/>
          <w:sz w:val="22"/>
          <w:szCs w:val="22"/>
        </w:rPr>
        <w:tab/>
      </w:r>
      <w:r w:rsidR="00C74E6F">
        <w:t>Einleitung</w:t>
      </w:r>
      <w:r w:rsidR="00C74E6F">
        <w:tab/>
      </w:r>
      <w:r w:rsidR="00C74E6F">
        <w:fldChar w:fldCharType="begin"/>
      </w:r>
      <w:r w:rsidR="00C74E6F">
        <w:instrText xml:space="preserve"> PAGEREF _Toc26133676 \h </w:instrText>
      </w:r>
      <w:r w:rsidR="00C74E6F">
        <w:fldChar w:fldCharType="separate"/>
      </w:r>
      <w:r w:rsidR="00D61EC2">
        <w:t>1</w:t>
      </w:r>
      <w:r w:rsidR="00C74E6F">
        <w:fldChar w:fldCharType="end"/>
      </w:r>
    </w:p>
    <w:p w14:paraId="152015A9" w14:textId="5B0A1389" w:rsidR="00C74E6F" w:rsidRDefault="00C74E6F">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Anforderungserhebung</w:t>
      </w:r>
      <w:r>
        <w:tab/>
      </w:r>
      <w:r>
        <w:fldChar w:fldCharType="begin"/>
      </w:r>
      <w:r>
        <w:instrText xml:space="preserve"> PAGEREF _Toc26133677 \h </w:instrText>
      </w:r>
      <w:r>
        <w:fldChar w:fldCharType="separate"/>
      </w:r>
      <w:r w:rsidR="00D61EC2">
        <w:t>2</w:t>
      </w:r>
      <w:r>
        <w:fldChar w:fldCharType="end"/>
      </w:r>
    </w:p>
    <w:p w14:paraId="0AEBB67C" w14:textId="057FF8FB" w:rsidR="00C74E6F" w:rsidRDefault="00C74E6F">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Identifikation der Stakeholder</w:t>
      </w:r>
      <w:r>
        <w:tab/>
      </w:r>
      <w:r>
        <w:fldChar w:fldCharType="begin"/>
      </w:r>
      <w:r>
        <w:instrText xml:space="preserve"> PAGEREF _Toc26133678 \h </w:instrText>
      </w:r>
      <w:r>
        <w:fldChar w:fldCharType="separate"/>
      </w:r>
      <w:r w:rsidR="00D61EC2">
        <w:t>2</w:t>
      </w:r>
      <w:r>
        <w:fldChar w:fldCharType="end"/>
      </w:r>
    </w:p>
    <w:p w14:paraId="0FC46E78" w14:textId="49715AF6" w:rsidR="00C74E6F" w:rsidRDefault="00C74E6F">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Anforderungsszenarien</w:t>
      </w:r>
      <w:r>
        <w:tab/>
      </w:r>
      <w:r>
        <w:fldChar w:fldCharType="begin"/>
      </w:r>
      <w:r>
        <w:instrText xml:space="preserve"> PAGEREF _Toc26133679 \h </w:instrText>
      </w:r>
      <w:r>
        <w:fldChar w:fldCharType="separate"/>
      </w:r>
      <w:r w:rsidR="00D61EC2">
        <w:t>2</w:t>
      </w:r>
      <w:r>
        <w:fldChar w:fldCharType="end"/>
      </w:r>
    </w:p>
    <w:p w14:paraId="7DCEA6A4" w14:textId="5C752B49" w:rsidR="00C74E6F" w:rsidRDefault="00C74E6F">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ELSI-Analyse</w:t>
      </w:r>
      <w:r>
        <w:tab/>
      </w:r>
      <w:r>
        <w:fldChar w:fldCharType="begin"/>
      </w:r>
      <w:r>
        <w:instrText xml:space="preserve"> PAGEREF _Toc26133680 \h </w:instrText>
      </w:r>
      <w:r>
        <w:fldChar w:fldCharType="separate"/>
      </w:r>
      <w:r w:rsidR="00D61EC2">
        <w:t>15</w:t>
      </w:r>
      <w:r>
        <w:fldChar w:fldCharType="end"/>
      </w:r>
    </w:p>
    <w:p w14:paraId="7BDBD27E" w14:textId="2CF68C5D" w:rsidR="00C74E6F" w:rsidRDefault="00C74E6F">
      <w:pPr>
        <w:pStyle w:val="Verzeichnis3"/>
        <w:rPr>
          <w:rFonts w:asciiTheme="minorHAnsi" w:eastAsiaTheme="minorEastAsia" w:hAnsiTheme="minorHAnsi" w:cstheme="minorBidi"/>
          <w:sz w:val="22"/>
          <w:szCs w:val="22"/>
        </w:rPr>
      </w:pPr>
      <w:r>
        <w:t>2.3.1.</w:t>
      </w:r>
      <w:r>
        <w:rPr>
          <w:rFonts w:asciiTheme="minorHAnsi" w:eastAsiaTheme="minorEastAsia" w:hAnsiTheme="minorHAnsi" w:cstheme="minorBidi"/>
          <w:sz w:val="22"/>
          <w:szCs w:val="22"/>
        </w:rPr>
        <w:tab/>
      </w:r>
      <w:r>
        <w:t>Ethische Aspekte</w:t>
      </w:r>
      <w:r>
        <w:tab/>
      </w:r>
      <w:r>
        <w:fldChar w:fldCharType="begin"/>
      </w:r>
      <w:r>
        <w:instrText xml:space="preserve"> PAGEREF _Toc26133681 \h </w:instrText>
      </w:r>
      <w:r>
        <w:fldChar w:fldCharType="separate"/>
      </w:r>
      <w:r w:rsidR="00D61EC2">
        <w:t>15</w:t>
      </w:r>
      <w:r>
        <w:fldChar w:fldCharType="end"/>
      </w:r>
    </w:p>
    <w:p w14:paraId="3B2721C9" w14:textId="34C27B81" w:rsidR="00C74E6F" w:rsidRDefault="00C74E6F">
      <w:pPr>
        <w:pStyle w:val="Verzeichnis3"/>
        <w:rPr>
          <w:rFonts w:asciiTheme="minorHAnsi" w:eastAsiaTheme="minorEastAsia" w:hAnsiTheme="minorHAnsi" w:cstheme="minorBidi"/>
          <w:sz w:val="22"/>
          <w:szCs w:val="22"/>
        </w:rPr>
      </w:pPr>
      <w:r>
        <w:t>2.3.2.</w:t>
      </w:r>
      <w:r>
        <w:rPr>
          <w:rFonts w:asciiTheme="minorHAnsi" w:eastAsiaTheme="minorEastAsia" w:hAnsiTheme="minorHAnsi" w:cstheme="minorBidi"/>
          <w:sz w:val="22"/>
          <w:szCs w:val="22"/>
        </w:rPr>
        <w:tab/>
      </w:r>
      <w:r>
        <w:t>Soziale Aspekte</w:t>
      </w:r>
      <w:r>
        <w:tab/>
      </w:r>
      <w:r>
        <w:fldChar w:fldCharType="begin"/>
      </w:r>
      <w:r>
        <w:instrText xml:space="preserve"> PAGEREF _Toc26133682 \h </w:instrText>
      </w:r>
      <w:r>
        <w:fldChar w:fldCharType="separate"/>
      </w:r>
      <w:r w:rsidR="00D61EC2">
        <w:t>15</w:t>
      </w:r>
      <w:r>
        <w:fldChar w:fldCharType="end"/>
      </w:r>
    </w:p>
    <w:p w14:paraId="6747F927" w14:textId="02AF99C2" w:rsidR="00C74E6F" w:rsidRDefault="00C74E6F">
      <w:pPr>
        <w:pStyle w:val="Verzeichnis3"/>
        <w:rPr>
          <w:rFonts w:asciiTheme="minorHAnsi" w:eastAsiaTheme="minorEastAsia" w:hAnsiTheme="minorHAnsi" w:cstheme="minorBidi"/>
          <w:sz w:val="22"/>
          <w:szCs w:val="22"/>
        </w:rPr>
      </w:pPr>
      <w:r>
        <w:t>2.3.3.</w:t>
      </w:r>
      <w:r>
        <w:rPr>
          <w:rFonts w:asciiTheme="minorHAnsi" w:eastAsiaTheme="minorEastAsia" w:hAnsiTheme="minorHAnsi" w:cstheme="minorBidi"/>
          <w:sz w:val="22"/>
          <w:szCs w:val="22"/>
        </w:rPr>
        <w:tab/>
      </w:r>
      <w:r>
        <w:t>Rechtliche Aspekte</w:t>
      </w:r>
      <w:r>
        <w:tab/>
      </w:r>
      <w:r>
        <w:fldChar w:fldCharType="begin"/>
      </w:r>
      <w:r>
        <w:instrText xml:space="preserve"> PAGEREF _Toc26133683 \h </w:instrText>
      </w:r>
      <w:r>
        <w:fldChar w:fldCharType="separate"/>
      </w:r>
      <w:r w:rsidR="00D61EC2">
        <w:t>16</w:t>
      </w:r>
      <w:r>
        <w:fldChar w:fldCharType="end"/>
      </w:r>
    </w:p>
    <w:p w14:paraId="4F2E44E7" w14:textId="11CC6733" w:rsidR="00C74E6F" w:rsidRDefault="00C74E6F">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Anforderungen abstimmen und Spezifizieren</w:t>
      </w:r>
      <w:r>
        <w:tab/>
      </w:r>
      <w:r>
        <w:fldChar w:fldCharType="begin"/>
      </w:r>
      <w:r>
        <w:instrText xml:space="preserve"> PAGEREF _Toc26133684 \h </w:instrText>
      </w:r>
      <w:r>
        <w:fldChar w:fldCharType="separate"/>
      </w:r>
      <w:r w:rsidR="00D61EC2">
        <w:t>17</w:t>
      </w:r>
      <w:r>
        <w:fldChar w:fldCharType="end"/>
      </w:r>
    </w:p>
    <w:p w14:paraId="3D1635CC" w14:textId="32985D0F" w:rsidR="00C74E6F" w:rsidRDefault="00C74E6F">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Widersprüche / Konflikte</w:t>
      </w:r>
      <w:r>
        <w:tab/>
      </w:r>
      <w:r>
        <w:fldChar w:fldCharType="begin"/>
      </w:r>
      <w:r>
        <w:instrText xml:space="preserve"> PAGEREF _Toc26133685 \h </w:instrText>
      </w:r>
      <w:r>
        <w:fldChar w:fldCharType="separate"/>
      </w:r>
      <w:r w:rsidR="00D61EC2">
        <w:t>17</w:t>
      </w:r>
      <w:r>
        <w:fldChar w:fldCharType="end"/>
      </w:r>
    </w:p>
    <w:p w14:paraId="181AB1D2" w14:textId="46E75ECE" w:rsidR="00C74E6F" w:rsidRDefault="00C74E6F">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Anwendungsfälle</w:t>
      </w:r>
      <w:r>
        <w:tab/>
      </w:r>
      <w:r>
        <w:fldChar w:fldCharType="begin"/>
      </w:r>
      <w:r>
        <w:instrText xml:space="preserve"> PAGEREF _Toc26133686 \h </w:instrText>
      </w:r>
      <w:r>
        <w:fldChar w:fldCharType="separate"/>
      </w:r>
      <w:r w:rsidR="00D61EC2">
        <w:t>19</w:t>
      </w:r>
      <w:r>
        <w:fldChar w:fldCharType="end"/>
      </w:r>
    </w:p>
    <w:p w14:paraId="53248F8B" w14:textId="14AC8CEE" w:rsidR="00C74E6F" w:rsidRDefault="00C74E6F">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Textuelle Dokumentation einzelner Anforderungen</w:t>
      </w:r>
      <w:r>
        <w:tab/>
      </w:r>
      <w:r>
        <w:fldChar w:fldCharType="begin"/>
      </w:r>
      <w:r>
        <w:instrText xml:space="preserve"> PAGEREF _Toc26133687 \h </w:instrText>
      </w:r>
      <w:r>
        <w:fldChar w:fldCharType="separate"/>
      </w:r>
      <w:r w:rsidR="00D61EC2">
        <w:t>19</w:t>
      </w:r>
      <w:r>
        <w:fldChar w:fldCharType="end"/>
      </w:r>
    </w:p>
    <w:p w14:paraId="3CA3A18F" w14:textId="3C3B5FCD" w:rsidR="00C74E6F" w:rsidRDefault="00C74E6F">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Systemdiagramme</w:t>
      </w:r>
      <w:r>
        <w:tab/>
      </w:r>
      <w:r>
        <w:fldChar w:fldCharType="begin"/>
      </w:r>
      <w:r>
        <w:instrText xml:space="preserve"> PAGEREF _Toc26133688 \h </w:instrText>
      </w:r>
      <w:r>
        <w:fldChar w:fldCharType="separate"/>
      </w:r>
      <w:r w:rsidR="00D61EC2">
        <w:t>29</w:t>
      </w:r>
      <w:r>
        <w:fldChar w:fldCharType="end"/>
      </w:r>
    </w:p>
    <w:p w14:paraId="6C79D186" w14:textId="700C2A3E" w:rsidR="00C74E6F" w:rsidRDefault="00C74E6F">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Systemkontext</w:t>
      </w:r>
      <w:r>
        <w:tab/>
      </w:r>
      <w:r>
        <w:fldChar w:fldCharType="begin"/>
      </w:r>
      <w:r>
        <w:instrText xml:space="preserve"> PAGEREF _Toc26133689 \h </w:instrText>
      </w:r>
      <w:r>
        <w:fldChar w:fldCharType="separate"/>
      </w:r>
      <w:r w:rsidR="00D61EC2">
        <w:t>29</w:t>
      </w:r>
      <w:r>
        <w:fldChar w:fldCharType="end"/>
      </w:r>
    </w:p>
    <w:p w14:paraId="1867F512" w14:textId="0BDAEC99" w:rsidR="00C74E6F" w:rsidRDefault="00C74E6F">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Dynamische Sichten</w:t>
      </w:r>
      <w:r>
        <w:tab/>
      </w:r>
      <w:r>
        <w:fldChar w:fldCharType="begin"/>
      </w:r>
      <w:r>
        <w:instrText xml:space="preserve"> PAGEREF _Toc26133690 \h </w:instrText>
      </w:r>
      <w:r>
        <w:fldChar w:fldCharType="separate"/>
      </w:r>
      <w:r w:rsidR="00D61EC2">
        <w:t>30</w:t>
      </w:r>
      <w:r>
        <w:fldChar w:fldCharType="end"/>
      </w:r>
    </w:p>
    <w:p w14:paraId="673182E3" w14:textId="469DDC3F" w:rsidR="00C74E6F" w:rsidRDefault="00C74E6F">
      <w:pPr>
        <w:pStyle w:val="Verzeichnis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Statische Sichten</w:t>
      </w:r>
      <w:r>
        <w:tab/>
      </w:r>
      <w:r>
        <w:fldChar w:fldCharType="begin"/>
      </w:r>
      <w:r>
        <w:instrText xml:space="preserve"> PAGEREF _Toc26133691 \h </w:instrText>
      </w:r>
      <w:r>
        <w:fldChar w:fldCharType="separate"/>
      </w:r>
      <w:r w:rsidR="00D61EC2">
        <w:t>38</w:t>
      </w:r>
      <w:r>
        <w:fldChar w:fldCharType="end"/>
      </w:r>
    </w:p>
    <w:p w14:paraId="71772603" w14:textId="639B23BB" w:rsidR="00C74E6F" w:rsidRDefault="00C74E6F">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Ausblick</w:t>
      </w:r>
      <w:r>
        <w:tab/>
      </w:r>
      <w:r>
        <w:fldChar w:fldCharType="begin"/>
      </w:r>
      <w:r>
        <w:instrText xml:space="preserve"> PAGEREF _Toc26133692 \h </w:instrText>
      </w:r>
      <w:r>
        <w:fldChar w:fldCharType="separate"/>
      </w:r>
      <w:r w:rsidR="00D61EC2">
        <w:t>40</w:t>
      </w:r>
      <w:r>
        <w:fldChar w:fldCharType="end"/>
      </w:r>
    </w:p>
    <w:p w14:paraId="02FA4258" w14:textId="67387F47" w:rsidR="00C74E6F" w:rsidRDefault="00C74E6F">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Annahme</w:t>
      </w:r>
      <w:r>
        <w:tab/>
      </w:r>
      <w:r>
        <w:fldChar w:fldCharType="begin"/>
      </w:r>
      <w:r>
        <w:instrText xml:space="preserve"> PAGEREF _Toc26133693 \h </w:instrText>
      </w:r>
      <w:r>
        <w:fldChar w:fldCharType="separate"/>
      </w:r>
      <w:r w:rsidR="00D61EC2">
        <w:t>40</w:t>
      </w:r>
      <w:r>
        <w:fldChar w:fldCharType="end"/>
      </w:r>
    </w:p>
    <w:p w14:paraId="55CFEA2E" w14:textId="740379DF" w:rsidR="00C74E6F" w:rsidRDefault="00C74E6F">
      <w:pPr>
        <w:pStyle w:val="Verzeichnis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Grenzen</w:t>
      </w:r>
      <w:r>
        <w:tab/>
      </w:r>
      <w:r>
        <w:fldChar w:fldCharType="begin"/>
      </w:r>
      <w:r>
        <w:instrText xml:space="preserve"> PAGEREF _Toc26133694 \h </w:instrText>
      </w:r>
      <w:r>
        <w:fldChar w:fldCharType="separate"/>
      </w:r>
      <w:r w:rsidR="00D61EC2">
        <w:t>40</w:t>
      </w:r>
      <w:r>
        <w:fldChar w:fldCharType="end"/>
      </w:r>
    </w:p>
    <w:p w14:paraId="2457DA1B" w14:textId="4A310EC4" w:rsidR="00C74E6F" w:rsidRDefault="00C74E6F">
      <w:pPr>
        <w:pStyle w:val="Verzeichnis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Potential</w:t>
      </w:r>
      <w:r>
        <w:tab/>
      </w:r>
      <w:r>
        <w:fldChar w:fldCharType="begin"/>
      </w:r>
      <w:r>
        <w:instrText xml:space="preserve"> PAGEREF _Toc26133695 \h </w:instrText>
      </w:r>
      <w:r>
        <w:fldChar w:fldCharType="separate"/>
      </w:r>
      <w:r w:rsidR="00D61EC2">
        <w:t>40</w:t>
      </w:r>
      <w:r>
        <w:fldChar w:fldCharType="end"/>
      </w:r>
    </w:p>
    <w:p w14:paraId="7A97D95C" w14:textId="01D4C965" w:rsidR="00677822" w:rsidRDefault="00794C45" w:rsidP="00E52AA8">
      <w:r>
        <w:rPr>
          <w:noProof/>
        </w:rPr>
        <w:fldChar w:fldCharType="end"/>
      </w:r>
    </w:p>
    <w:p w14:paraId="2E7A8D3E" w14:textId="7D3E7CF8" w:rsidR="00721F33" w:rsidRDefault="00721F33" w:rsidP="00212643"/>
    <w:p w14:paraId="614D3A7E" w14:textId="55845FE9" w:rsidR="00310DD8" w:rsidRDefault="00310DD8" w:rsidP="00212643"/>
    <w:p w14:paraId="52604E14" w14:textId="075712DF" w:rsidR="00310DD8" w:rsidRDefault="00310DD8" w:rsidP="00212643"/>
    <w:p w14:paraId="327B9768" w14:textId="4A6C3291" w:rsidR="00310DD8" w:rsidRDefault="00310DD8" w:rsidP="00212643"/>
    <w:p w14:paraId="33DCD0F3" w14:textId="3948BFD0" w:rsidR="00310DD8" w:rsidRDefault="00310DD8" w:rsidP="00212643"/>
    <w:p w14:paraId="36F3579E" w14:textId="18E76210" w:rsidR="00310DD8" w:rsidRDefault="00310DD8" w:rsidP="00212643"/>
    <w:p w14:paraId="7FA9C08C" w14:textId="6E53DFCE" w:rsidR="00310DD8" w:rsidRDefault="00310DD8" w:rsidP="00212643"/>
    <w:p w14:paraId="22BDC651" w14:textId="656DDB3A" w:rsidR="00310DD8" w:rsidRDefault="00310DD8" w:rsidP="00212643"/>
    <w:p w14:paraId="42803D0D" w14:textId="4CB2F4A9" w:rsidR="00310DD8" w:rsidRDefault="00310DD8" w:rsidP="00212643"/>
    <w:p w14:paraId="0860E88A" w14:textId="08C5B441" w:rsidR="00310DD8" w:rsidRDefault="00310DD8" w:rsidP="00212643"/>
    <w:p w14:paraId="23A0C4FB" w14:textId="69B1A0D5" w:rsidR="00310DD8" w:rsidRDefault="00310DD8" w:rsidP="00212643"/>
    <w:p w14:paraId="5E73E870" w14:textId="1FA90175" w:rsidR="00310DD8" w:rsidRDefault="00310DD8" w:rsidP="00212643"/>
    <w:p w14:paraId="31A9A724" w14:textId="547DEE69" w:rsidR="00310DD8" w:rsidRDefault="00310DD8" w:rsidP="00212643"/>
    <w:p w14:paraId="7E302648" w14:textId="183986D4" w:rsidR="00310DD8" w:rsidRDefault="00310DD8" w:rsidP="00212643"/>
    <w:p w14:paraId="71F6316E" w14:textId="0CD32E91" w:rsidR="00310DD8" w:rsidRDefault="00310DD8" w:rsidP="00212643"/>
    <w:p w14:paraId="0A0E5E77" w14:textId="77777777" w:rsidR="00310DD8" w:rsidRDefault="00310DD8" w:rsidP="00310DD8">
      <w:pPr>
        <w:rPr>
          <w:b/>
          <w:sz w:val="32"/>
          <w:szCs w:val="32"/>
        </w:rPr>
      </w:pPr>
      <w:r>
        <w:rPr>
          <w:b/>
          <w:sz w:val="32"/>
          <w:szCs w:val="32"/>
        </w:rPr>
        <w:lastRenderedPageBreak/>
        <w:t>Abbildungsverzeichnis</w:t>
      </w:r>
    </w:p>
    <w:p w14:paraId="0E52A5B0" w14:textId="63FEAD86" w:rsidR="00755506" w:rsidRDefault="00776FF4">
      <w:pPr>
        <w:pStyle w:val="Abbildungsverzeichnis"/>
        <w:tabs>
          <w:tab w:val="right" w:leader="dot" w:pos="9345"/>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\h \z \c "Abbildung" </w:instrText>
      </w:r>
      <w:r>
        <w:rPr>
          <w:b/>
          <w:sz w:val="32"/>
          <w:szCs w:val="32"/>
        </w:rPr>
        <w:fldChar w:fldCharType="separate"/>
      </w:r>
      <w:hyperlink w:anchor="_Toc26133410" w:history="1">
        <w:r w:rsidR="00755506" w:rsidRPr="00393F92">
          <w:rPr>
            <w:rStyle w:val="Hyperlink"/>
            <w:noProof/>
          </w:rPr>
          <w:t>Abbildung 1 - UML-Anwendungsdiagramm</w:t>
        </w:r>
        <w:r w:rsidR="00755506">
          <w:rPr>
            <w:noProof/>
            <w:webHidden/>
          </w:rPr>
          <w:tab/>
        </w:r>
        <w:r w:rsidR="00755506">
          <w:rPr>
            <w:noProof/>
            <w:webHidden/>
          </w:rPr>
          <w:fldChar w:fldCharType="begin"/>
        </w:r>
        <w:r w:rsidR="00755506">
          <w:rPr>
            <w:noProof/>
            <w:webHidden/>
          </w:rPr>
          <w:instrText xml:space="preserve"> PAGEREF _Toc26133410 \h </w:instrText>
        </w:r>
        <w:r w:rsidR="00755506">
          <w:rPr>
            <w:noProof/>
            <w:webHidden/>
          </w:rPr>
        </w:r>
        <w:r w:rsidR="00755506">
          <w:rPr>
            <w:noProof/>
            <w:webHidden/>
          </w:rPr>
          <w:fldChar w:fldCharType="separate"/>
        </w:r>
        <w:r w:rsidR="00D61EC2">
          <w:rPr>
            <w:noProof/>
            <w:webHidden/>
          </w:rPr>
          <w:t>19</w:t>
        </w:r>
        <w:r w:rsidR="00755506">
          <w:rPr>
            <w:noProof/>
            <w:webHidden/>
          </w:rPr>
          <w:fldChar w:fldCharType="end"/>
        </w:r>
      </w:hyperlink>
    </w:p>
    <w:p w14:paraId="13AB19D9" w14:textId="7AA32B3A" w:rsidR="00755506" w:rsidRDefault="00755506">
      <w:pPr>
        <w:pStyle w:val="Abbildungsverzeichnis"/>
        <w:tabs>
          <w:tab w:val="right" w:leader="dot" w:pos="9345"/>
        </w:tabs>
        <w:rPr>
          <w:rFonts w:asciiTheme="minorHAnsi" w:eastAsiaTheme="minorEastAsia" w:hAnsiTheme="minorHAnsi" w:cstheme="minorBidi"/>
          <w:noProof/>
          <w:sz w:val="22"/>
          <w:szCs w:val="22"/>
        </w:rPr>
      </w:pPr>
      <w:hyperlink w:anchor="_Toc26133411" w:history="1">
        <w:r w:rsidRPr="00393F92">
          <w:rPr>
            <w:rStyle w:val="Hyperlink"/>
            <w:noProof/>
          </w:rPr>
          <w:t>Abbildung 2 - Systemkontextdiagramm</w:t>
        </w:r>
        <w:r>
          <w:rPr>
            <w:noProof/>
            <w:webHidden/>
          </w:rPr>
          <w:tab/>
        </w:r>
        <w:r>
          <w:rPr>
            <w:noProof/>
            <w:webHidden/>
          </w:rPr>
          <w:fldChar w:fldCharType="begin"/>
        </w:r>
        <w:r>
          <w:rPr>
            <w:noProof/>
            <w:webHidden/>
          </w:rPr>
          <w:instrText xml:space="preserve"> PAGEREF _Toc26133411 \h </w:instrText>
        </w:r>
        <w:r>
          <w:rPr>
            <w:noProof/>
            <w:webHidden/>
          </w:rPr>
        </w:r>
        <w:r>
          <w:rPr>
            <w:noProof/>
            <w:webHidden/>
          </w:rPr>
          <w:fldChar w:fldCharType="separate"/>
        </w:r>
        <w:r w:rsidR="00D61EC2">
          <w:rPr>
            <w:noProof/>
            <w:webHidden/>
          </w:rPr>
          <w:t>29</w:t>
        </w:r>
        <w:r>
          <w:rPr>
            <w:noProof/>
            <w:webHidden/>
          </w:rPr>
          <w:fldChar w:fldCharType="end"/>
        </w:r>
      </w:hyperlink>
    </w:p>
    <w:p w14:paraId="260B4332" w14:textId="00457D51" w:rsidR="00755506" w:rsidRDefault="00755506">
      <w:pPr>
        <w:pStyle w:val="Abbildungsverzeichnis"/>
        <w:tabs>
          <w:tab w:val="right" w:leader="dot" w:pos="9345"/>
        </w:tabs>
        <w:rPr>
          <w:rFonts w:asciiTheme="minorHAnsi" w:eastAsiaTheme="minorEastAsia" w:hAnsiTheme="minorHAnsi" w:cstheme="minorBidi"/>
          <w:noProof/>
          <w:sz w:val="22"/>
          <w:szCs w:val="22"/>
        </w:rPr>
      </w:pPr>
      <w:hyperlink w:anchor="_Toc26133412" w:history="1">
        <w:r w:rsidRPr="00393F92">
          <w:rPr>
            <w:rStyle w:val="Hyperlink"/>
            <w:noProof/>
          </w:rPr>
          <w:t>Abbildung 3 - UML-Aktivitätsdiagramm „BMI-Berechnen"</w:t>
        </w:r>
        <w:r>
          <w:rPr>
            <w:noProof/>
            <w:webHidden/>
          </w:rPr>
          <w:tab/>
        </w:r>
        <w:r>
          <w:rPr>
            <w:noProof/>
            <w:webHidden/>
          </w:rPr>
          <w:fldChar w:fldCharType="begin"/>
        </w:r>
        <w:r>
          <w:rPr>
            <w:noProof/>
            <w:webHidden/>
          </w:rPr>
          <w:instrText xml:space="preserve"> PAGEREF _Toc26133412 \h </w:instrText>
        </w:r>
        <w:r>
          <w:rPr>
            <w:noProof/>
            <w:webHidden/>
          </w:rPr>
        </w:r>
        <w:r>
          <w:rPr>
            <w:noProof/>
            <w:webHidden/>
          </w:rPr>
          <w:fldChar w:fldCharType="separate"/>
        </w:r>
        <w:r w:rsidR="00D61EC2">
          <w:rPr>
            <w:noProof/>
            <w:webHidden/>
          </w:rPr>
          <w:t>30</w:t>
        </w:r>
        <w:r>
          <w:rPr>
            <w:noProof/>
            <w:webHidden/>
          </w:rPr>
          <w:fldChar w:fldCharType="end"/>
        </w:r>
      </w:hyperlink>
    </w:p>
    <w:p w14:paraId="191D92D5" w14:textId="685303CA" w:rsidR="00755506" w:rsidRDefault="00755506">
      <w:pPr>
        <w:pStyle w:val="Abbildungsverzeichnis"/>
        <w:tabs>
          <w:tab w:val="right" w:leader="dot" w:pos="9345"/>
        </w:tabs>
        <w:rPr>
          <w:rFonts w:asciiTheme="minorHAnsi" w:eastAsiaTheme="minorEastAsia" w:hAnsiTheme="minorHAnsi" w:cstheme="minorBidi"/>
          <w:noProof/>
          <w:sz w:val="22"/>
          <w:szCs w:val="22"/>
        </w:rPr>
      </w:pPr>
      <w:hyperlink w:anchor="_Toc26133413" w:history="1">
        <w:r w:rsidRPr="00393F92">
          <w:rPr>
            <w:rStyle w:val="Hyperlink"/>
            <w:noProof/>
          </w:rPr>
          <w:t>Abbildung 4 - UML-Aktivitätsdiagramm „Planerstellung“</w:t>
        </w:r>
        <w:r>
          <w:rPr>
            <w:noProof/>
            <w:webHidden/>
          </w:rPr>
          <w:tab/>
        </w:r>
        <w:r>
          <w:rPr>
            <w:noProof/>
            <w:webHidden/>
          </w:rPr>
          <w:fldChar w:fldCharType="begin"/>
        </w:r>
        <w:r>
          <w:rPr>
            <w:noProof/>
            <w:webHidden/>
          </w:rPr>
          <w:instrText xml:space="preserve"> PAGEREF _Toc26133413 \h </w:instrText>
        </w:r>
        <w:r>
          <w:rPr>
            <w:noProof/>
            <w:webHidden/>
          </w:rPr>
        </w:r>
        <w:r>
          <w:rPr>
            <w:noProof/>
            <w:webHidden/>
          </w:rPr>
          <w:fldChar w:fldCharType="separate"/>
        </w:r>
        <w:r w:rsidR="00D61EC2">
          <w:rPr>
            <w:noProof/>
            <w:webHidden/>
          </w:rPr>
          <w:t>31</w:t>
        </w:r>
        <w:r>
          <w:rPr>
            <w:noProof/>
            <w:webHidden/>
          </w:rPr>
          <w:fldChar w:fldCharType="end"/>
        </w:r>
      </w:hyperlink>
    </w:p>
    <w:p w14:paraId="1E96BBAA" w14:textId="537AA55F" w:rsidR="00755506" w:rsidRDefault="00755506">
      <w:pPr>
        <w:pStyle w:val="Abbildungsverzeichnis"/>
        <w:tabs>
          <w:tab w:val="right" w:leader="dot" w:pos="9345"/>
        </w:tabs>
        <w:rPr>
          <w:rFonts w:asciiTheme="minorHAnsi" w:eastAsiaTheme="minorEastAsia" w:hAnsiTheme="minorHAnsi" w:cstheme="minorBidi"/>
          <w:noProof/>
          <w:sz w:val="22"/>
          <w:szCs w:val="22"/>
        </w:rPr>
      </w:pPr>
      <w:hyperlink w:anchor="_Toc26133414" w:history="1">
        <w:r w:rsidRPr="00393F92">
          <w:rPr>
            <w:rStyle w:val="Hyperlink"/>
            <w:noProof/>
          </w:rPr>
          <w:t>Abbildung 5 - UML-Aktivitätsdiagramm „Trainingsplan bearbeiten“</w:t>
        </w:r>
        <w:r>
          <w:rPr>
            <w:noProof/>
            <w:webHidden/>
          </w:rPr>
          <w:tab/>
        </w:r>
        <w:r>
          <w:rPr>
            <w:noProof/>
            <w:webHidden/>
          </w:rPr>
          <w:fldChar w:fldCharType="begin"/>
        </w:r>
        <w:r>
          <w:rPr>
            <w:noProof/>
            <w:webHidden/>
          </w:rPr>
          <w:instrText xml:space="preserve"> PAGEREF _Toc26133414 \h </w:instrText>
        </w:r>
        <w:r>
          <w:rPr>
            <w:noProof/>
            <w:webHidden/>
          </w:rPr>
        </w:r>
        <w:r>
          <w:rPr>
            <w:noProof/>
            <w:webHidden/>
          </w:rPr>
          <w:fldChar w:fldCharType="separate"/>
        </w:r>
        <w:r w:rsidR="00D61EC2">
          <w:rPr>
            <w:noProof/>
            <w:webHidden/>
          </w:rPr>
          <w:t>32</w:t>
        </w:r>
        <w:r>
          <w:rPr>
            <w:noProof/>
            <w:webHidden/>
          </w:rPr>
          <w:fldChar w:fldCharType="end"/>
        </w:r>
      </w:hyperlink>
    </w:p>
    <w:p w14:paraId="17AA2AC6" w14:textId="2A43A587" w:rsidR="00755506" w:rsidRDefault="00755506">
      <w:pPr>
        <w:pStyle w:val="Abbildungsverzeichnis"/>
        <w:tabs>
          <w:tab w:val="right" w:leader="dot" w:pos="9345"/>
        </w:tabs>
        <w:rPr>
          <w:rFonts w:asciiTheme="minorHAnsi" w:eastAsiaTheme="minorEastAsia" w:hAnsiTheme="minorHAnsi" w:cstheme="minorBidi"/>
          <w:noProof/>
          <w:sz w:val="22"/>
          <w:szCs w:val="22"/>
        </w:rPr>
      </w:pPr>
      <w:hyperlink w:anchor="_Toc26133415" w:history="1">
        <w:r w:rsidRPr="00393F92">
          <w:rPr>
            <w:rStyle w:val="Hyperlink"/>
            <w:noProof/>
          </w:rPr>
          <w:t>Abbildung 6 - UML-Aktivitätsdiagramm „Einzelübungen"</w:t>
        </w:r>
        <w:r>
          <w:rPr>
            <w:noProof/>
            <w:webHidden/>
          </w:rPr>
          <w:tab/>
        </w:r>
        <w:r>
          <w:rPr>
            <w:noProof/>
            <w:webHidden/>
          </w:rPr>
          <w:fldChar w:fldCharType="begin"/>
        </w:r>
        <w:r>
          <w:rPr>
            <w:noProof/>
            <w:webHidden/>
          </w:rPr>
          <w:instrText xml:space="preserve"> PAGEREF _Toc26133415 \h </w:instrText>
        </w:r>
        <w:r>
          <w:rPr>
            <w:noProof/>
            <w:webHidden/>
          </w:rPr>
        </w:r>
        <w:r>
          <w:rPr>
            <w:noProof/>
            <w:webHidden/>
          </w:rPr>
          <w:fldChar w:fldCharType="separate"/>
        </w:r>
        <w:r w:rsidR="00D61EC2">
          <w:rPr>
            <w:noProof/>
            <w:webHidden/>
          </w:rPr>
          <w:t>33</w:t>
        </w:r>
        <w:r>
          <w:rPr>
            <w:noProof/>
            <w:webHidden/>
          </w:rPr>
          <w:fldChar w:fldCharType="end"/>
        </w:r>
      </w:hyperlink>
    </w:p>
    <w:p w14:paraId="7637A260" w14:textId="14D73D4D" w:rsidR="00755506" w:rsidRDefault="00755506">
      <w:pPr>
        <w:pStyle w:val="Abbildungsverzeichnis"/>
        <w:tabs>
          <w:tab w:val="right" w:leader="dot" w:pos="9345"/>
        </w:tabs>
        <w:rPr>
          <w:rFonts w:asciiTheme="minorHAnsi" w:eastAsiaTheme="minorEastAsia" w:hAnsiTheme="minorHAnsi" w:cstheme="minorBidi"/>
          <w:noProof/>
          <w:sz w:val="22"/>
          <w:szCs w:val="22"/>
        </w:rPr>
      </w:pPr>
      <w:hyperlink w:anchor="_Toc26133416" w:history="1">
        <w:r w:rsidRPr="00393F92">
          <w:rPr>
            <w:rStyle w:val="Hyperlink"/>
            <w:noProof/>
          </w:rPr>
          <w:t>Abbildung 7 - UML-Aktivitätsdiagramm „Funktion Stoppuhr“</w:t>
        </w:r>
        <w:r>
          <w:rPr>
            <w:noProof/>
            <w:webHidden/>
          </w:rPr>
          <w:tab/>
        </w:r>
        <w:r>
          <w:rPr>
            <w:noProof/>
            <w:webHidden/>
          </w:rPr>
          <w:fldChar w:fldCharType="begin"/>
        </w:r>
        <w:r>
          <w:rPr>
            <w:noProof/>
            <w:webHidden/>
          </w:rPr>
          <w:instrText xml:space="preserve"> PAGEREF _Toc26133416 \h </w:instrText>
        </w:r>
        <w:r>
          <w:rPr>
            <w:noProof/>
            <w:webHidden/>
          </w:rPr>
        </w:r>
        <w:r>
          <w:rPr>
            <w:noProof/>
            <w:webHidden/>
          </w:rPr>
          <w:fldChar w:fldCharType="separate"/>
        </w:r>
        <w:r w:rsidR="00D61EC2">
          <w:rPr>
            <w:noProof/>
            <w:webHidden/>
          </w:rPr>
          <w:t>34</w:t>
        </w:r>
        <w:r>
          <w:rPr>
            <w:noProof/>
            <w:webHidden/>
          </w:rPr>
          <w:fldChar w:fldCharType="end"/>
        </w:r>
      </w:hyperlink>
    </w:p>
    <w:p w14:paraId="4F5D42C5" w14:textId="5583587C" w:rsidR="00755506" w:rsidRDefault="00755506">
      <w:pPr>
        <w:pStyle w:val="Abbildungsverzeichnis"/>
        <w:tabs>
          <w:tab w:val="right" w:leader="dot" w:pos="9345"/>
        </w:tabs>
        <w:rPr>
          <w:rFonts w:asciiTheme="minorHAnsi" w:eastAsiaTheme="minorEastAsia" w:hAnsiTheme="minorHAnsi" w:cstheme="minorBidi"/>
          <w:noProof/>
          <w:sz w:val="22"/>
          <w:szCs w:val="22"/>
        </w:rPr>
      </w:pPr>
      <w:hyperlink w:anchor="_Toc26133417" w:history="1">
        <w:r w:rsidRPr="00393F92">
          <w:rPr>
            <w:rStyle w:val="Hyperlink"/>
            <w:noProof/>
          </w:rPr>
          <w:t>Abbildung 8 - UML-Aktivitätsdiagramm „Gewicht speichern“</w:t>
        </w:r>
        <w:r>
          <w:rPr>
            <w:noProof/>
            <w:webHidden/>
          </w:rPr>
          <w:tab/>
        </w:r>
        <w:r>
          <w:rPr>
            <w:noProof/>
            <w:webHidden/>
          </w:rPr>
          <w:fldChar w:fldCharType="begin"/>
        </w:r>
        <w:r>
          <w:rPr>
            <w:noProof/>
            <w:webHidden/>
          </w:rPr>
          <w:instrText xml:space="preserve"> PAGEREF _Toc26133417 \h </w:instrText>
        </w:r>
        <w:r>
          <w:rPr>
            <w:noProof/>
            <w:webHidden/>
          </w:rPr>
        </w:r>
        <w:r>
          <w:rPr>
            <w:noProof/>
            <w:webHidden/>
          </w:rPr>
          <w:fldChar w:fldCharType="separate"/>
        </w:r>
        <w:r w:rsidR="00D61EC2">
          <w:rPr>
            <w:noProof/>
            <w:webHidden/>
          </w:rPr>
          <w:t>35</w:t>
        </w:r>
        <w:r>
          <w:rPr>
            <w:noProof/>
            <w:webHidden/>
          </w:rPr>
          <w:fldChar w:fldCharType="end"/>
        </w:r>
      </w:hyperlink>
    </w:p>
    <w:p w14:paraId="47D7702F" w14:textId="67E59784" w:rsidR="00755506" w:rsidRDefault="00755506">
      <w:pPr>
        <w:pStyle w:val="Abbildungsverzeichnis"/>
        <w:tabs>
          <w:tab w:val="right" w:leader="dot" w:pos="9345"/>
        </w:tabs>
        <w:rPr>
          <w:rFonts w:asciiTheme="minorHAnsi" w:eastAsiaTheme="minorEastAsia" w:hAnsiTheme="minorHAnsi" w:cstheme="minorBidi"/>
          <w:noProof/>
          <w:sz w:val="22"/>
          <w:szCs w:val="22"/>
        </w:rPr>
      </w:pPr>
      <w:hyperlink w:anchor="_Toc26133418" w:history="1">
        <w:r w:rsidRPr="00393F92">
          <w:rPr>
            <w:rStyle w:val="Hyperlink"/>
            <w:noProof/>
          </w:rPr>
          <w:t>Abbildung 9 - UML-Aktivitätsdiagramm „Grafische Darstellung Gewicht“</w:t>
        </w:r>
        <w:r>
          <w:rPr>
            <w:noProof/>
            <w:webHidden/>
          </w:rPr>
          <w:tab/>
        </w:r>
        <w:r>
          <w:rPr>
            <w:noProof/>
            <w:webHidden/>
          </w:rPr>
          <w:fldChar w:fldCharType="begin"/>
        </w:r>
        <w:r>
          <w:rPr>
            <w:noProof/>
            <w:webHidden/>
          </w:rPr>
          <w:instrText xml:space="preserve"> PAGEREF _Toc26133418 \h </w:instrText>
        </w:r>
        <w:r>
          <w:rPr>
            <w:noProof/>
            <w:webHidden/>
          </w:rPr>
        </w:r>
        <w:r>
          <w:rPr>
            <w:noProof/>
            <w:webHidden/>
          </w:rPr>
          <w:fldChar w:fldCharType="separate"/>
        </w:r>
        <w:r w:rsidR="00D61EC2">
          <w:rPr>
            <w:noProof/>
            <w:webHidden/>
          </w:rPr>
          <w:t>35</w:t>
        </w:r>
        <w:r>
          <w:rPr>
            <w:noProof/>
            <w:webHidden/>
          </w:rPr>
          <w:fldChar w:fldCharType="end"/>
        </w:r>
      </w:hyperlink>
    </w:p>
    <w:p w14:paraId="2EF79524" w14:textId="0FFFABFE" w:rsidR="00755506" w:rsidRDefault="00755506">
      <w:pPr>
        <w:pStyle w:val="Abbildungsverzeichnis"/>
        <w:tabs>
          <w:tab w:val="right" w:leader="dot" w:pos="9345"/>
        </w:tabs>
        <w:rPr>
          <w:rFonts w:asciiTheme="minorHAnsi" w:eastAsiaTheme="minorEastAsia" w:hAnsiTheme="minorHAnsi" w:cstheme="minorBidi"/>
          <w:noProof/>
          <w:sz w:val="22"/>
          <w:szCs w:val="22"/>
        </w:rPr>
      </w:pPr>
      <w:hyperlink w:anchor="_Toc26133419" w:history="1">
        <w:r w:rsidRPr="00393F92">
          <w:rPr>
            <w:rStyle w:val="Hyperlink"/>
            <w:noProof/>
          </w:rPr>
          <w:t>Abbildung 10 - UML-Aktivitätsdiagramm „Ernährungsplan erstellen“</w:t>
        </w:r>
        <w:r>
          <w:rPr>
            <w:noProof/>
            <w:webHidden/>
          </w:rPr>
          <w:tab/>
        </w:r>
        <w:r>
          <w:rPr>
            <w:noProof/>
            <w:webHidden/>
          </w:rPr>
          <w:fldChar w:fldCharType="begin"/>
        </w:r>
        <w:r>
          <w:rPr>
            <w:noProof/>
            <w:webHidden/>
          </w:rPr>
          <w:instrText xml:space="preserve"> PAGEREF _Toc26133419 \h </w:instrText>
        </w:r>
        <w:r>
          <w:rPr>
            <w:noProof/>
            <w:webHidden/>
          </w:rPr>
        </w:r>
        <w:r>
          <w:rPr>
            <w:noProof/>
            <w:webHidden/>
          </w:rPr>
          <w:fldChar w:fldCharType="separate"/>
        </w:r>
        <w:r w:rsidR="00D61EC2">
          <w:rPr>
            <w:noProof/>
            <w:webHidden/>
          </w:rPr>
          <w:t>36</w:t>
        </w:r>
        <w:r>
          <w:rPr>
            <w:noProof/>
            <w:webHidden/>
          </w:rPr>
          <w:fldChar w:fldCharType="end"/>
        </w:r>
      </w:hyperlink>
    </w:p>
    <w:p w14:paraId="6B21464A" w14:textId="6B54F3BF" w:rsidR="00755506" w:rsidRDefault="00755506">
      <w:pPr>
        <w:pStyle w:val="Abbildungsverzeichnis"/>
        <w:tabs>
          <w:tab w:val="right" w:leader="dot" w:pos="9345"/>
        </w:tabs>
        <w:rPr>
          <w:rFonts w:asciiTheme="minorHAnsi" w:eastAsiaTheme="minorEastAsia" w:hAnsiTheme="minorHAnsi" w:cstheme="minorBidi"/>
          <w:noProof/>
          <w:sz w:val="22"/>
          <w:szCs w:val="22"/>
        </w:rPr>
      </w:pPr>
      <w:hyperlink w:anchor="_Toc26133420" w:history="1">
        <w:r w:rsidRPr="00393F92">
          <w:rPr>
            <w:rStyle w:val="Hyperlink"/>
            <w:noProof/>
          </w:rPr>
          <w:t>Abbildung 11 - UML-Aktivitätsdiagramm „Ernährungsplan bearbeiten“</w:t>
        </w:r>
        <w:r>
          <w:rPr>
            <w:noProof/>
            <w:webHidden/>
          </w:rPr>
          <w:tab/>
        </w:r>
        <w:r>
          <w:rPr>
            <w:noProof/>
            <w:webHidden/>
          </w:rPr>
          <w:fldChar w:fldCharType="begin"/>
        </w:r>
        <w:r>
          <w:rPr>
            <w:noProof/>
            <w:webHidden/>
          </w:rPr>
          <w:instrText xml:space="preserve"> PAGEREF _Toc26133420 \h </w:instrText>
        </w:r>
        <w:r>
          <w:rPr>
            <w:noProof/>
            <w:webHidden/>
          </w:rPr>
        </w:r>
        <w:r>
          <w:rPr>
            <w:noProof/>
            <w:webHidden/>
          </w:rPr>
          <w:fldChar w:fldCharType="separate"/>
        </w:r>
        <w:r w:rsidR="00D61EC2">
          <w:rPr>
            <w:noProof/>
            <w:webHidden/>
          </w:rPr>
          <w:t>37</w:t>
        </w:r>
        <w:r>
          <w:rPr>
            <w:noProof/>
            <w:webHidden/>
          </w:rPr>
          <w:fldChar w:fldCharType="end"/>
        </w:r>
      </w:hyperlink>
    </w:p>
    <w:p w14:paraId="76927845" w14:textId="708305C6" w:rsidR="00755506" w:rsidRDefault="00755506">
      <w:pPr>
        <w:pStyle w:val="Abbildungsverzeichnis"/>
        <w:tabs>
          <w:tab w:val="right" w:leader="dot" w:pos="9345"/>
        </w:tabs>
        <w:rPr>
          <w:rFonts w:asciiTheme="minorHAnsi" w:eastAsiaTheme="minorEastAsia" w:hAnsiTheme="minorHAnsi" w:cstheme="minorBidi"/>
          <w:noProof/>
          <w:sz w:val="22"/>
          <w:szCs w:val="22"/>
        </w:rPr>
      </w:pPr>
      <w:hyperlink w:anchor="_Toc26133421" w:history="1">
        <w:r w:rsidRPr="00393F92">
          <w:rPr>
            <w:rStyle w:val="Hyperlink"/>
            <w:noProof/>
          </w:rPr>
          <w:t>Abbildung 12 - UML-Aktivitätsdiagramm „Motivationstext anzeigen"</w:t>
        </w:r>
        <w:r>
          <w:rPr>
            <w:noProof/>
            <w:webHidden/>
          </w:rPr>
          <w:tab/>
        </w:r>
        <w:r>
          <w:rPr>
            <w:noProof/>
            <w:webHidden/>
          </w:rPr>
          <w:fldChar w:fldCharType="begin"/>
        </w:r>
        <w:r>
          <w:rPr>
            <w:noProof/>
            <w:webHidden/>
          </w:rPr>
          <w:instrText xml:space="preserve"> PAGEREF _Toc26133421 \h </w:instrText>
        </w:r>
        <w:r>
          <w:rPr>
            <w:noProof/>
            <w:webHidden/>
          </w:rPr>
        </w:r>
        <w:r>
          <w:rPr>
            <w:noProof/>
            <w:webHidden/>
          </w:rPr>
          <w:fldChar w:fldCharType="separate"/>
        </w:r>
        <w:r w:rsidR="00D61EC2">
          <w:rPr>
            <w:noProof/>
            <w:webHidden/>
          </w:rPr>
          <w:t>38</w:t>
        </w:r>
        <w:r>
          <w:rPr>
            <w:noProof/>
            <w:webHidden/>
          </w:rPr>
          <w:fldChar w:fldCharType="end"/>
        </w:r>
      </w:hyperlink>
    </w:p>
    <w:p w14:paraId="6C1CE4C7" w14:textId="1899967B" w:rsidR="00755506" w:rsidRDefault="00755506">
      <w:pPr>
        <w:pStyle w:val="Abbildungsverzeichnis"/>
        <w:tabs>
          <w:tab w:val="right" w:leader="dot" w:pos="9345"/>
        </w:tabs>
        <w:rPr>
          <w:rFonts w:asciiTheme="minorHAnsi" w:eastAsiaTheme="minorEastAsia" w:hAnsiTheme="minorHAnsi" w:cstheme="minorBidi"/>
          <w:noProof/>
          <w:sz w:val="22"/>
          <w:szCs w:val="22"/>
        </w:rPr>
      </w:pPr>
      <w:hyperlink w:anchor="_Toc26133422" w:history="1">
        <w:r w:rsidRPr="00393F92">
          <w:rPr>
            <w:rStyle w:val="Hyperlink"/>
            <w:noProof/>
          </w:rPr>
          <w:t>Abbildung 13 - UML-Klassendiagramm</w:t>
        </w:r>
        <w:r>
          <w:rPr>
            <w:noProof/>
            <w:webHidden/>
          </w:rPr>
          <w:tab/>
        </w:r>
        <w:r>
          <w:rPr>
            <w:noProof/>
            <w:webHidden/>
          </w:rPr>
          <w:fldChar w:fldCharType="begin"/>
        </w:r>
        <w:r>
          <w:rPr>
            <w:noProof/>
            <w:webHidden/>
          </w:rPr>
          <w:instrText xml:space="preserve"> PAGEREF _Toc26133422 \h </w:instrText>
        </w:r>
        <w:r>
          <w:rPr>
            <w:noProof/>
            <w:webHidden/>
          </w:rPr>
        </w:r>
        <w:r>
          <w:rPr>
            <w:noProof/>
            <w:webHidden/>
          </w:rPr>
          <w:fldChar w:fldCharType="separate"/>
        </w:r>
        <w:r w:rsidR="00D61EC2">
          <w:rPr>
            <w:noProof/>
            <w:webHidden/>
          </w:rPr>
          <w:t>39</w:t>
        </w:r>
        <w:r>
          <w:rPr>
            <w:noProof/>
            <w:webHidden/>
          </w:rPr>
          <w:fldChar w:fldCharType="end"/>
        </w:r>
      </w:hyperlink>
    </w:p>
    <w:p w14:paraId="644ABAB1" w14:textId="05544E76" w:rsidR="00310DD8" w:rsidRDefault="00776FF4" w:rsidP="00310DD8">
      <w:pPr>
        <w:rPr>
          <w:b/>
          <w:sz w:val="32"/>
          <w:szCs w:val="32"/>
        </w:rPr>
      </w:pPr>
      <w:r>
        <w:rPr>
          <w:b/>
          <w:sz w:val="32"/>
          <w:szCs w:val="32"/>
        </w:rPr>
        <w:fldChar w:fldCharType="end"/>
      </w:r>
    </w:p>
    <w:p w14:paraId="5B214BCD" w14:textId="77777777" w:rsidR="00776FF4" w:rsidRDefault="00776FF4" w:rsidP="00310DD8">
      <w:pPr>
        <w:rPr>
          <w:b/>
          <w:sz w:val="32"/>
          <w:szCs w:val="32"/>
        </w:rPr>
      </w:pPr>
    </w:p>
    <w:p w14:paraId="21E912BC" w14:textId="7FD5B7F3" w:rsidR="00310DD8" w:rsidRDefault="00310DD8" w:rsidP="00310DD8">
      <w:pPr>
        <w:rPr>
          <w:b/>
          <w:sz w:val="32"/>
          <w:szCs w:val="32"/>
        </w:rPr>
      </w:pPr>
      <w:r>
        <w:rPr>
          <w:b/>
          <w:sz w:val="32"/>
          <w:szCs w:val="32"/>
        </w:rPr>
        <w:t>Tabellenverzeichnis</w:t>
      </w:r>
    </w:p>
    <w:p w14:paraId="77E3D884" w14:textId="36AB6990" w:rsidR="00B77EC6" w:rsidRDefault="00776FF4">
      <w:pPr>
        <w:pStyle w:val="Abbildungsverzeichnis"/>
        <w:tabs>
          <w:tab w:val="right" w:leader="dot" w:pos="9345"/>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\h \z \c "Tabelle" </w:instrText>
      </w:r>
      <w:r>
        <w:rPr>
          <w:b/>
          <w:sz w:val="32"/>
          <w:szCs w:val="32"/>
        </w:rPr>
        <w:fldChar w:fldCharType="separate"/>
      </w:r>
      <w:hyperlink w:anchor="_Toc26133696" w:history="1">
        <w:r w:rsidR="00B77EC6" w:rsidRPr="008C47CE">
          <w:rPr>
            <w:rStyle w:val="Hyperlink"/>
            <w:noProof/>
          </w:rPr>
          <w:t>Tabelle 1 - Glossar</w:t>
        </w:r>
        <w:r w:rsidR="00B77EC6">
          <w:rPr>
            <w:noProof/>
            <w:webHidden/>
          </w:rPr>
          <w:tab/>
        </w:r>
        <w:r w:rsidR="00B77EC6">
          <w:rPr>
            <w:noProof/>
            <w:webHidden/>
          </w:rPr>
          <w:fldChar w:fldCharType="begin"/>
        </w:r>
        <w:r w:rsidR="00B77EC6">
          <w:rPr>
            <w:noProof/>
            <w:webHidden/>
          </w:rPr>
          <w:instrText xml:space="preserve"> PAGEREF _Toc26133696 \h </w:instrText>
        </w:r>
        <w:r w:rsidR="00B77EC6">
          <w:rPr>
            <w:noProof/>
            <w:webHidden/>
          </w:rPr>
        </w:r>
        <w:r w:rsidR="00B77EC6">
          <w:rPr>
            <w:noProof/>
            <w:webHidden/>
          </w:rPr>
          <w:fldChar w:fldCharType="separate"/>
        </w:r>
        <w:r w:rsidR="00D61EC2">
          <w:rPr>
            <w:noProof/>
            <w:webHidden/>
          </w:rPr>
          <w:t>5</w:t>
        </w:r>
        <w:r w:rsidR="00B77EC6">
          <w:rPr>
            <w:noProof/>
            <w:webHidden/>
          </w:rPr>
          <w:fldChar w:fldCharType="end"/>
        </w:r>
      </w:hyperlink>
    </w:p>
    <w:p w14:paraId="7AF64027" w14:textId="60BE6AF6" w:rsidR="00B77EC6" w:rsidRDefault="00B77EC6">
      <w:pPr>
        <w:pStyle w:val="Abbildungsverzeichnis"/>
        <w:tabs>
          <w:tab w:val="right" w:leader="dot" w:pos="9345"/>
        </w:tabs>
        <w:rPr>
          <w:rFonts w:asciiTheme="minorHAnsi" w:eastAsiaTheme="minorEastAsia" w:hAnsiTheme="minorHAnsi" w:cstheme="minorBidi"/>
          <w:noProof/>
          <w:sz w:val="22"/>
          <w:szCs w:val="22"/>
        </w:rPr>
      </w:pPr>
      <w:hyperlink w:anchor="_Toc26133697" w:history="1">
        <w:r w:rsidRPr="008C47CE">
          <w:rPr>
            <w:rStyle w:val="Hyperlink"/>
            <w:noProof/>
          </w:rPr>
          <w:t>Tabelle 2 - Konflikte Use-Cases</w:t>
        </w:r>
        <w:r>
          <w:rPr>
            <w:noProof/>
            <w:webHidden/>
          </w:rPr>
          <w:tab/>
        </w:r>
        <w:r>
          <w:rPr>
            <w:noProof/>
            <w:webHidden/>
          </w:rPr>
          <w:fldChar w:fldCharType="begin"/>
        </w:r>
        <w:r>
          <w:rPr>
            <w:noProof/>
            <w:webHidden/>
          </w:rPr>
          <w:instrText xml:space="preserve"> PAGEREF _Toc26133697 \h </w:instrText>
        </w:r>
        <w:r>
          <w:rPr>
            <w:noProof/>
            <w:webHidden/>
          </w:rPr>
        </w:r>
        <w:r>
          <w:rPr>
            <w:noProof/>
            <w:webHidden/>
          </w:rPr>
          <w:fldChar w:fldCharType="separate"/>
        </w:r>
        <w:r w:rsidR="00D61EC2">
          <w:rPr>
            <w:noProof/>
            <w:webHidden/>
          </w:rPr>
          <w:t>17</w:t>
        </w:r>
        <w:r>
          <w:rPr>
            <w:noProof/>
            <w:webHidden/>
          </w:rPr>
          <w:fldChar w:fldCharType="end"/>
        </w:r>
      </w:hyperlink>
    </w:p>
    <w:p w14:paraId="54081047" w14:textId="01054A68" w:rsidR="00B77EC6" w:rsidRDefault="00B77EC6">
      <w:pPr>
        <w:pStyle w:val="Abbildungsverzeichnis"/>
        <w:tabs>
          <w:tab w:val="right" w:leader="dot" w:pos="9345"/>
        </w:tabs>
        <w:rPr>
          <w:rFonts w:asciiTheme="minorHAnsi" w:eastAsiaTheme="minorEastAsia" w:hAnsiTheme="minorHAnsi" w:cstheme="minorBidi"/>
          <w:noProof/>
          <w:sz w:val="22"/>
          <w:szCs w:val="22"/>
        </w:rPr>
      </w:pPr>
      <w:hyperlink w:anchor="_Toc26133698" w:history="1">
        <w:r w:rsidRPr="008C47CE">
          <w:rPr>
            <w:rStyle w:val="Hyperlink"/>
            <w:noProof/>
          </w:rPr>
          <w:t>Tabelle 3 - Abgelehnte Use-Case</w:t>
        </w:r>
        <w:r>
          <w:rPr>
            <w:noProof/>
            <w:webHidden/>
          </w:rPr>
          <w:tab/>
        </w:r>
        <w:r>
          <w:rPr>
            <w:noProof/>
            <w:webHidden/>
          </w:rPr>
          <w:fldChar w:fldCharType="begin"/>
        </w:r>
        <w:r>
          <w:rPr>
            <w:noProof/>
            <w:webHidden/>
          </w:rPr>
          <w:instrText xml:space="preserve"> PAGEREF _Toc26133698 \h </w:instrText>
        </w:r>
        <w:r>
          <w:rPr>
            <w:noProof/>
            <w:webHidden/>
          </w:rPr>
        </w:r>
        <w:r>
          <w:rPr>
            <w:noProof/>
            <w:webHidden/>
          </w:rPr>
          <w:fldChar w:fldCharType="separate"/>
        </w:r>
        <w:r w:rsidR="00D61EC2">
          <w:rPr>
            <w:noProof/>
            <w:webHidden/>
          </w:rPr>
          <w:t>18</w:t>
        </w:r>
        <w:r>
          <w:rPr>
            <w:noProof/>
            <w:webHidden/>
          </w:rPr>
          <w:fldChar w:fldCharType="end"/>
        </w:r>
      </w:hyperlink>
    </w:p>
    <w:p w14:paraId="44FEE781" w14:textId="2D678847" w:rsidR="00776FF4" w:rsidRDefault="00776FF4" w:rsidP="00310DD8">
      <w:pPr>
        <w:rPr>
          <w:b/>
          <w:sz w:val="32"/>
          <w:szCs w:val="32"/>
        </w:rPr>
      </w:pPr>
      <w:r>
        <w:rPr>
          <w:b/>
          <w:sz w:val="32"/>
          <w:szCs w:val="32"/>
        </w:rPr>
        <w:fldChar w:fldCharType="end"/>
      </w:r>
    </w:p>
    <w:p w14:paraId="75BBBF18" w14:textId="5AB39148" w:rsidR="00776FF4" w:rsidRDefault="00776FF4" w:rsidP="00310DD8">
      <w:pPr>
        <w:rPr>
          <w:b/>
          <w:sz w:val="32"/>
          <w:szCs w:val="32"/>
        </w:rPr>
      </w:pPr>
    </w:p>
    <w:p w14:paraId="35D969B9" w14:textId="70B9B918" w:rsidR="00BB6805" w:rsidRDefault="00BB6805" w:rsidP="00310DD8">
      <w:pPr>
        <w:rPr>
          <w:b/>
          <w:sz w:val="32"/>
          <w:szCs w:val="32"/>
        </w:rPr>
      </w:pPr>
    </w:p>
    <w:p w14:paraId="1FFEB439" w14:textId="268D3677" w:rsidR="00BB6805" w:rsidRDefault="00BB6805" w:rsidP="00310DD8">
      <w:pPr>
        <w:rPr>
          <w:b/>
          <w:sz w:val="32"/>
          <w:szCs w:val="32"/>
        </w:rPr>
      </w:pPr>
    </w:p>
    <w:p w14:paraId="126F29EE" w14:textId="4884BC02" w:rsidR="00BB6805" w:rsidRDefault="00BB6805" w:rsidP="00310DD8">
      <w:pPr>
        <w:rPr>
          <w:b/>
          <w:sz w:val="32"/>
          <w:szCs w:val="32"/>
        </w:rPr>
      </w:pPr>
    </w:p>
    <w:p w14:paraId="272D7BC9" w14:textId="182B5CB1" w:rsidR="00BB6805" w:rsidRDefault="00BB6805" w:rsidP="00310DD8">
      <w:pPr>
        <w:rPr>
          <w:b/>
          <w:sz w:val="32"/>
          <w:szCs w:val="32"/>
        </w:rPr>
      </w:pPr>
    </w:p>
    <w:p w14:paraId="528FB968" w14:textId="13C58568" w:rsidR="00B77EC6" w:rsidRDefault="00B77EC6" w:rsidP="00310DD8">
      <w:pPr>
        <w:rPr>
          <w:b/>
          <w:sz w:val="32"/>
          <w:szCs w:val="32"/>
        </w:rPr>
      </w:pPr>
    </w:p>
    <w:p w14:paraId="1B9B9910" w14:textId="4F8E6A30" w:rsidR="00B77EC6" w:rsidRDefault="00B77EC6" w:rsidP="00310DD8">
      <w:pPr>
        <w:rPr>
          <w:b/>
          <w:sz w:val="32"/>
          <w:szCs w:val="32"/>
        </w:rPr>
      </w:pPr>
    </w:p>
    <w:p w14:paraId="258C95BF" w14:textId="77777777" w:rsidR="00B77EC6" w:rsidRDefault="00B77EC6" w:rsidP="00310DD8">
      <w:pPr>
        <w:rPr>
          <w:b/>
          <w:sz w:val="32"/>
          <w:szCs w:val="32"/>
        </w:rPr>
      </w:pPr>
    </w:p>
    <w:p w14:paraId="0580887F" w14:textId="4B349787" w:rsidR="00310DD8" w:rsidRPr="00755506" w:rsidRDefault="00310DD8" w:rsidP="00310DD8">
      <w:pPr>
        <w:rPr>
          <w:b/>
          <w:sz w:val="32"/>
          <w:szCs w:val="32"/>
        </w:rPr>
      </w:pPr>
      <w:r w:rsidRPr="00755506">
        <w:rPr>
          <w:b/>
          <w:sz w:val="32"/>
          <w:szCs w:val="32"/>
        </w:rPr>
        <w:lastRenderedPageBreak/>
        <w:t>Glossar</w:t>
      </w:r>
    </w:p>
    <w:p w14:paraId="455CB4AD" w14:textId="50FFA25A" w:rsidR="00776FF4" w:rsidRPr="00755506" w:rsidRDefault="00776FF4" w:rsidP="00776FF4">
      <w:pPr>
        <w:pStyle w:val="Beschriftung"/>
        <w:keepNext/>
      </w:pPr>
      <w:bookmarkStart w:id="0" w:name="_Toc26133696"/>
      <w:r w:rsidRPr="00755506">
        <w:t xml:space="preserve">Tabelle </w:t>
      </w:r>
      <w:fldSimple w:instr=" SEQ Tabelle \* ARABIC ">
        <w:r w:rsidR="00D61EC2">
          <w:rPr>
            <w:noProof/>
          </w:rPr>
          <w:t>1</w:t>
        </w:r>
      </w:fldSimple>
      <w:r w:rsidRPr="00755506">
        <w:t xml:space="preserve"> - Glossar</w:t>
      </w:r>
      <w:bookmarkEnd w:id="0"/>
    </w:p>
    <w:tbl>
      <w:tblPr>
        <w:tblStyle w:val="Tabellenraster"/>
        <w:tblW w:w="0" w:type="auto"/>
        <w:tblLook w:val="04A0" w:firstRow="1" w:lastRow="0" w:firstColumn="1" w:lastColumn="0" w:noHBand="0" w:noVBand="1"/>
      </w:tblPr>
      <w:tblGrid>
        <w:gridCol w:w="4672"/>
        <w:gridCol w:w="4673"/>
      </w:tblGrid>
      <w:tr w:rsidR="00AA220F" w:rsidRPr="00CF2590" w14:paraId="5641A419" w14:textId="77777777" w:rsidTr="00AA220F">
        <w:tc>
          <w:tcPr>
            <w:tcW w:w="4672" w:type="dxa"/>
          </w:tcPr>
          <w:p w14:paraId="7CA609ED" w14:textId="25C4B41B" w:rsidR="00AA220F" w:rsidRPr="00755506" w:rsidRDefault="00AA220F" w:rsidP="00AA220F">
            <w:pPr>
              <w:jc w:val="center"/>
              <w:rPr>
                <w:b/>
              </w:rPr>
            </w:pPr>
            <w:r w:rsidRPr="00755506">
              <w:rPr>
                <w:b/>
              </w:rPr>
              <w:t>Wort</w:t>
            </w:r>
          </w:p>
        </w:tc>
        <w:tc>
          <w:tcPr>
            <w:tcW w:w="4673" w:type="dxa"/>
          </w:tcPr>
          <w:p w14:paraId="08D7B4D9" w14:textId="097AB250" w:rsidR="00AA220F" w:rsidRPr="00CF2590" w:rsidRDefault="00AA220F" w:rsidP="00AA220F">
            <w:pPr>
              <w:jc w:val="center"/>
              <w:rPr>
                <w:b/>
                <w:highlight w:val="yellow"/>
              </w:rPr>
            </w:pPr>
            <w:r w:rsidRPr="00755506">
              <w:rPr>
                <w:b/>
              </w:rPr>
              <w:t>Bedeutung</w:t>
            </w:r>
          </w:p>
        </w:tc>
      </w:tr>
      <w:tr w:rsidR="00AA220F" w:rsidRPr="00AA220F" w14:paraId="27B0963C" w14:textId="77777777" w:rsidTr="00AA220F">
        <w:tc>
          <w:tcPr>
            <w:tcW w:w="4672" w:type="dxa"/>
          </w:tcPr>
          <w:p w14:paraId="2F4146EC" w14:textId="3D24C4FA" w:rsidR="00AA220F" w:rsidRPr="00755506" w:rsidRDefault="00AA220F" w:rsidP="00310DD8">
            <w:pPr>
              <w:rPr>
                <w:sz w:val="22"/>
                <w:szCs w:val="22"/>
              </w:rPr>
            </w:pPr>
            <w:r w:rsidRPr="00755506">
              <w:rPr>
                <w:sz w:val="22"/>
                <w:szCs w:val="22"/>
              </w:rPr>
              <w:t>App</w:t>
            </w:r>
          </w:p>
        </w:tc>
        <w:tc>
          <w:tcPr>
            <w:tcW w:w="4673" w:type="dxa"/>
          </w:tcPr>
          <w:p w14:paraId="764A9E87" w14:textId="4657EC0A" w:rsidR="00AA220F" w:rsidRPr="009206A2" w:rsidRDefault="009206A2" w:rsidP="00310DD8">
            <w:pPr>
              <w:rPr>
                <w:sz w:val="22"/>
                <w:szCs w:val="22"/>
              </w:rPr>
            </w:pPr>
            <w:r>
              <w:rPr>
                <w:sz w:val="22"/>
                <w:szCs w:val="22"/>
              </w:rPr>
              <w:t xml:space="preserve">App </w:t>
            </w:r>
            <w:r w:rsidR="004F6891">
              <w:rPr>
                <w:sz w:val="22"/>
                <w:szCs w:val="22"/>
              </w:rPr>
              <w:t xml:space="preserve">wird in diesem </w:t>
            </w:r>
            <w:r>
              <w:rPr>
                <w:sz w:val="22"/>
                <w:szCs w:val="22"/>
              </w:rPr>
              <w:t>Dokument als Kurzform von Applikation verwendet. Unter Applikation ist im Dokument die native Android-Applikation zu verstehen.</w:t>
            </w:r>
          </w:p>
        </w:tc>
      </w:tr>
      <w:tr w:rsidR="00AA220F" w:rsidRPr="00AA220F" w14:paraId="10B48C07" w14:textId="77777777" w:rsidTr="00AA220F">
        <w:tc>
          <w:tcPr>
            <w:tcW w:w="4672" w:type="dxa"/>
          </w:tcPr>
          <w:p w14:paraId="3C803292" w14:textId="0DDEB4CA" w:rsidR="00AA220F" w:rsidRPr="009206A2" w:rsidRDefault="00BB6805" w:rsidP="00310DD8">
            <w:pPr>
              <w:rPr>
                <w:sz w:val="22"/>
                <w:szCs w:val="22"/>
              </w:rPr>
            </w:pPr>
            <w:r w:rsidRPr="009206A2">
              <w:rPr>
                <w:sz w:val="22"/>
                <w:szCs w:val="22"/>
              </w:rPr>
              <w:t>Fitnessinteressierter</w:t>
            </w:r>
          </w:p>
        </w:tc>
        <w:tc>
          <w:tcPr>
            <w:tcW w:w="4673" w:type="dxa"/>
          </w:tcPr>
          <w:p w14:paraId="1D20DC6A" w14:textId="5262FF9A" w:rsidR="00AA220F" w:rsidRPr="009206A2" w:rsidRDefault="004F6891" w:rsidP="00310DD8">
            <w:pPr>
              <w:rPr>
                <w:sz w:val="22"/>
                <w:szCs w:val="22"/>
              </w:rPr>
            </w:pPr>
            <w:r>
              <w:rPr>
                <w:sz w:val="22"/>
                <w:szCs w:val="22"/>
              </w:rPr>
              <w:t>Als Fitnessinteressierter wird in diesem Dokument</w:t>
            </w:r>
            <w:r w:rsidR="00AF2F67">
              <w:rPr>
                <w:sz w:val="22"/>
                <w:szCs w:val="22"/>
              </w:rPr>
              <w:t xml:space="preserve"> die Zielgruppe </w:t>
            </w:r>
            <w:r w:rsidR="00755506">
              <w:rPr>
                <w:sz w:val="22"/>
                <w:szCs w:val="22"/>
              </w:rPr>
              <w:t xml:space="preserve">der Applikation </w:t>
            </w:r>
            <w:r w:rsidR="00AF2F67">
              <w:rPr>
                <w:sz w:val="22"/>
                <w:szCs w:val="22"/>
              </w:rPr>
              <w:t>bezeichnet. Ein Fitnessinteressierter ist ein Fitnessanfänger,</w:t>
            </w:r>
            <w:r w:rsidR="006D3C7D">
              <w:rPr>
                <w:sz w:val="22"/>
                <w:szCs w:val="22"/>
              </w:rPr>
              <w:t xml:space="preserve"> ein</w:t>
            </w:r>
            <w:r w:rsidR="00AF2F67">
              <w:rPr>
                <w:sz w:val="22"/>
                <w:szCs w:val="22"/>
              </w:rPr>
              <w:t xml:space="preserve"> Fitnessstudiomitglied, </w:t>
            </w:r>
            <w:r w:rsidR="006D3C7D">
              <w:rPr>
                <w:sz w:val="22"/>
                <w:szCs w:val="22"/>
              </w:rPr>
              <w:t>ein e</w:t>
            </w:r>
            <w:r w:rsidR="00AF2F67">
              <w:rPr>
                <w:sz w:val="22"/>
                <w:szCs w:val="22"/>
              </w:rPr>
              <w:t xml:space="preserve">rfahrener Sportler </w:t>
            </w:r>
            <w:r w:rsidR="000546CD">
              <w:rPr>
                <w:sz w:val="22"/>
                <w:szCs w:val="22"/>
              </w:rPr>
              <w:t>oder ein</w:t>
            </w:r>
            <w:r w:rsidR="00AF2F67">
              <w:rPr>
                <w:sz w:val="22"/>
                <w:szCs w:val="22"/>
              </w:rPr>
              <w:t xml:space="preserve"> Fitnesscoach.</w:t>
            </w:r>
          </w:p>
        </w:tc>
      </w:tr>
      <w:tr w:rsidR="00AA220F" w:rsidRPr="00AA220F" w14:paraId="5BE6A0C4" w14:textId="77777777" w:rsidTr="00AA220F">
        <w:tc>
          <w:tcPr>
            <w:tcW w:w="4672" w:type="dxa"/>
          </w:tcPr>
          <w:p w14:paraId="796CA0E3" w14:textId="1AECFFAA" w:rsidR="00AA220F" w:rsidRPr="009206A2" w:rsidRDefault="009206A2" w:rsidP="00310DD8">
            <w:pPr>
              <w:rPr>
                <w:sz w:val="22"/>
                <w:szCs w:val="22"/>
              </w:rPr>
            </w:pPr>
            <w:r w:rsidRPr="009206A2">
              <w:rPr>
                <w:sz w:val="22"/>
                <w:szCs w:val="22"/>
              </w:rPr>
              <w:t>Plan</w:t>
            </w:r>
          </w:p>
        </w:tc>
        <w:tc>
          <w:tcPr>
            <w:tcW w:w="4673" w:type="dxa"/>
          </w:tcPr>
          <w:p w14:paraId="57651515" w14:textId="0753BDC6" w:rsidR="00AA220F" w:rsidRPr="009206A2" w:rsidRDefault="00BD1227" w:rsidP="00310DD8">
            <w:pPr>
              <w:rPr>
                <w:sz w:val="22"/>
                <w:szCs w:val="22"/>
              </w:rPr>
            </w:pPr>
            <w:r>
              <w:rPr>
                <w:sz w:val="22"/>
                <w:szCs w:val="22"/>
              </w:rPr>
              <w:t xml:space="preserve">Plan wird in diesem Dokument als Überbegriff für alle Pläne bezeichnet. Ein Plan kann ein </w:t>
            </w:r>
            <w:proofErr w:type="spellStart"/>
            <w:r>
              <w:rPr>
                <w:sz w:val="22"/>
                <w:szCs w:val="22"/>
              </w:rPr>
              <w:t>Cardioplan</w:t>
            </w:r>
            <w:proofErr w:type="spellEnd"/>
            <w:r>
              <w:rPr>
                <w:sz w:val="22"/>
                <w:szCs w:val="22"/>
              </w:rPr>
              <w:t>, ein Krafttrainingsplan, ein Muskelaufbauernährungsplan, ein Gewichtreduzierung</w:t>
            </w:r>
            <w:r w:rsidR="005B20BE">
              <w:rPr>
                <w:sz w:val="22"/>
                <w:szCs w:val="22"/>
              </w:rPr>
              <w:t>s</w:t>
            </w:r>
            <w:r>
              <w:rPr>
                <w:sz w:val="22"/>
                <w:szCs w:val="22"/>
              </w:rPr>
              <w:t>ernährungsplan oder ein Hybridernährungsplan sein</w:t>
            </w:r>
            <w:r w:rsidR="0047232C">
              <w:rPr>
                <w:sz w:val="22"/>
                <w:szCs w:val="22"/>
              </w:rPr>
              <w:t>.</w:t>
            </w:r>
          </w:p>
        </w:tc>
      </w:tr>
      <w:tr w:rsidR="00AA220F" w:rsidRPr="00AA220F" w14:paraId="3F255EC1" w14:textId="77777777" w:rsidTr="00AA220F">
        <w:tc>
          <w:tcPr>
            <w:tcW w:w="4672" w:type="dxa"/>
          </w:tcPr>
          <w:p w14:paraId="39B26CC0" w14:textId="1019D7A4" w:rsidR="00AA220F" w:rsidRPr="009206A2" w:rsidRDefault="00BD1227" w:rsidP="00310DD8">
            <w:pPr>
              <w:rPr>
                <w:sz w:val="22"/>
                <w:szCs w:val="22"/>
              </w:rPr>
            </w:pPr>
            <w:r>
              <w:rPr>
                <w:sz w:val="22"/>
                <w:szCs w:val="22"/>
              </w:rPr>
              <w:t>Hybrid</w:t>
            </w:r>
          </w:p>
        </w:tc>
        <w:tc>
          <w:tcPr>
            <w:tcW w:w="4673" w:type="dxa"/>
          </w:tcPr>
          <w:p w14:paraId="0D02CAA9" w14:textId="5644CCA0" w:rsidR="00AA220F" w:rsidRPr="009206A2" w:rsidRDefault="00792562" w:rsidP="00310DD8">
            <w:pPr>
              <w:rPr>
                <w:sz w:val="22"/>
                <w:szCs w:val="22"/>
              </w:rPr>
            </w:pPr>
            <w:r>
              <w:rPr>
                <w:sz w:val="22"/>
                <w:szCs w:val="22"/>
              </w:rPr>
              <w:t xml:space="preserve">Als </w:t>
            </w:r>
            <w:proofErr w:type="gramStart"/>
            <w:r>
              <w:rPr>
                <w:sz w:val="22"/>
                <w:szCs w:val="22"/>
              </w:rPr>
              <w:t>Hybrid</w:t>
            </w:r>
            <w:proofErr w:type="gramEnd"/>
            <w:r>
              <w:rPr>
                <w:sz w:val="22"/>
                <w:szCs w:val="22"/>
              </w:rPr>
              <w:t xml:space="preserve"> wird in diesem Dokument eine Mischung aus den jeweilig anderen zur Verfügung stehenden Kategorie bezeichnet. Beispiel: Hybrid</w:t>
            </w:r>
            <w:r w:rsidR="00BE0769">
              <w:rPr>
                <w:sz w:val="22"/>
                <w:szCs w:val="22"/>
              </w:rPr>
              <w:t>ernährungsplan</w:t>
            </w:r>
            <w:r>
              <w:rPr>
                <w:sz w:val="22"/>
                <w:szCs w:val="22"/>
              </w:rPr>
              <w:t>:</w:t>
            </w:r>
            <w:r w:rsidR="00BE0769">
              <w:rPr>
                <w:sz w:val="22"/>
                <w:szCs w:val="22"/>
              </w:rPr>
              <w:t xml:space="preserve"> Mischung aus Gewichtreduzierungs- </w:t>
            </w:r>
            <w:r w:rsidR="007F5496">
              <w:rPr>
                <w:sz w:val="22"/>
                <w:szCs w:val="22"/>
              </w:rPr>
              <w:t>und Muskelaufbauernährungsplan</w:t>
            </w:r>
            <w:r w:rsidR="00DF0389">
              <w:rPr>
                <w:sz w:val="22"/>
                <w:szCs w:val="22"/>
              </w:rPr>
              <w:t>.</w:t>
            </w:r>
          </w:p>
        </w:tc>
      </w:tr>
    </w:tbl>
    <w:p w14:paraId="2E894FE0" w14:textId="2EC22F6C" w:rsidR="00677822" w:rsidRDefault="00677822" w:rsidP="00212643">
      <w:pPr>
        <w:sectPr w:rsidR="00677822" w:rsidSect="005E64BD">
          <w:headerReference w:type="even" r:id="rId8"/>
          <w:headerReference w:type="default" r:id="rId9"/>
          <w:footerReference w:type="even" r:id="rId10"/>
          <w:headerReference w:type="first" r:id="rId11"/>
          <w:pgSz w:w="11907" w:h="16840" w:code="9"/>
          <w:pgMar w:top="1701" w:right="1134" w:bottom="1134" w:left="1418" w:header="397" w:footer="567" w:gutter="0"/>
          <w:cols w:space="720"/>
          <w:titlePg/>
          <w:docGrid w:linePitch="326"/>
        </w:sectPr>
      </w:pPr>
    </w:p>
    <w:p w14:paraId="74F47DD4" w14:textId="54D5C008" w:rsidR="002E7A95" w:rsidRDefault="005D7235" w:rsidP="005D7235">
      <w:pPr>
        <w:pStyle w:val="berschrift1"/>
      </w:pPr>
      <w:bookmarkStart w:id="1" w:name="_Toc26133676"/>
      <w:r>
        <w:lastRenderedPageBreak/>
        <w:t>Einleitung</w:t>
      </w:r>
      <w:bookmarkEnd w:id="1"/>
    </w:p>
    <w:p w14:paraId="2734C81A" w14:textId="0D38E52C" w:rsidR="00DA6066" w:rsidRDefault="00DA6066" w:rsidP="00945C09"/>
    <w:p w14:paraId="5ABC7843" w14:textId="3490C4FA" w:rsidR="00945C09" w:rsidRDefault="000826CE" w:rsidP="00945C09">
      <w:r>
        <w:t>Auf dem aktuellen App Markt</w:t>
      </w:r>
      <w:r w:rsidR="00651315">
        <w:t xml:space="preserve"> gibt es derzeit keine App</w:t>
      </w:r>
      <w:r w:rsidR="00945C09">
        <w:t>, welche sowohl die körperliche Fitness in Form von Kraft- und Ausdauertraining überwacht</w:t>
      </w:r>
      <w:r w:rsidR="009E2182">
        <w:t xml:space="preserve"> </w:t>
      </w:r>
      <w:r w:rsidR="00A14E76">
        <w:t>sowie</w:t>
      </w:r>
      <w:r w:rsidR="009E2182">
        <w:t xml:space="preserve"> gleichzeitig die Ernährung</w:t>
      </w:r>
      <w:r w:rsidR="00945C09">
        <w:t xml:space="preserve"> </w:t>
      </w:r>
      <w:r w:rsidR="009E2182">
        <w:t>überwacht</w:t>
      </w:r>
      <w:r w:rsidR="00A14E76">
        <w:t>.</w:t>
      </w:r>
      <w:r w:rsidR="00BB6805">
        <w:t xml:space="preserve"> Aktuell benötigt man für diesen Sachverhalt mindestens zwei Apps, was für die Endnutzer eine höhere Umständlichkeit </w:t>
      </w:r>
      <w:r w:rsidR="00651315">
        <w:t>bedeutet</w:t>
      </w:r>
      <w:r w:rsidR="00BB6805">
        <w:t>.</w:t>
      </w:r>
    </w:p>
    <w:p w14:paraId="76B1E5B6" w14:textId="77777777" w:rsidR="00B866F8" w:rsidRDefault="00B866F8" w:rsidP="00945C09"/>
    <w:p w14:paraId="4D9649EF" w14:textId="7B12D0BA" w:rsidR="00FC181B" w:rsidRDefault="00FC181B" w:rsidP="00945C09">
      <w:r>
        <w:t xml:space="preserve">Die Idee der App ist </w:t>
      </w:r>
      <w:r w:rsidR="00FA0A57">
        <w:t>diese</w:t>
      </w:r>
      <w:r>
        <w:t xml:space="preserve"> Punkte kompakt in einer Android App darzustellen. Hierbei gilt es zu ermitteln welche Art von Plänen für die Endnutzer eine Rolle spielen. In Frage könnten hier jeweils verschiedene </w:t>
      </w:r>
      <w:r w:rsidR="00405C28">
        <w:t>Krafttrainingspläne oder Ernährungspläne kommen. Eine hohe Wichtigkeit stellt ebenso die Erkennung weiterer Features dar, die potentielle Endnutzer in der kompakten Fitnessapp als relevant sehen.</w:t>
      </w:r>
      <w:r w:rsidR="00E04C81">
        <w:t xml:space="preserve"> Diese Features gilt es dann abzuwägen.</w:t>
      </w:r>
    </w:p>
    <w:p w14:paraId="44334B03" w14:textId="77777777" w:rsidR="00B866F8" w:rsidRDefault="00B866F8" w:rsidP="00945C09"/>
    <w:p w14:paraId="0465A2C6" w14:textId="225AB82D" w:rsidR="00F55AA4" w:rsidRDefault="00FA0A57" w:rsidP="00945C09">
      <w:r>
        <w:t xml:space="preserve">Der Endnutzer der App soll </w:t>
      </w:r>
      <w:r w:rsidR="005778A0">
        <w:t>durch die Verwendung</w:t>
      </w:r>
      <w:r>
        <w:t xml:space="preserve"> der Fitnessapp </w:t>
      </w:r>
      <w:r w:rsidR="005778A0">
        <w:t xml:space="preserve">einen gesünderen </w:t>
      </w:r>
      <w:r>
        <w:t xml:space="preserve">Lebensstil führen. </w:t>
      </w:r>
      <w:r w:rsidR="005778A0">
        <w:t xml:space="preserve">Die App soll einfach bedienbar sein, damit auch während des Trainings ohne eine hohe Anzahl an Klicks </w:t>
      </w:r>
      <w:r w:rsidR="005143F1">
        <w:t>in der App zwischen Hauptaspekte navigiert werden kann</w:t>
      </w:r>
      <w:r w:rsidR="005778A0">
        <w:t>. Alle Hauptaspekte der App sollen schnell und mit wenigen Klicks erreicht werden können.</w:t>
      </w:r>
    </w:p>
    <w:p w14:paraId="057DE7FC" w14:textId="77777777" w:rsidR="00B866F8" w:rsidRDefault="00B866F8" w:rsidP="00945C09"/>
    <w:p w14:paraId="59217E39" w14:textId="44AC6BCD" w:rsidR="005778A0" w:rsidRPr="00DA6066" w:rsidRDefault="005778A0" w:rsidP="00945C09">
      <w:r>
        <w:t>Als erstes gilt es die Stakeholder zu ermitteln und durch verschiedene Erhebungsmethoden die vorher genannten Hauptaspekte der App, so wie die relevanten Arten von Plänen zu bestimmen.</w:t>
      </w:r>
      <w:r w:rsidR="005D6965">
        <w:t xml:space="preserve"> Auf Basis </w:t>
      </w:r>
      <w:r w:rsidR="00B866F8">
        <w:t>der ermittelten Erkenntnisse</w:t>
      </w:r>
      <w:r w:rsidR="005D6965">
        <w:t xml:space="preserve"> werden Anforderungen für die App erstellt und schriftlich festgehalten.</w:t>
      </w:r>
    </w:p>
    <w:p w14:paraId="0533BE96" w14:textId="77777777" w:rsidR="00F12886" w:rsidRDefault="00F12886" w:rsidP="00BB6805"/>
    <w:p w14:paraId="0A8347E3" w14:textId="77777777" w:rsidR="00F12886" w:rsidRDefault="00F12886" w:rsidP="00F12886">
      <w:pPr>
        <w:rPr>
          <w:b/>
          <w:sz w:val="32"/>
          <w:szCs w:val="32"/>
        </w:rPr>
      </w:pPr>
    </w:p>
    <w:p w14:paraId="508C4FE1" w14:textId="77777777" w:rsidR="00F12886" w:rsidRDefault="00F12886" w:rsidP="00F12886">
      <w:pPr>
        <w:rPr>
          <w:b/>
          <w:sz w:val="32"/>
          <w:szCs w:val="32"/>
        </w:rPr>
      </w:pPr>
    </w:p>
    <w:p w14:paraId="11023B30" w14:textId="77777777" w:rsidR="00F12886" w:rsidRDefault="00F12886" w:rsidP="00F12886">
      <w:pPr>
        <w:rPr>
          <w:b/>
          <w:sz w:val="32"/>
          <w:szCs w:val="32"/>
        </w:rPr>
      </w:pPr>
    </w:p>
    <w:p w14:paraId="3683B076" w14:textId="77777777" w:rsidR="00F12886" w:rsidRDefault="00F12886" w:rsidP="00F12886">
      <w:pPr>
        <w:rPr>
          <w:b/>
          <w:sz w:val="32"/>
          <w:szCs w:val="32"/>
        </w:rPr>
      </w:pPr>
    </w:p>
    <w:p w14:paraId="1A1804C2" w14:textId="77777777" w:rsidR="00F12886" w:rsidRDefault="00F12886" w:rsidP="00F12886">
      <w:pPr>
        <w:rPr>
          <w:b/>
          <w:sz w:val="32"/>
          <w:szCs w:val="32"/>
        </w:rPr>
      </w:pPr>
    </w:p>
    <w:p w14:paraId="4D37AC90" w14:textId="77777777" w:rsidR="00F12886" w:rsidRDefault="00F12886" w:rsidP="00F12886">
      <w:pPr>
        <w:rPr>
          <w:b/>
          <w:sz w:val="32"/>
          <w:szCs w:val="32"/>
        </w:rPr>
      </w:pPr>
    </w:p>
    <w:p w14:paraId="72037384" w14:textId="77777777" w:rsidR="00126EA4" w:rsidRDefault="00126EA4" w:rsidP="00126EA4">
      <w:pPr>
        <w:pStyle w:val="berschrift1"/>
      </w:pPr>
      <w:bookmarkStart w:id="2" w:name="_Toc26133677"/>
      <w:r>
        <w:lastRenderedPageBreak/>
        <w:t>Anforderungserhebung</w:t>
      </w:r>
      <w:bookmarkEnd w:id="2"/>
    </w:p>
    <w:p w14:paraId="09737383" w14:textId="50300A91" w:rsidR="00126EA4" w:rsidRDefault="00126EA4" w:rsidP="00126EA4">
      <w:pPr>
        <w:pStyle w:val="berschrift2"/>
      </w:pPr>
      <w:bookmarkStart w:id="3" w:name="_Toc26133678"/>
      <w:r>
        <w:t>Identifikation der Stakeholder</w:t>
      </w:r>
      <w:bookmarkEnd w:id="3"/>
    </w:p>
    <w:p w14:paraId="5E12347D" w14:textId="2BAA93C5" w:rsidR="00FB766F" w:rsidRPr="00FB766F" w:rsidRDefault="00FB766F" w:rsidP="00FB766F">
      <w:r>
        <w:t xml:space="preserve">Da die App für Anfänger sowie für erfahrene Sportler konzipiert </w:t>
      </w:r>
      <w:r w:rsidR="005B02E2">
        <w:t>sein soll</w:t>
      </w:r>
      <w:r>
        <w:t xml:space="preserve">, besteht keine bestimmte </w:t>
      </w:r>
      <w:r w:rsidR="0085126C">
        <w:t>Ziel-</w:t>
      </w:r>
      <w:r>
        <w:t xml:space="preserve">Benutzergruppe. Die Anwender der App werden nachfolgend unteranderem als Fitnessinteressierte bezeichnet. Durch ein Interview mit </w:t>
      </w:r>
      <w:r w:rsidR="00881EA6">
        <w:t>einem Fitnessinteressierten kam hervor, dass ein Fitnesscoach auch einen Stakeholder darstellt.</w:t>
      </w:r>
    </w:p>
    <w:p w14:paraId="2D231313" w14:textId="77777777" w:rsidR="00126EA4" w:rsidRDefault="00126EA4" w:rsidP="00126EA4">
      <w:r>
        <w:t>Stakeholder:</w:t>
      </w:r>
    </w:p>
    <w:p w14:paraId="64180FF8" w14:textId="798F6AEC" w:rsidR="00126EA4" w:rsidRDefault="00FB766F" w:rsidP="00126EA4">
      <w:pPr>
        <w:pStyle w:val="Listenabsatz"/>
        <w:numPr>
          <w:ilvl w:val="0"/>
          <w:numId w:val="28"/>
        </w:numPr>
      </w:pPr>
      <w:r>
        <w:t>Fitnessinteressierte</w:t>
      </w:r>
    </w:p>
    <w:p w14:paraId="0A298360" w14:textId="77777777" w:rsidR="00126EA4" w:rsidRDefault="00126EA4" w:rsidP="00126EA4">
      <w:pPr>
        <w:pStyle w:val="Listenabsatz"/>
        <w:numPr>
          <w:ilvl w:val="0"/>
          <w:numId w:val="28"/>
        </w:numPr>
      </w:pPr>
      <w:r>
        <w:t>Fitnesscoach</w:t>
      </w:r>
    </w:p>
    <w:p w14:paraId="75A1AB06" w14:textId="77777777" w:rsidR="00126EA4" w:rsidRPr="00133D29" w:rsidRDefault="00126EA4" w:rsidP="00126EA4">
      <w:pPr>
        <w:pStyle w:val="Listenabsatz"/>
        <w:numPr>
          <w:ilvl w:val="0"/>
          <w:numId w:val="0"/>
        </w:numPr>
        <w:ind w:left="720"/>
      </w:pPr>
    </w:p>
    <w:p w14:paraId="562B0B60" w14:textId="5861E541" w:rsidR="00126EA4" w:rsidRDefault="00126EA4" w:rsidP="00126EA4">
      <w:pPr>
        <w:pStyle w:val="berschrift2"/>
      </w:pPr>
      <w:bookmarkStart w:id="4" w:name="_Toc26133679"/>
      <w:r>
        <w:t>Anforderungsszenarien</w:t>
      </w:r>
      <w:bookmarkEnd w:id="4"/>
    </w:p>
    <w:p w14:paraId="3EA4CB26" w14:textId="3046CF27" w:rsidR="00881EA6" w:rsidRDefault="00881EA6" w:rsidP="00881EA6">
      <w:r>
        <w:t>Die einzelnen Use-Cases (UC) wurden mithilfe</w:t>
      </w:r>
      <w:r w:rsidR="00913B3E">
        <w:t xml:space="preserve"> der Methode</w:t>
      </w:r>
      <w:r>
        <w:t xml:space="preserve"> „Brainstorming“ sowie </w:t>
      </w:r>
      <w:r w:rsidR="001E0250">
        <w:t>durch</w:t>
      </w:r>
      <w:r>
        <w:t xml:space="preserve"> </w:t>
      </w:r>
      <w:r w:rsidR="001E0250">
        <w:t>die</w:t>
      </w:r>
      <w:r>
        <w:t xml:space="preserve"> </w:t>
      </w:r>
      <w:r w:rsidR="00913B3E">
        <w:t xml:space="preserve">Methode </w:t>
      </w:r>
      <w:r>
        <w:t>„Interview“</w:t>
      </w:r>
      <w:r w:rsidR="00913B3E">
        <w:t xml:space="preserve"> erhoben</w:t>
      </w:r>
      <w:r>
        <w:t>.</w:t>
      </w:r>
      <w:r w:rsidR="00913B3E">
        <w:t xml:space="preserve"> </w:t>
      </w:r>
      <w:r w:rsidR="00C36631">
        <w:t xml:space="preserve">Im Interview wurden Fitnessinteressierte, Mitglieder eines Fitnessstudios sowie </w:t>
      </w:r>
      <w:r w:rsidR="00C36631" w:rsidRPr="0065569A">
        <w:t>Fitnesstrainer</w:t>
      </w:r>
      <w:r w:rsidR="00C11CE8">
        <w:t xml:space="preserve"> / </w:t>
      </w:r>
      <w:r w:rsidR="00AB3C8F">
        <w:t xml:space="preserve">Fitnesscoach </w:t>
      </w:r>
      <w:r w:rsidR="00C36631">
        <w:t>eines Fitnessstudios befragt.</w:t>
      </w:r>
      <w:r w:rsidR="008631DA">
        <w:t xml:space="preserve"> </w:t>
      </w:r>
      <w:r w:rsidR="00680EAF">
        <w:t xml:space="preserve">Die Erhebungsmethode „Brainstorming“ wurde verwendet, da mit geringer Vorbereitungszeit eine hohe Anzahl an Informationen gesammelt werden. Dies stellt ein wichtiger Punkt dar, da es sich bei der App um eine sehr individuell angepasste Anwendung handelt. </w:t>
      </w:r>
      <w:r w:rsidR="005777EF">
        <w:t xml:space="preserve">Des Weiteren </w:t>
      </w:r>
      <w:r w:rsidR="009C7996">
        <w:t>wurde sich für die Erhebungsmethode des Interviews entschieden, da durch die Befragung eines Fitnesscoach wichtige Erfahrungswerte in die Antworten mit einfließen. Durch die Befragung eines Fitnessinteressierten, sowie eines Fitnessstudiomitglieds konnte viel</w:t>
      </w:r>
      <w:r w:rsidR="00680EAF">
        <w:t xml:space="preserve">e </w:t>
      </w:r>
      <w:r w:rsidR="009C7996">
        <w:t>Informatione</w:t>
      </w:r>
      <w:r w:rsidR="00680EAF">
        <w:t>n in kurzer Zeit gesammelt werden.</w:t>
      </w:r>
      <w:r w:rsidR="004F07E1">
        <w:t xml:space="preserve"> Da die App sehr individuell </w:t>
      </w:r>
      <w:r w:rsidR="00404ECD">
        <w:t xml:space="preserve">für den Fitnessinteressierten sein soll, wurden Methoden wie „Systematische Beobachtung“ zur Anforderungserhebung nicht miteinbezogen, da </w:t>
      </w:r>
      <w:r w:rsidR="00AB3C8F">
        <w:t xml:space="preserve">sich </w:t>
      </w:r>
      <w:r w:rsidR="00404ECD">
        <w:t xml:space="preserve">die hohe </w:t>
      </w:r>
      <w:r w:rsidR="00AB3C8F">
        <w:t>Zeitintensivität, welche mit dieser Art der Erhebung verbunden ist</w:t>
      </w:r>
      <w:r w:rsidR="00C23EC4">
        <w:t>,</w:t>
      </w:r>
      <w:r w:rsidR="00AB3C8F">
        <w:t xml:space="preserve"> </w:t>
      </w:r>
      <w:r w:rsidR="0066440A">
        <w:t xml:space="preserve">sich in diesem Fall der App </w:t>
      </w:r>
      <w:r w:rsidR="00404ECD">
        <w:t>nicht lohnt. Das Ziel der Erhebung war es viele Informationen von diversen Fitnessinteressierten in kurzer Zeit zu erlangen.</w:t>
      </w:r>
      <w:r w:rsidR="00AB3C8F">
        <w:t xml:space="preserve"> Des Weiteren wurde sich gegen die Erhebungsmethode „Literaturrecherche“ entschieden, da bei dieser Erhebungsmethode weniger Erfahrungswerte als bei einem Interview mit einem Fitnesscoach einfließen.</w:t>
      </w:r>
    </w:p>
    <w:p w14:paraId="0D2D1954" w14:textId="2C85463E" w:rsidR="00A50BC9" w:rsidRDefault="00A50BC9" w:rsidP="00881EA6"/>
    <w:p w14:paraId="0FE47478" w14:textId="6F351DEB" w:rsidR="00A50BC9" w:rsidRDefault="00A50BC9" w:rsidP="00881EA6"/>
    <w:tbl>
      <w:tblPr>
        <w:tblStyle w:val="Tabellenraster"/>
        <w:tblW w:w="0" w:type="auto"/>
        <w:tblLook w:val="04A0" w:firstRow="1" w:lastRow="0" w:firstColumn="1" w:lastColumn="0" w:noHBand="0" w:noVBand="1"/>
      </w:tblPr>
      <w:tblGrid>
        <w:gridCol w:w="4531"/>
        <w:gridCol w:w="4531"/>
      </w:tblGrid>
      <w:tr w:rsidR="00126EA4" w14:paraId="1F1E60A1" w14:textId="77777777" w:rsidTr="008631DA">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4C604800" w14:textId="77777777" w:rsidR="00126EA4" w:rsidRDefault="00126EA4" w:rsidP="008631DA">
            <w:pPr>
              <w:tabs>
                <w:tab w:val="center" w:pos="2157"/>
              </w:tabs>
              <w:spacing w:line="240" w:lineRule="auto"/>
              <w:rPr>
                <w:rFonts w:asciiTheme="minorHAnsi" w:hAnsiTheme="minorHAnsi"/>
                <w:sz w:val="22"/>
                <w:szCs w:val="22"/>
              </w:rPr>
            </w:pPr>
            <w:r>
              <w:lastRenderedPageBreak/>
              <w:t>UC-1</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24B717F2" w14:textId="77777777" w:rsidR="00126EA4" w:rsidRDefault="00126EA4" w:rsidP="008631DA">
            <w:pPr>
              <w:spacing w:line="240" w:lineRule="auto"/>
              <w:jc w:val="center"/>
            </w:pPr>
            <w:r>
              <w:t xml:space="preserve">BMI (Body </w:t>
            </w:r>
            <w:proofErr w:type="spellStart"/>
            <w:r>
              <w:t>Mass</w:t>
            </w:r>
            <w:proofErr w:type="spellEnd"/>
            <w:r>
              <w:t xml:space="preserve"> Index) Berechnung</w:t>
            </w:r>
          </w:p>
        </w:tc>
      </w:tr>
      <w:tr w:rsidR="00126EA4" w14:paraId="2D327E28" w14:textId="77777777" w:rsidTr="008631DA">
        <w:tc>
          <w:tcPr>
            <w:tcW w:w="4531" w:type="dxa"/>
            <w:tcBorders>
              <w:top w:val="single" w:sz="4" w:space="0" w:color="auto"/>
              <w:left w:val="single" w:sz="4" w:space="0" w:color="auto"/>
              <w:bottom w:val="single" w:sz="4" w:space="0" w:color="auto"/>
              <w:right w:val="single" w:sz="4" w:space="0" w:color="auto"/>
            </w:tcBorders>
            <w:hideMark/>
          </w:tcPr>
          <w:p w14:paraId="6B6DBF6D" w14:textId="77777777" w:rsidR="00126EA4" w:rsidRDefault="00126EA4" w:rsidP="008631DA">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tcPr>
          <w:p w14:paraId="6C55A89D" w14:textId="77777777" w:rsidR="00126EA4" w:rsidRDefault="00126EA4" w:rsidP="008631DA">
            <w:pPr>
              <w:spacing w:line="240" w:lineRule="auto"/>
            </w:pPr>
            <w:r>
              <w:t>Interview: Fitnessstudiomitglied</w:t>
            </w:r>
          </w:p>
        </w:tc>
      </w:tr>
      <w:tr w:rsidR="00126EA4" w14:paraId="21A7AB74" w14:textId="77777777" w:rsidTr="008631DA">
        <w:tc>
          <w:tcPr>
            <w:tcW w:w="4531" w:type="dxa"/>
            <w:tcBorders>
              <w:top w:val="single" w:sz="4" w:space="0" w:color="auto"/>
              <w:left w:val="single" w:sz="4" w:space="0" w:color="auto"/>
              <w:bottom w:val="single" w:sz="4" w:space="0" w:color="auto"/>
              <w:right w:val="single" w:sz="4" w:space="0" w:color="auto"/>
            </w:tcBorders>
            <w:hideMark/>
          </w:tcPr>
          <w:p w14:paraId="051E8666" w14:textId="38EF1440" w:rsidR="00126EA4" w:rsidRDefault="000B1B67" w:rsidP="008631DA">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hideMark/>
          </w:tcPr>
          <w:p w14:paraId="7F169D90" w14:textId="0192BF9A" w:rsidR="00126EA4" w:rsidRDefault="00126EA4" w:rsidP="008631DA">
            <w:pPr>
              <w:spacing w:line="240" w:lineRule="auto"/>
            </w:pPr>
            <w:r>
              <w:t xml:space="preserve">Als </w:t>
            </w:r>
            <w:r w:rsidR="00C23EC4">
              <w:t xml:space="preserve">Fitnessstudiomitglied </w:t>
            </w:r>
            <w:r>
              <w:t>muss das System</w:t>
            </w:r>
            <w:r w:rsidR="00B015A7">
              <w:t xml:space="preserve"> mir</w:t>
            </w:r>
            <w:r>
              <w:t xml:space="preserve"> die Möglichkeit bieten aus dem von mir </w:t>
            </w:r>
            <w:r w:rsidR="00BD1F39">
              <w:t>eingegeben</w:t>
            </w:r>
            <w:r>
              <w:t xml:space="preserve"> Körpergewicht und Körpergröße den BMI zu berechnen, damit klar ersichtlich ist, ob ich laut BMI untergewichtig, normalgewichtig oder übergewichtig bin.</w:t>
            </w:r>
          </w:p>
        </w:tc>
      </w:tr>
      <w:tr w:rsidR="00126EA4" w14:paraId="49071EC9" w14:textId="77777777" w:rsidTr="008631DA">
        <w:tc>
          <w:tcPr>
            <w:tcW w:w="4531" w:type="dxa"/>
            <w:tcBorders>
              <w:top w:val="single" w:sz="4" w:space="0" w:color="auto"/>
              <w:left w:val="single" w:sz="4" w:space="0" w:color="auto"/>
              <w:bottom w:val="single" w:sz="4" w:space="0" w:color="auto"/>
              <w:right w:val="single" w:sz="4" w:space="0" w:color="auto"/>
            </w:tcBorders>
            <w:hideMark/>
          </w:tcPr>
          <w:p w14:paraId="38694AA5" w14:textId="77777777" w:rsidR="00126EA4" w:rsidRDefault="00126EA4" w:rsidP="008631DA">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hideMark/>
          </w:tcPr>
          <w:p w14:paraId="3A617D0D" w14:textId="5559503A" w:rsidR="00126EA4" w:rsidRDefault="00C23EC4" w:rsidP="008631DA">
            <w:pPr>
              <w:spacing w:line="240" w:lineRule="auto"/>
            </w:pPr>
            <w:r>
              <w:t xml:space="preserve">Fitnessstudiomitglied </w:t>
            </w:r>
            <w:r w:rsidR="00126EA4">
              <w:t xml:space="preserve">gibt Körpergröße und Gewicht ein </w:t>
            </w:r>
            <w:r w:rsidR="00126EA4">
              <w:sym w:font="Wingdings" w:char="F0E0"/>
            </w:r>
            <w:r w:rsidR="00126EA4">
              <w:t xml:space="preserve"> Darstellung BMI </w:t>
            </w:r>
            <w:r w:rsidR="00126EA4">
              <w:sym w:font="Wingdings" w:char="F0E0"/>
            </w:r>
            <w:r w:rsidR="00126EA4">
              <w:t xml:space="preserve"> Anzeige Infotext bezüglich BMI Status</w:t>
            </w:r>
          </w:p>
        </w:tc>
      </w:tr>
      <w:tr w:rsidR="00126EA4" w14:paraId="42CED7C2" w14:textId="77777777" w:rsidTr="008631DA">
        <w:tc>
          <w:tcPr>
            <w:tcW w:w="4531" w:type="dxa"/>
            <w:tcBorders>
              <w:top w:val="single" w:sz="4" w:space="0" w:color="auto"/>
              <w:left w:val="single" w:sz="4" w:space="0" w:color="auto"/>
              <w:bottom w:val="single" w:sz="4" w:space="0" w:color="auto"/>
              <w:right w:val="single" w:sz="4" w:space="0" w:color="auto"/>
            </w:tcBorders>
            <w:hideMark/>
          </w:tcPr>
          <w:p w14:paraId="3134CE4D" w14:textId="1EAB848E" w:rsidR="00126EA4" w:rsidRDefault="00126EA4" w:rsidP="008631DA">
            <w:pPr>
              <w:spacing w:line="240" w:lineRule="auto"/>
            </w:pPr>
            <w:r>
              <w:t>Alternative-Pfade</w:t>
            </w:r>
            <w:r w:rsidR="000A7901">
              <w:t xml:space="preserve"> </w:t>
            </w:r>
            <w:r>
              <w:t>/ Ausnahmen</w:t>
            </w:r>
          </w:p>
        </w:tc>
        <w:tc>
          <w:tcPr>
            <w:tcW w:w="4531" w:type="dxa"/>
            <w:tcBorders>
              <w:top w:val="single" w:sz="4" w:space="0" w:color="auto"/>
              <w:left w:val="single" w:sz="4" w:space="0" w:color="auto"/>
              <w:bottom w:val="single" w:sz="4" w:space="0" w:color="auto"/>
              <w:right w:val="single" w:sz="4" w:space="0" w:color="auto"/>
            </w:tcBorders>
            <w:hideMark/>
          </w:tcPr>
          <w:p w14:paraId="51DB2C2D" w14:textId="77777777" w:rsidR="00126EA4" w:rsidRDefault="00126EA4" w:rsidP="008631DA">
            <w:pPr>
              <w:pStyle w:val="Listenabsatz"/>
              <w:numPr>
                <w:ilvl w:val="0"/>
                <w:numId w:val="29"/>
              </w:numPr>
              <w:overflowPunct/>
              <w:autoSpaceDE/>
              <w:autoSpaceDN/>
              <w:adjustRightInd/>
              <w:spacing w:line="240" w:lineRule="auto"/>
              <w:jc w:val="left"/>
              <w:textAlignment w:val="auto"/>
            </w:pPr>
            <w:r>
              <w:t xml:space="preserve">Keine Eingabe von Körpergewicht </w:t>
            </w:r>
            <w:r>
              <w:sym w:font="Wingdings" w:char="F0E0"/>
            </w:r>
            <w:r>
              <w:t xml:space="preserve"> Keine BMI Berechnung</w:t>
            </w:r>
          </w:p>
          <w:p w14:paraId="603A89C5" w14:textId="77777777" w:rsidR="00126EA4" w:rsidRDefault="00126EA4" w:rsidP="008631DA">
            <w:pPr>
              <w:pStyle w:val="Listenabsatz"/>
              <w:numPr>
                <w:ilvl w:val="0"/>
                <w:numId w:val="29"/>
              </w:numPr>
              <w:overflowPunct/>
              <w:autoSpaceDE/>
              <w:autoSpaceDN/>
              <w:adjustRightInd/>
              <w:spacing w:line="240" w:lineRule="auto"/>
              <w:jc w:val="left"/>
              <w:textAlignment w:val="auto"/>
            </w:pPr>
            <w:r>
              <w:t xml:space="preserve">Keine Eingabe von Körpergröße </w:t>
            </w:r>
            <w:r>
              <w:sym w:font="Wingdings" w:char="F0E0"/>
            </w:r>
            <w:r>
              <w:t xml:space="preserve"> Keine BMI Berechnung</w:t>
            </w:r>
          </w:p>
          <w:p w14:paraId="66FF1012" w14:textId="77777777" w:rsidR="00126EA4" w:rsidRDefault="00126EA4" w:rsidP="008631DA">
            <w:pPr>
              <w:pStyle w:val="Listenabsatz"/>
              <w:numPr>
                <w:ilvl w:val="0"/>
                <w:numId w:val="29"/>
              </w:numPr>
              <w:overflowPunct/>
              <w:autoSpaceDE/>
              <w:autoSpaceDN/>
              <w:adjustRightInd/>
              <w:spacing w:line="240" w:lineRule="auto"/>
              <w:jc w:val="left"/>
              <w:textAlignment w:val="auto"/>
            </w:pPr>
            <w:r>
              <w:t xml:space="preserve">Keine Eingabe von Körpergewicht oder Körpergröße </w:t>
            </w:r>
            <w:r>
              <w:sym w:font="Wingdings" w:char="F0E0"/>
            </w:r>
            <w:r>
              <w:t xml:space="preserve"> Möglichkeit zur Eingabe von Körpergröße und Körpergewicht </w:t>
            </w:r>
            <w:r>
              <w:sym w:font="Wingdings" w:char="F0E0"/>
            </w:r>
            <w:r>
              <w:t xml:space="preserve"> Darstellung BMI</w:t>
            </w:r>
          </w:p>
          <w:p w14:paraId="40C43916" w14:textId="16B8B4E8" w:rsidR="003D74A6" w:rsidRDefault="003D74A6" w:rsidP="008631DA">
            <w:pPr>
              <w:pStyle w:val="Listenabsatz"/>
              <w:numPr>
                <w:ilvl w:val="0"/>
                <w:numId w:val="29"/>
              </w:numPr>
              <w:overflowPunct/>
              <w:autoSpaceDE/>
              <w:autoSpaceDN/>
              <w:adjustRightInd/>
              <w:spacing w:line="240" w:lineRule="auto"/>
              <w:jc w:val="left"/>
              <w:textAlignment w:val="auto"/>
            </w:pPr>
            <w:r>
              <w:t xml:space="preserve">Darstellung aktueller BMI </w:t>
            </w:r>
            <w:r>
              <w:sym w:font="Wingdings" w:char="F0E0"/>
            </w:r>
            <w:r>
              <w:t xml:space="preserve"> </w:t>
            </w:r>
            <w:r w:rsidR="00803C8E">
              <w:t xml:space="preserve">Fitnessstudiomitglied </w:t>
            </w:r>
            <w:r>
              <w:t xml:space="preserve">möchte den BMI neu berechnen </w:t>
            </w:r>
            <w:r>
              <w:sym w:font="Wingdings" w:char="F0E0"/>
            </w:r>
            <w:r>
              <w:t xml:space="preserve"> Eingabe Körpergewicht und Körpergröße </w:t>
            </w:r>
            <w:r>
              <w:sym w:font="Wingdings" w:char="F0E0"/>
            </w:r>
            <w:r>
              <w:t xml:space="preserve"> Darstellung neu berechneter BMI</w:t>
            </w:r>
          </w:p>
        </w:tc>
      </w:tr>
      <w:tr w:rsidR="00126EA4" w14:paraId="11841173" w14:textId="77777777" w:rsidTr="008631DA">
        <w:tc>
          <w:tcPr>
            <w:tcW w:w="4531" w:type="dxa"/>
            <w:tcBorders>
              <w:top w:val="single" w:sz="4" w:space="0" w:color="auto"/>
              <w:left w:val="single" w:sz="4" w:space="0" w:color="auto"/>
              <w:bottom w:val="single" w:sz="4" w:space="0" w:color="auto"/>
              <w:right w:val="single" w:sz="4" w:space="0" w:color="auto"/>
            </w:tcBorders>
            <w:hideMark/>
          </w:tcPr>
          <w:p w14:paraId="1438145B" w14:textId="77777777" w:rsidR="00126EA4" w:rsidRDefault="00126EA4" w:rsidP="008631DA">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hideMark/>
          </w:tcPr>
          <w:p w14:paraId="4671A998" w14:textId="7C27DA35" w:rsidR="00126EA4" w:rsidRDefault="00F30E05" w:rsidP="008631DA">
            <w:pPr>
              <w:pStyle w:val="Listenabsatz"/>
              <w:numPr>
                <w:ilvl w:val="0"/>
                <w:numId w:val="30"/>
              </w:numPr>
              <w:overflowPunct/>
              <w:autoSpaceDE/>
              <w:autoSpaceDN/>
              <w:adjustRightInd/>
              <w:spacing w:line="240" w:lineRule="auto"/>
              <w:jc w:val="left"/>
              <w:textAlignment w:val="auto"/>
            </w:pPr>
            <w:r>
              <w:t xml:space="preserve">Fitnessstudiomitglied </w:t>
            </w:r>
            <w:r w:rsidR="00126EA4">
              <w:t>kennt Körpergröße und Körpergewicht</w:t>
            </w:r>
          </w:p>
        </w:tc>
      </w:tr>
      <w:tr w:rsidR="00126EA4" w14:paraId="7A29B0B6" w14:textId="77777777" w:rsidTr="008631DA">
        <w:tc>
          <w:tcPr>
            <w:tcW w:w="4531" w:type="dxa"/>
            <w:tcBorders>
              <w:top w:val="single" w:sz="4" w:space="0" w:color="auto"/>
              <w:left w:val="single" w:sz="4" w:space="0" w:color="auto"/>
              <w:bottom w:val="single" w:sz="4" w:space="0" w:color="auto"/>
              <w:right w:val="single" w:sz="4" w:space="0" w:color="auto"/>
            </w:tcBorders>
            <w:hideMark/>
          </w:tcPr>
          <w:p w14:paraId="129E2B77" w14:textId="77777777" w:rsidR="00126EA4" w:rsidRDefault="00126EA4" w:rsidP="008631DA">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hideMark/>
          </w:tcPr>
          <w:p w14:paraId="58F64108" w14:textId="3948F546" w:rsidR="00126EA4" w:rsidRDefault="00126EA4" w:rsidP="008631DA">
            <w:pPr>
              <w:pStyle w:val="Listenabsatz"/>
              <w:numPr>
                <w:ilvl w:val="0"/>
                <w:numId w:val="30"/>
              </w:numPr>
              <w:overflowPunct/>
              <w:autoSpaceDE/>
              <w:autoSpaceDN/>
              <w:adjustRightInd/>
              <w:spacing w:line="240" w:lineRule="auto"/>
              <w:jc w:val="left"/>
              <w:textAlignment w:val="auto"/>
            </w:pPr>
            <w:r>
              <w:t xml:space="preserve">Körpergröße, Körpergewicht, Berechneter BMI </w:t>
            </w:r>
            <w:r w:rsidR="0007654C">
              <w:t>speichern</w:t>
            </w:r>
          </w:p>
        </w:tc>
      </w:tr>
    </w:tbl>
    <w:p w14:paraId="2C6D2A08" w14:textId="168AC897" w:rsidR="00126EA4" w:rsidRDefault="00126EA4" w:rsidP="00126EA4"/>
    <w:p w14:paraId="653DF6DC" w14:textId="243320D5" w:rsidR="00A50B34" w:rsidRDefault="00A50B34" w:rsidP="00126EA4"/>
    <w:p w14:paraId="587F6358" w14:textId="265579E0" w:rsidR="00A50B34" w:rsidRDefault="00A50B34" w:rsidP="00126EA4"/>
    <w:p w14:paraId="3831556D" w14:textId="646285BB" w:rsidR="00A50B34" w:rsidRDefault="00A50B34" w:rsidP="00126EA4"/>
    <w:p w14:paraId="32B13FE9" w14:textId="64002791" w:rsidR="00A50B34" w:rsidRDefault="00A50B34" w:rsidP="00126EA4"/>
    <w:p w14:paraId="74FACDE6" w14:textId="31A11DF3" w:rsidR="00A50B34" w:rsidRDefault="00A50B34" w:rsidP="00126EA4"/>
    <w:p w14:paraId="0D06D2E4" w14:textId="3C02C6CD" w:rsidR="00A50B34" w:rsidRDefault="00A50B34" w:rsidP="00126EA4"/>
    <w:p w14:paraId="5191705A" w14:textId="75706337" w:rsidR="00A50B34" w:rsidRDefault="00A50B34" w:rsidP="00126EA4"/>
    <w:p w14:paraId="739B2DB0" w14:textId="0583E773" w:rsidR="00A50B34" w:rsidRDefault="00A50B34" w:rsidP="00126EA4"/>
    <w:p w14:paraId="3052CE91" w14:textId="581D2B42" w:rsidR="00A50B34" w:rsidRDefault="00A50B34" w:rsidP="00126EA4"/>
    <w:p w14:paraId="72117B15" w14:textId="6864CD8B" w:rsidR="00A50B34" w:rsidRDefault="00A50B34" w:rsidP="00126EA4"/>
    <w:p w14:paraId="7E2E3305" w14:textId="77777777" w:rsidR="0058000E" w:rsidRDefault="0058000E" w:rsidP="00126EA4"/>
    <w:tbl>
      <w:tblPr>
        <w:tblStyle w:val="Tabellenraster"/>
        <w:tblW w:w="0" w:type="auto"/>
        <w:tblLook w:val="04A0" w:firstRow="1" w:lastRow="0" w:firstColumn="1" w:lastColumn="0" w:noHBand="0" w:noVBand="1"/>
      </w:tblPr>
      <w:tblGrid>
        <w:gridCol w:w="4531"/>
        <w:gridCol w:w="4531"/>
      </w:tblGrid>
      <w:tr w:rsidR="00126EA4" w14:paraId="3DE0BD13" w14:textId="77777777" w:rsidTr="008631DA">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54C3C70F" w14:textId="77777777" w:rsidR="00126EA4" w:rsidRDefault="00126EA4" w:rsidP="008631DA">
            <w:pPr>
              <w:tabs>
                <w:tab w:val="center" w:pos="2157"/>
              </w:tabs>
              <w:spacing w:line="240" w:lineRule="auto"/>
              <w:rPr>
                <w:rFonts w:asciiTheme="minorHAnsi" w:hAnsiTheme="minorHAnsi"/>
                <w:sz w:val="22"/>
                <w:szCs w:val="22"/>
              </w:rPr>
            </w:pPr>
            <w:r>
              <w:lastRenderedPageBreak/>
              <w:t>UC-2</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75B863FC" w14:textId="77777777" w:rsidR="00126EA4" w:rsidRDefault="00126EA4" w:rsidP="008631DA">
            <w:pPr>
              <w:spacing w:line="240" w:lineRule="auto"/>
              <w:jc w:val="center"/>
            </w:pPr>
            <w:r>
              <w:t xml:space="preserve">Generierung </w:t>
            </w:r>
            <w:proofErr w:type="spellStart"/>
            <w:r>
              <w:t>Cardioplan</w:t>
            </w:r>
            <w:proofErr w:type="spellEnd"/>
          </w:p>
        </w:tc>
      </w:tr>
      <w:tr w:rsidR="00126EA4" w14:paraId="4C816B91" w14:textId="77777777" w:rsidTr="008631DA">
        <w:tc>
          <w:tcPr>
            <w:tcW w:w="4531" w:type="dxa"/>
            <w:tcBorders>
              <w:top w:val="single" w:sz="4" w:space="0" w:color="auto"/>
              <w:left w:val="single" w:sz="4" w:space="0" w:color="auto"/>
              <w:bottom w:val="single" w:sz="4" w:space="0" w:color="auto"/>
              <w:right w:val="single" w:sz="4" w:space="0" w:color="auto"/>
            </w:tcBorders>
            <w:hideMark/>
          </w:tcPr>
          <w:p w14:paraId="71C2458F" w14:textId="77777777" w:rsidR="00126EA4" w:rsidRDefault="00126EA4" w:rsidP="008631DA">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tcPr>
          <w:p w14:paraId="44F37FFA" w14:textId="77777777" w:rsidR="00126EA4" w:rsidRDefault="00126EA4" w:rsidP="008631DA">
            <w:pPr>
              <w:spacing w:line="240" w:lineRule="auto"/>
            </w:pPr>
            <w:r>
              <w:t>Interview: Fitnessstudiomitglied</w:t>
            </w:r>
          </w:p>
        </w:tc>
      </w:tr>
      <w:tr w:rsidR="00126EA4" w14:paraId="5329B000" w14:textId="77777777" w:rsidTr="008631DA">
        <w:tc>
          <w:tcPr>
            <w:tcW w:w="4531" w:type="dxa"/>
            <w:tcBorders>
              <w:top w:val="single" w:sz="4" w:space="0" w:color="auto"/>
              <w:left w:val="single" w:sz="4" w:space="0" w:color="auto"/>
              <w:bottom w:val="single" w:sz="4" w:space="0" w:color="auto"/>
              <w:right w:val="single" w:sz="4" w:space="0" w:color="auto"/>
            </w:tcBorders>
            <w:hideMark/>
          </w:tcPr>
          <w:p w14:paraId="1C087A09" w14:textId="30F432F4" w:rsidR="00126EA4" w:rsidRDefault="00F75733" w:rsidP="008631DA">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hideMark/>
          </w:tcPr>
          <w:p w14:paraId="0C3E7561" w14:textId="21888C68" w:rsidR="00126EA4" w:rsidRDefault="00126EA4" w:rsidP="008631DA">
            <w:pPr>
              <w:spacing w:line="240" w:lineRule="auto"/>
            </w:pPr>
            <w:r>
              <w:t xml:space="preserve">Als </w:t>
            </w:r>
            <w:r w:rsidR="00AF455A">
              <w:t xml:space="preserve">Fitnessstudiomitglied </w:t>
            </w:r>
            <w:r>
              <w:t xml:space="preserve">muss das System </w:t>
            </w:r>
            <w:r w:rsidR="00F86620">
              <w:t xml:space="preserve">mir </w:t>
            </w:r>
            <w:r>
              <w:t xml:space="preserve">die Möglichkeit bieten anhand von mir eingegebener Präferenzen und </w:t>
            </w:r>
            <w:r w:rsidR="00222C18">
              <w:t>einem</w:t>
            </w:r>
            <w:r>
              <w:t xml:space="preserve"> berechneten BMI einen geeigneten </w:t>
            </w:r>
            <w:proofErr w:type="spellStart"/>
            <w:r>
              <w:t>Cardioplan</w:t>
            </w:r>
            <w:proofErr w:type="spellEnd"/>
            <w:r>
              <w:t xml:space="preserve"> zu erstellen, damit ich weder überanstrengt noch unterfordert beim </w:t>
            </w:r>
            <w:proofErr w:type="spellStart"/>
            <w:r>
              <w:t>Cardio</w:t>
            </w:r>
            <w:proofErr w:type="spellEnd"/>
            <w:r>
              <w:t xml:space="preserve"> bin.</w:t>
            </w:r>
          </w:p>
        </w:tc>
      </w:tr>
      <w:tr w:rsidR="00126EA4" w14:paraId="287C9312" w14:textId="77777777" w:rsidTr="008631DA">
        <w:tc>
          <w:tcPr>
            <w:tcW w:w="4531" w:type="dxa"/>
            <w:tcBorders>
              <w:top w:val="single" w:sz="4" w:space="0" w:color="auto"/>
              <w:left w:val="single" w:sz="4" w:space="0" w:color="auto"/>
              <w:bottom w:val="single" w:sz="4" w:space="0" w:color="auto"/>
              <w:right w:val="single" w:sz="4" w:space="0" w:color="auto"/>
            </w:tcBorders>
            <w:hideMark/>
          </w:tcPr>
          <w:p w14:paraId="0151DED3" w14:textId="77777777" w:rsidR="00126EA4" w:rsidRDefault="00126EA4" w:rsidP="008631DA">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hideMark/>
          </w:tcPr>
          <w:p w14:paraId="3CDDEA91" w14:textId="0FF8D98E" w:rsidR="00126EA4" w:rsidRDefault="00B45D0D" w:rsidP="008631DA">
            <w:pPr>
              <w:spacing w:line="240" w:lineRule="auto"/>
            </w:pPr>
            <w:r>
              <w:t xml:space="preserve">Fitnessstudiomitglied </w:t>
            </w:r>
            <w:r w:rsidR="00126EA4">
              <w:t xml:space="preserve">wählt Präferenzen aus </w:t>
            </w:r>
            <w:r w:rsidR="00126EA4">
              <w:sym w:font="Wingdings" w:char="F0E0"/>
            </w:r>
            <w:r w:rsidR="00126EA4">
              <w:t xml:space="preserve"> Erzeugung </w:t>
            </w:r>
            <w:proofErr w:type="spellStart"/>
            <w:r w:rsidR="00126EA4">
              <w:t>Cardioplan</w:t>
            </w:r>
            <w:proofErr w:type="spellEnd"/>
            <w:r w:rsidR="00126EA4">
              <w:t xml:space="preserve"> anhand Präferenzen und BMI </w:t>
            </w:r>
            <w:r w:rsidR="00126EA4">
              <w:sym w:font="Wingdings" w:char="F0E0"/>
            </w:r>
            <w:r w:rsidR="00126EA4">
              <w:t xml:space="preserve"> Darstellung </w:t>
            </w:r>
            <w:proofErr w:type="spellStart"/>
            <w:r w:rsidR="00126EA4">
              <w:t>Cardioplan</w:t>
            </w:r>
            <w:proofErr w:type="spellEnd"/>
          </w:p>
        </w:tc>
      </w:tr>
      <w:tr w:rsidR="00126EA4" w14:paraId="055E2C20" w14:textId="77777777" w:rsidTr="008631DA">
        <w:tc>
          <w:tcPr>
            <w:tcW w:w="4531" w:type="dxa"/>
            <w:tcBorders>
              <w:top w:val="single" w:sz="4" w:space="0" w:color="auto"/>
              <w:left w:val="single" w:sz="4" w:space="0" w:color="auto"/>
              <w:bottom w:val="single" w:sz="4" w:space="0" w:color="auto"/>
              <w:right w:val="single" w:sz="4" w:space="0" w:color="auto"/>
            </w:tcBorders>
            <w:hideMark/>
          </w:tcPr>
          <w:p w14:paraId="4E22E90A" w14:textId="77777777" w:rsidR="00126EA4" w:rsidRDefault="00126EA4" w:rsidP="008631DA">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hideMark/>
          </w:tcPr>
          <w:p w14:paraId="0C685CE9" w14:textId="77777777" w:rsidR="00126EA4" w:rsidRDefault="00126EA4" w:rsidP="008631DA">
            <w:pPr>
              <w:pStyle w:val="Listenabsatz"/>
              <w:numPr>
                <w:ilvl w:val="0"/>
                <w:numId w:val="29"/>
              </w:numPr>
              <w:overflowPunct/>
              <w:autoSpaceDE/>
              <w:autoSpaceDN/>
              <w:adjustRightInd/>
              <w:spacing w:line="240" w:lineRule="auto"/>
              <w:jc w:val="left"/>
              <w:textAlignment w:val="auto"/>
            </w:pPr>
            <w:r>
              <w:t>Keine Eingabe von Präferenzen aber BMI vorhanden</w:t>
            </w:r>
            <w:r w:rsidR="00A50B34">
              <w:t xml:space="preserve"> </w:t>
            </w:r>
            <w:r>
              <w:sym w:font="Wingdings" w:char="F0E0"/>
            </w:r>
            <w:r>
              <w:t xml:space="preserve"> Erzeugung </w:t>
            </w:r>
            <w:proofErr w:type="spellStart"/>
            <w:r>
              <w:t>Cardioplan</w:t>
            </w:r>
            <w:proofErr w:type="spellEnd"/>
            <w:r>
              <w:t xml:space="preserve"> anhand von Standardpräferenz und BMI</w:t>
            </w:r>
          </w:p>
          <w:p w14:paraId="2C52F3C2" w14:textId="2E69EA92" w:rsidR="00A50B34" w:rsidRDefault="00A50B34" w:rsidP="008631DA">
            <w:pPr>
              <w:pStyle w:val="Listenabsatz"/>
              <w:numPr>
                <w:ilvl w:val="0"/>
                <w:numId w:val="29"/>
              </w:numPr>
              <w:overflowPunct/>
              <w:autoSpaceDE/>
              <w:autoSpaceDN/>
              <w:adjustRightInd/>
              <w:spacing w:line="240" w:lineRule="auto"/>
              <w:jc w:val="left"/>
              <w:textAlignment w:val="auto"/>
            </w:pPr>
            <w:r>
              <w:t xml:space="preserve">Keine BMI vorhanden </w:t>
            </w:r>
            <w:r>
              <w:sym w:font="Wingdings" w:char="F0E0"/>
            </w:r>
            <w:r>
              <w:t xml:space="preserve"> Eingabe von Präferenzen </w:t>
            </w:r>
            <w:r>
              <w:sym w:font="Wingdings" w:char="F0E0"/>
            </w:r>
            <w:r>
              <w:t xml:space="preserve"> </w:t>
            </w:r>
            <w:proofErr w:type="spellStart"/>
            <w:r>
              <w:t>Cardioplan</w:t>
            </w:r>
            <w:proofErr w:type="spellEnd"/>
            <w:r>
              <w:t xml:space="preserve"> wird mit einem BMI von 22 (Normalgewicht) und </w:t>
            </w:r>
            <w:r w:rsidR="004B51BE">
              <w:t>den eingegebenen Präferenzen</w:t>
            </w:r>
            <w:r>
              <w:t xml:space="preserve"> erstellt </w:t>
            </w:r>
          </w:p>
        </w:tc>
      </w:tr>
      <w:tr w:rsidR="00126EA4" w14:paraId="644070B7" w14:textId="77777777" w:rsidTr="00E83BD0">
        <w:tc>
          <w:tcPr>
            <w:tcW w:w="4531" w:type="dxa"/>
            <w:tcBorders>
              <w:top w:val="single" w:sz="4" w:space="0" w:color="auto"/>
              <w:left w:val="single" w:sz="4" w:space="0" w:color="auto"/>
              <w:bottom w:val="single" w:sz="4" w:space="0" w:color="auto"/>
              <w:right w:val="single" w:sz="4" w:space="0" w:color="auto"/>
            </w:tcBorders>
            <w:hideMark/>
          </w:tcPr>
          <w:p w14:paraId="08CF8884" w14:textId="77777777" w:rsidR="00126EA4" w:rsidRDefault="00126EA4" w:rsidP="008631DA">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B4EEF8" w14:textId="1A40B767" w:rsidR="00126EA4" w:rsidRPr="00B001BD" w:rsidRDefault="00E83BD0" w:rsidP="00E83BD0">
            <w:pPr>
              <w:pStyle w:val="Listenabsatz"/>
              <w:numPr>
                <w:ilvl w:val="0"/>
                <w:numId w:val="0"/>
              </w:numPr>
              <w:overflowPunct/>
              <w:autoSpaceDE/>
              <w:autoSpaceDN/>
              <w:adjustRightInd/>
              <w:spacing w:line="240" w:lineRule="auto"/>
              <w:ind w:left="720"/>
              <w:jc w:val="left"/>
              <w:textAlignment w:val="auto"/>
            </w:pPr>
            <w:r>
              <w:t>-</w:t>
            </w:r>
          </w:p>
        </w:tc>
      </w:tr>
      <w:tr w:rsidR="00126EA4" w14:paraId="4904CC54" w14:textId="77777777" w:rsidTr="00C9708C">
        <w:trPr>
          <w:trHeight w:val="70"/>
        </w:trPr>
        <w:tc>
          <w:tcPr>
            <w:tcW w:w="4531" w:type="dxa"/>
            <w:tcBorders>
              <w:top w:val="single" w:sz="4" w:space="0" w:color="auto"/>
              <w:left w:val="single" w:sz="4" w:space="0" w:color="auto"/>
              <w:bottom w:val="single" w:sz="4" w:space="0" w:color="auto"/>
              <w:right w:val="single" w:sz="4" w:space="0" w:color="auto"/>
            </w:tcBorders>
            <w:hideMark/>
          </w:tcPr>
          <w:p w14:paraId="17310768" w14:textId="77777777" w:rsidR="00126EA4" w:rsidRDefault="00126EA4" w:rsidP="008631DA">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hideMark/>
          </w:tcPr>
          <w:p w14:paraId="4EF5DBF9" w14:textId="7DEC7864" w:rsidR="00126EA4" w:rsidRPr="00B001BD" w:rsidRDefault="00126EA4" w:rsidP="008631DA">
            <w:pPr>
              <w:pStyle w:val="Listenabsatz"/>
              <w:numPr>
                <w:ilvl w:val="0"/>
                <w:numId w:val="30"/>
              </w:numPr>
              <w:overflowPunct/>
              <w:autoSpaceDE/>
              <w:autoSpaceDN/>
              <w:adjustRightInd/>
              <w:spacing w:line="240" w:lineRule="auto"/>
              <w:jc w:val="left"/>
              <w:textAlignment w:val="auto"/>
            </w:pPr>
            <w:proofErr w:type="spellStart"/>
            <w:r w:rsidRPr="00B001BD">
              <w:t>Cardioplan</w:t>
            </w:r>
            <w:proofErr w:type="spellEnd"/>
            <w:r w:rsidRPr="00B001BD">
              <w:t xml:space="preserve"> </w:t>
            </w:r>
            <w:r w:rsidR="0007654C">
              <w:t>speichern</w:t>
            </w:r>
          </w:p>
        </w:tc>
      </w:tr>
    </w:tbl>
    <w:p w14:paraId="581F896E" w14:textId="5CE1E0B8" w:rsidR="00126EA4" w:rsidRDefault="00126EA4" w:rsidP="00126EA4"/>
    <w:tbl>
      <w:tblPr>
        <w:tblStyle w:val="Tabellenraster"/>
        <w:tblW w:w="0" w:type="auto"/>
        <w:tblLook w:val="04A0" w:firstRow="1" w:lastRow="0" w:firstColumn="1" w:lastColumn="0" w:noHBand="0" w:noVBand="1"/>
      </w:tblPr>
      <w:tblGrid>
        <w:gridCol w:w="4531"/>
        <w:gridCol w:w="4531"/>
      </w:tblGrid>
      <w:tr w:rsidR="00C9708C" w14:paraId="101FEC6F" w14:textId="77777777" w:rsidTr="00C9708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1C694B37" w14:textId="799AA18C" w:rsidR="00C9708C" w:rsidRDefault="00C9708C" w:rsidP="00C9708C">
            <w:pPr>
              <w:tabs>
                <w:tab w:val="center" w:pos="2157"/>
              </w:tabs>
              <w:spacing w:line="240" w:lineRule="auto"/>
              <w:rPr>
                <w:rFonts w:asciiTheme="minorHAnsi" w:hAnsiTheme="minorHAnsi"/>
                <w:sz w:val="22"/>
                <w:szCs w:val="22"/>
              </w:rPr>
            </w:pPr>
            <w:r>
              <w:t>UC-3</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0E7741B1" w14:textId="504954D3" w:rsidR="00C9708C" w:rsidRDefault="007C7D81" w:rsidP="00C9708C">
            <w:pPr>
              <w:spacing w:line="240" w:lineRule="auto"/>
              <w:jc w:val="center"/>
            </w:pPr>
            <w:r>
              <w:t>Löschung</w:t>
            </w:r>
            <w:r w:rsidR="00C9708C">
              <w:t xml:space="preserve"> </w:t>
            </w:r>
            <w:proofErr w:type="spellStart"/>
            <w:r w:rsidR="00C9708C">
              <w:t>Cardioplan</w:t>
            </w:r>
            <w:proofErr w:type="spellEnd"/>
          </w:p>
        </w:tc>
      </w:tr>
      <w:tr w:rsidR="00C9708C" w14:paraId="19C37017" w14:textId="77777777" w:rsidTr="00C9708C">
        <w:tc>
          <w:tcPr>
            <w:tcW w:w="4531" w:type="dxa"/>
            <w:tcBorders>
              <w:top w:val="single" w:sz="4" w:space="0" w:color="auto"/>
              <w:left w:val="single" w:sz="4" w:space="0" w:color="auto"/>
              <w:bottom w:val="single" w:sz="4" w:space="0" w:color="auto"/>
              <w:right w:val="single" w:sz="4" w:space="0" w:color="auto"/>
            </w:tcBorders>
            <w:hideMark/>
          </w:tcPr>
          <w:p w14:paraId="33BE1C97" w14:textId="77777777" w:rsidR="00C9708C" w:rsidRDefault="00C9708C" w:rsidP="00C9708C">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tcPr>
          <w:p w14:paraId="1F5BA486" w14:textId="77777777" w:rsidR="00C9708C" w:rsidRDefault="00C9708C" w:rsidP="00C9708C">
            <w:pPr>
              <w:spacing w:line="240" w:lineRule="auto"/>
            </w:pPr>
            <w:r>
              <w:t>Interview: Fitnessstudiomitglied</w:t>
            </w:r>
          </w:p>
        </w:tc>
      </w:tr>
      <w:tr w:rsidR="00C9708C" w14:paraId="39409E65" w14:textId="77777777" w:rsidTr="00C9708C">
        <w:tc>
          <w:tcPr>
            <w:tcW w:w="4531" w:type="dxa"/>
            <w:tcBorders>
              <w:top w:val="single" w:sz="4" w:space="0" w:color="auto"/>
              <w:left w:val="single" w:sz="4" w:space="0" w:color="auto"/>
              <w:bottom w:val="single" w:sz="4" w:space="0" w:color="auto"/>
              <w:right w:val="single" w:sz="4" w:space="0" w:color="auto"/>
            </w:tcBorders>
            <w:hideMark/>
          </w:tcPr>
          <w:p w14:paraId="79AFD9CD" w14:textId="77777777" w:rsidR="00C9708C" w:rsidRDefault="00C9708C" w:rsidP="00C9708C">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hideMark/>
          </w:tcPr>
          <w:p w14:paraId="6A437732" w14:textId="2BA5B7C5" w:rsidR="00C9708C" w:rsidRDefault="00C9708C" w:rsidP="00C9708C">
            <w:pPr>
              <w:spacing w:line="240" w:lineRule="auto"/>
            </w:pPr>
            <w:r>
              <w:t xml:space="preserve">Als </w:t>
            </w:r>
            <w:r w:rsidR="00845E24">
              <w:t xml:space="preserve">Fitnessstudiomitglied </w:t>
            </w:r>
            <w:r>
              <w:t xml:space="preserve">muss das System die Möglichkeit bieten </w:t>
            </w:r>
            <w:r w:rsidR="0076037C">
              <w:t xml:space="preserve">vorhandene </w:t>
            </w:r>
            <w:proofErr w:type="spellStart"/>
            <w:r w:rsidR="0076037C">
              <w:t>Cardiopläne</w:t>
            </w:r>
            <w:proofErr w:type="spellEnd"/>
            <w:r w:rsidR="0076037C">
              <w:t xml:space="preserve"> </w:t>
            </w:r>
            <w:r w:rsidR="00F8458A">
              <w:t xml:space="preserve">zu </w:t>
            </w:r>
            <w:r w:rsidR="0076037C">
              <w:t>löschen</w:t>
            </w:r>
            <w:r>
              <w:t xml:space="preserve">, </w:t>
            </w:r>
            <w:r w:rsidR="0076037C">
              <w:t xml:space="preserve">damit ich </w:t>
            </w:r>
            <w:r w:rsidR="00630B9A">
              <w:t xml:space="preserve">einen neuen </w:t>
            </w:r>
            <w:proofErr w:type="spellStart"/>
            <w:r w:rsidR="00630B9A">
              <w:t>Cardioplan</w:t>
            </w:r>
            <w:proofErr w:type="spellEnd"/>
            <w:r w:rsidR="00630B9A">
              <w:t xml:space="preserve"> mir generieren lassen kann.</w:t>
            </w:r>
          </w:p>
        </w:tc>
      </w:tr>
      <w:tr w:rsidR="00C9708C" w14:paraId="126B8185" w14:textId="77777777" w:rsidTr="00C9708C">
        <w:tc>
          <w:tcPr>
            <w:tcW w:w="4531" w:type="dxa"/>
            <w:tcBorders>
              <w:top w:val="single" w:sz="4" w:space="0" w:color="auto"/>
              <w:left w:val="single" w:sz="4" w:space="0" w:color="auto"/>
              <w:bottom w:val="single" w:sz="4" w:space="0" w:color="auto"/>
              <w:right w:val="single" w:sz="4" w:space="0" w:color="auto"/>
            </w:tcBorders>
            <w:hideMark/>
          </w:tcPr>
          <w:p w14:paraId="7F094B60" w14:textId="77777777" w:rsidR="00C9708C" w:rsidRDefault="00C9708C" w:rsidP="00C9708C">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hideMark/>
          </w:tcPr>
          <w:p w14:paraId="229D950B" w14:textId="1860B553" w:rsidR="00C9708C" w:rsidRDefault="00845E24" w:rsidP="00C9708C">
            <w:pPr>
              <w:spacing w:line="240" w:lineRule="auto"/>
            </w:pPr>
            <w:r>
              <w:t xml:space="preserve">Fitnessstudiomitglied </w:t>
            </w:r>
            <w:r w:rsidR="00DC2508">
              <w:t xml:space="preserve">wählt </w:t>
            </w:r>
            <w:proofErr w:type="spellStart"/>
            <w:r w:rsidR="00190D87">
              <w:t>Cardioplan</w:t>
            </w:r>
            <w:proofErr w:type="spellEnd"/>
            <w:r w:rsidR="00DC2508">
              <w:t xml:space="preserve"> zum </w:t>
            </w:r>
            <w:r w:rsidR="00BD4C04">
              <w:t>Löschen aus</w:t>
            </w:r>
            <w:r w:rsidR="00DC2508">
              <w:t xml:space="preserve"> </w:t>
            </w:r>
            <w:r w:rsidR="00DC2508">
              <w:sym w:font="Wingdings" w:char="F0E0"/>
            </w:r>
            <w:r w:rsidR="00DC2508">
              <w:t xml:space="preserve"> </w:t>
            </w:r>
            <w:r w:rsidR="00517446">
              <w:t xml:space="preserve">Fitnessinteressierter bestätigt Löschung </w:t>
            </w:r>
            <w:r w:rsidR="00517446">
              <w:sym w:font="Wingdings" w:char="F0E0"/>
            </w:r>
            <w:r>
              <w:t xml:space="preserve"> </w:t>
            </w:r>
            <w:proofErr w:type="spellStart"/>
            <w:r w:rsidR="00BD4C04">
              <w:t>Cardioplan</w:t>
            </w:r>
            <w:proofErr w:type="spellEnd"/>
            <w:r w:rsidR="00BD4C04">
              <w:t xml:space="preserve"> wird gelöscht</w:t>
            </w:r>
          </w:p>
        </w:tc>
      </w:tr>
      <w:tr w:rsidR="00C9708C" w14:paraId="3B090F2B" w14:textId="77777777" w:rsidTr="00C9708C">
        <w:tc>
          <w:tcPr>
            <w:tcW w:w="4531" w:type="dxa"/>
            <w:tcBorders>
              <w:top w:val="single" w:sz="4" w:space="0" w:color="auto"/>
              <w:left w:val="single" w:sz="4" w:space="0" w:color="auto"/>
              <w:bottom w:val="single" w:sz="4" w:space="0" w:color="auto"/>
              <w:right w:val="single" w:sz="4" w:space="0" w:color="auto"/>
            </w:tcBorders>
            <w:hideMark/>
          </w:tcPr>
          <w:p w14:paraId="41547979" w14:textId="77777777" w:rsidR="00C9708C" w:rsidRDefault="00C9708C" w:rsidP="00C9708C">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hideMark/>
          </w:tcPr>
          <w:p w14:paraId="739F7B94" w14:textId="69145152" w:rsidR="00C9708C" w:rsidRDefault="00845E24" w:rsidP="00C9708C">
            <w:pPr>
              <w:pStyle w:val="Listenabsatz"/>
              <w:numPr>
                <w:ilvl w:val="0"/>
                <w:numId w:val="29"/>
              </w:numPr>
              <w:overflowPunct/>
              <w:autoSpaceDE/>
              <w:autoSpaceDN/>
              <w:adjustRightInd/>
              <w:spacing w:line="240" w:lineRule="auto"/>
              <w:jc w:val="left"/>
              <w:textAlignment w:val="auto"/>
            </w:pPr>
            <w:r>
              <w:t xml:space="preserve">Fitnessstudiomitglied </w:t>
            </w:r>
            <w:r w:rsidR="00D00788">
              <w:t xml:space="preserve">wählt </w:t>
            </w:r>
            <w:proofErr w:type="spellStart"/>
            <w:r w:rsidR="00D00788">
              <w:t>Cardioplan</w:t>
            </w:r>
            <w:proofErr w:type="spellEnd"/>
            <w:r w:rsidR="00D00788">
              <w:t xml:space="preserve"> zum Bearbeiten aus</w:t>
            </w:r>
            <w:r w:rsidR="000870E9">
              <w:t xml:space="preserve"> </w:t>
            </w:r>
            <w:r w:rsidR="00D00788">
              <w:sym w:font="Wingdings" w:char="F0E0"/>
            </w:r>
            <w:r w:rsidR="00D00788">
              <w:t xml:space="preserve"> </w:t>
            </w:r>
            <w:r>
              <w:t xml:space="preserve">Fitnessstudiomitglied </w:t>
            </w:r>
            <w:r w:rsidR="00D00788">
              <w:t xml:space="preserve">möchte den Plan doch nicht </w:t>
            </w:r>
            <w:r w:rsidR="00517446">
              <w:t>löschen</w:t>
            </w:r>
            <w:r w:rsidR="00D00788">
              <w:sym w:font="Wingdings" w:char="F0E0"/>
            </w:r>
            <w:r w:rsidR="00D00788">
              <w:t xml:space="preserve"> </w:t>
            </w:r>
            <w:r w:rsidR="00517446">
              <w:t>Plan wird nicht gelöscht</w:t>
            </w:r>
          </w:p>
          <w:p w14:paraId="7DB59B05" w14:textId="055800C9" w:rsidR="004A483B" w:rsidRDefault="004A483B" w:rsidP="00C9708C">
            <w:pPr>
              <w:pStyle w:val="Listenabsatz"/>
              <w:numPr>
                <w:ilvl w:val="0"/>
                <w:numId w:val="29"/>
              </w:numPr>
              <w:overflowPunct/>
              <w:autoSpaceDE/>
              <w:autoSpaceDN/>
              <w:adjustRightInd/>
              <w:spacing w:line="240" w:lineRule="auto"/>
              <w:jc w:val="left"/>
              <w:textAlignment w:val="auto"/>
            </w:pPr>
            <w:r>
              <w:t xml:space="preserve">Kein Plan vorhanden zum Löschen </w:t>
            </w:r>
            <w:r>
              <w:sym w:font="Wingdings" w:char="F0E0"/>
            </w:r>
            <w:r>
              <w:t xml:space="preserve"> Keine Löschung wird vorgenommen</w:t>
            </w:r>
          </w:p>
        </w:tc>
      </w:tr>
      <w:tr w:rsidR="00C9708C" w:rsidRPr="00B001BD" w14:paraId="231478FF" w14:textId="77777777" w:rsidTr="00C9708C">
        <w:tc>
          <w:tcPr>
            <w:tcW w:w="4531" w:type="dxa"/>
            <w:tcBorders>
              <w:top w:val="single" w:sz="4" w:space="0" w:color="auto"/>
              <w:left w:val="single" w:sz="4" w:space="0" w:color="auto"/>
              <w:bottom w:val="single" w:sz="4" w:space="0" w:color="auto"/>
              <w:right w:val="single" w:sz="4" w:space="0" w:color="auto"/>
            </w:tcBorders>
            <w:hideMark/>
          </w:tcPr>
          <w:p w14:paraId="6597C44D" w14:textId="77777777" w:rsidR="00C9708C" w:rsidRDefault="00C9708C" w:rsidP="00C9708C">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52BC75" w14:textId="77777777" w:rsidR="00C9708C" w:rsidRPr="00B001BD" w:rsidRDefault="00C9708C" w:rsidP="00C9708C">
            <w:pPr>
              <w:pStyle w:val="Listenabsatz"/>
              <w:numPr>
                <w:ilvl w:val="0"/>
                <w:numId w:val="0"/>
              </w:numPr>
              <w:overflowPunct/>
              <w:autoSpaceDE/>
              <w:autoSpaceDN/>
              <w:adjustRightInd/>
              <w:spacing w:line="240" w:lineRule="auto"/>
              <w:ind w:left="720"/>
              <w:jc w:val="left"/>
              <w:textAlignment w:val="auto"/>
            </w:pPr>
            <w:r>
              <w:t>-</w:t>
            </w:r>
          </w:p>
        </w:tc>
      </w:tr>
      <w:tr w:rsidR="00C9708C" w:rsidRPr="00B001BD" w14:paraId="541252F3" w14:textId="77777777" w:rsidTr="00C9708C">
        <w:trPr>
          <w:trHeight w:val="70"/>
        </w:trPr>
        <w:tc>
          <w:tcPr>
            <w:tcW w:w="4531" w:type="dxa"/>
            <w:tcBorders>
              <w:top w:val="single" w:sz="4" w:space="0" w:color="auto"/>
              <w:left w:val="single" w:sz="4" w:space="0" w:color="auto"/>
              <w:bottom w:val="single" w:sz="4" w:space="0" w:color="auto"/>
              <w:right w:val="single" w:sz="4" w:space="0" w:color="auto"/>
            </w:tcBorders>
            <w:hideMark/>
          </w:tcPr>
          <w:p w14:paraId="637293B8" w14:textId="77777777" w:rsidR="00C9708C" w:rsidRDefault="00C9708C" w:rsidP="00C9708C">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hideMark/>
          </w:tcPr>
          <w:p w14:paraId="3D99E5D1" w14:textId="60314FE9" w:rsidR="00C9708C" w:rsidRPr="00B001BD" w:rsidRDefault="00C9708C" w:rsidP="00C9708C">
            <w:pPr>
              <w:pStyle w:val="Listenabsatz"/>
              <w:numPr>
                <w:ilvl w:val="0"/>
                <w:numId w:val="30"/>
              </w:numPr>
              <w:overflowPunct/>
              <w:autoSpaceDE/>
              <w:autoSpaceDN/>
              <w:adjustRightInd/>
              <w:spacing w:line="240" w:lineRule="auto"/>
              <w:jc w:val="left"/>
              <w:textAlignment w:val="auto"/>
            </w:pPr>
            <w:proofErr w:type="spellStart"/>
            <w:r w:rsidRPr="00B001BD">
              <w:t>Cardioplan</w:t>
            </w:r>
            <w:proofErr w:type="spellEnd"/>
            <w:r w:rsidRPr="00B001BD">
              <w:t xml:space="preserve"> </w:t>
            </w:r>
            <w:r w:rsidR="00517446">
              <w:t>nicht mehr speichern</w:t>
            </w:r>
          </w:p>
        </w:tc>
      </w:tr>
    </w:tbl>
    <w:p w14:paraId="6076D72C" w14:textId="12911846" w:rsidR="002E3DBF" w:rsidRDefault="002E3DBF" w:rsidP="00126EA4"/>
    <w:tbl>
      <w:tblPr>
        <w:tblStyle w:val="Tabellenraster"/>
        <w:tblW w:w="0" w:type="auto"/>
        <w:tblLook w:val="04A0" w:firstRow="1" w:lastRow="0" w:firstColumn="1" w:lastColumn="0" w:noHBand="0" w:noVBand="1"/>
      </w:tblPr>
      <w:tblGrid>
        <w:gridCol w:w="4531"/>
        <w:gridCol w:w="4531"/>
      </w:tblGrid>
      <w:tr w:rsidR="00126EA4" w14:paraId="26D2D979" w14:textId="77777777" w:rsidTr="00E70A4E">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4CE835C6" w14:textId="1E902F54" w:rsidR="00126EA4" w:rsidRDefault="00126EA4" w:rsidP="008631DA">
            <w:pPr>
              <w:tabs>
                <w:tab w:val="center" w:pos="2157"/>
              </w:tabs>
              <w:spacing w:line="240" w:lineRule="auto"/>
              <w:rPr>
                <w:rFonts w:asciiTheme="minorHAnsi" w:hAnsiTheme="minorHAnsi"/>
                <w:sz w:val="22"/>
                <w:szCs w:val="22"/>
              </w:rPr>
            </w:pPr>
            <w:r>
              <w:lastRenderedPageBreak/>
              <w:t>UC-</w:t>
            </w:r>
            <w:r w:rsidR="00C9708C">
              <w:t>4</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0363CD97" w14:textId="797DA788" w:rsidR="00126EA4" w:rsidRDefault="00126EA4" w:rsidP="008631DA">
            <w:pPr>
              <w:spacing w:line="240" w:lineRule="auto"/>
              <w:jc w:val="center"/>
            </w:pPr>
            <w:r>
              <w:t>Generierung Krafttraining</w:t>
            </w:r>
            <w:r w:rsidR="0020181B">
              <w:t>s</w:t>
            </w:r>
            <w:r>
              <w:t>plan</w:t>
            </w:r>
          </w:p>
        </w:tc>
      </w:tr>
      <w:tr w:rsidR="00126EA4" w14:paraId="180F671D" w14:textId="77777777" w:rsidTr="00E83B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EDB29B" w14:textId="77777777" w:rsidR="00126EA4" w:rsidRDefault="00126EA4" w:rsidP="008631DA">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16E987E7" w14:textId="77777777" w:rsidR="00126EA4" w:rsidRDefault="00126EA4" w:rsidP="008631DA">
            <w:pPr>
              <w:spacing w:line="240" w:lineRule="auto"/>
            </w:pPr>
            <w:r>
              <w:t>Interview: Fitnessstudiomitglied</w:t>
            </w:r>
          </w:p>
        </w:tc>
      </w:tr>
      <w:tr w:rsidR="00126EA4" w14:paraId="47F9BB00" w14:textId="77777777" w:rsidTr="00E83B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F384E0" w14:textId="31FE80C2" w:rsidR="00126EA4" w:rsidRDefault="00F75733" w:rsidP="008631DA">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3D47D7" w14:textId="0354090B" w:rsidR="00126EA4" w:rsidRDefault="00126EA4" w:rsidP="008631DA">
            <w:pPr>
              <w:spacing w:line="240" w:lineRule="auto"/>
            </w:pPr>
            <w:r>
              <w:t xml:space="preserve">Als </w:t>
            </w:r>
            <w:r w:rsidR="00845E24">
              <w:t xml:space="preserve">Fitnessstudiomitglied </w:t>
            </w:r>
            <w:r>
              <w:t xml:space="preserve">muss das System die Möglichkeit bieten anhand von mir eingegebener Präferenzen und </w:t>
            </w:r>
            <w:r w:rsidR="00D74CBC">
              <w:t>einem</w:t>
            </w:r>
            <w:r>
              <w:t xml:space="preserve"> berechneten BMI einen geeigneten </w:t>
            </w:r>
            <w:r w:rsidR="00AC450E">
              <w:t>Krafttraining</w:t>
            </w:r>
            <w:r w:rsidR="001F76F8">
              <w:t>s</w:t>
            </w:r>
            <w:r w:rsidR="00AC450E">
              <w:t>plan</w:t>
            </w:r>
            <w:r>
              <w:t xml:space="preserve"> zu erstellen, damit ich weder überanstrengt noch unterfordert beim </w:t>
            </w:r>
            <w:r w:rsidR="00AC450E">
              <w:t>Krafttraining</w:t>
            </w:r>
            <w:r>
              <w:t xml:space="preserve"> bin.</w:t>
            </w:r>
          </w:p>
        </w:tc>
      </w:tr>
      <w:tr w:rsidR="00126EA4" w14:paraId="1017B07A" w14:textId="77777777" w:rsidTr="00E83B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87DC2B" w14:textId="77777777" w:rsidR="00126EA4" w:rsidRDefault="00126EA4" w:rsidP="008631DA">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165069" w14:textId="185D65FE" w:rsidR="00126EA4" w:rsidRDefault="00D465E9" w:rsidP="008631DA">
            <w:pPr>
              <w:spacing w:line="240" w:lineRule="auto"/>
            </w:pPr>
            <w:r>
              <w:t xml:space="preserve">Fitnessstudiomitglied wählt Präferenzen aus </w:t>
            </w:r>
            <w:r>
              <w:sym w:font="Wingdings" w:char="F0E0"/>
            </w:r>
            <w:r>
              <w:t xml:space="preserve"> Erzeugung Krafttrainingsplan anhand Präferenzen und BMI </w:t>
            </w:r>
            <w:r>
              <w:sym w:font="Wingdings" w:char="F0E0"/>
            </w:r>
            <w:r>
              <w:t xml:space="preserve"> Darstellung </w:t>
            </w:r>
            <w:r w:rsidR="00D74CBC">
              <w:t>Krafttrainingsplan</w:t>
            </w:r>
          </w:p>
        </w:tc>
      </w:tr>
      <w:tr w:rsidR="00126EA4" w14:paraId="74A38FF6" w14:textId="77777777" w:rsidTr="00E83B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D9F41C" w14:textId="77777777" w:rsidR="00126EA4" w:rsidRDefault="00126EA4" w:rsidP="008631DA">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04BD7F" w14:textId="359285C5" w:rsidR="006F0246" w:rsidRDefault="006F0246" w:rsidP="006F0246">
            <w:pPr>
              <w:pStyle w:val="Listenabsatz"/>
              <w:numPr>
                <w:ilvl w:val="0"/>
                <w:numId w:val="29"/>
              </w:numPr>
              <w:overflowPunct/>
              <w:autoSpaceDE/>
              <w:autoSpaceDN/>
              <w:adjustRightInd/>
              <w:spacing w:line="240" w:lineRule="auto"/>
              <w:jc w:val="left"/>
              <w:textAlignment w:val="auto"/>
            </w:pPr>
            <w:r>
              <w:t xml:space="preserve">Keine Eingabe von Präferenzen aber BMI vorhanden </w:t>
            </w:r>
            <w:r>
              <w:sym w:font="Wingdings" w:char="F0E0"/>
            </w:r>
            <w:r>
              <w:t xml:space="preserve"> Erzeugung Krafttraining</w:t>
            </w:r>
            <w:r w:rsidR="009C295D">
              <w:t>s</w:t>
            </w:r>
            <w:r>
              <w:t>plan anhand von Standardpräferenz und BMI</w:t>
            </w:r>
          </w:p>
          <w:p w14:paraId="44E3DD0A" w14:textId="68F6C782" w:rsidR="00126EA4" w:rsidRDefault="006F0246" w:rsidP="006F0246">
            <w:pPr>
              <w:pStyle w:val="Listenabsatz"/>
              <w:numPr>
                <w:ilvl w:val="0"/>
                <w:numId w:val="29"/>
              </w:numPr>
              <w:overflowPunct/>
              <w:autoSpaceDE/>
              <w:autoSpaceDN/>
              <w:adjustRightInd/>
              <w:spacing w:line="240" w:lineRule="auto"/>
              <w:jc w:val="left"/>
              <w:textAlignment w:val="auto"/>
            </w:pPr>
            <w:r>
              <w:t xml:space="preserve">Keine BMI vorhanden </w:t>
            </w:r>
            <w:r>
              <w:sym w:font="Wingdings" w:char="F0E0"/>
            </w:r>
            <w:r>
              <w:t xml:space="preserve"> Eingabe von Präferenzen </w:t>
            </w:r>
            <w:r>
              <w:sym w:font="Wingdings" w:char="F0E0"/>
            </w:r>
            <w:r>
              <w:t xml:space="preserve"> Krafttraining</w:t>
            </w:r>
            <w:r w:rsidR="009C295D">
              <w:t>s</w:t>
            </w:r>
            <w:r>
              <w:t>plan wird mit einem BMI von 22 (Normalgewicht) und den eingegebenen Präferenzen erstellt</w:t>
            </w:r>
          </w:p>
        </w:tc>
      </w:tr>
      <w:tr w:rsidR="00126EA4" w14:paraId="5B6A6DC0" w14:textId="77777777" w:rsidTr="00E83B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D6CD93" w14:textId="77777777" w:rsidR="00126EA4" w:rsidRDefault="00126EA4" w:rsidP="008631DA">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9947F5" w14:textId="5F7AA931" w:rsidR="00126EA4" w:rsidRDefault="0072033B" w:rsidP="008631DA">
            <w:pPr>
              <w:pStyle w:val="Listenabsatz"/>
              <w:numPr>
                <w:ilvl w:val="0"/>
                <w:numId w:val="30"/>
              </w:numPr>
              <w:overflowPunct/>
              <w:autoSpaceDE/>
              <w:autoSpaceDN/>
              <w:adjustRightInd/>
              <w:spacing w:line="240" w:lineRule="auto"/>
              <w:jc w:val="left"/>
              <w:textAlignment w:val="auto"/>
            </w:pPr>
            <w:r>
              <w:t>-</w:t>
            </w:r>
          </w:p>
        </w:tc>
      </w:tr>
      <w:tr w:rsidR="00126EA4" w14:paraId="1E48A748" w14:textId="77777777" w:rsidTr="00E83B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01403C" w14:textId="77777777" w:rsidR="00126EA4" w:rsidRDefault="00126EA4" w:rsidP="008631DA">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09FD56" w14:textId="60B53456" w:rsidR="00126EA4" w:rsidRDefault="006F0246" w:rsidP="008631DA">
            <w:pPr>
              <w:pStyle w:val="Listenabsatz"/>
              <w:numPr>
                <w:ilvl w:val="0"/>
                <w:numId w:val="30"/>
              </w:numPr>
              <w:overflowPunct/>
              <w:autoSpaceDE/>
              <w:autoSpaceDN/>
              <w:adjustRightInd/>
              <w:spacing w:line="240" w:lineRule="auto"/>
              <w:jc w:val="left"/>
              <w:textAlignment w:val="auto"/>
            </w:pPr>
            <w:r>
              <w:t>Krafttraining</w:t>
            </w:r>
            <w:r w:rsidR="009C295D">
              <w:t>s</w:t>
            </w:r>
            <w:r>
              <w:t xml:space="preserve">plan </w:t>
            </w:r>
            <w:r w:rsidR="00126EA4">
              <w:t>speichern</w:t>
            </w:r>
          </w:p>
        </w:tc>
      </w:tr>
    </w:tbl>
    <w:p w14:paraId="6F8AC578" w14:textId="77777777" w:rsidR="00015937" w:rsidRDefault="00015937" w:rsidP="00126EA4"/>
    <w:tbl>
      <w:tblPr>
        <w:tblStyle w:val="Tabellenraster"/>
        <w:tblW w:w="0" w:type="auto"/>
        <w:tblLook w:val="04A0" w:firstRow="1" w:lastRow="0" w:firstColumn="1" w:lastColumn="0" w:noHBand="0" w:noVBand="1"/>
      </w:tblPr>
      <w:tblGrid>
        <w:gridCol w:w="4531"/>
        <w:gridCol w:w="4531"/>
      </w:tblGrid>
      <w:tr w:rsidR="00015937" w14:paraId="5C48326B" w14:textId="77777777" w:rsidTr="00C9708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3BD36932" w14:textId="485A4C5E" w:rsidR="00015937" w:rsidRDefault="00015937" w:rsidP="00C9708C">
            <w:pPr>
              <w:tabs>
                <w:tab w:val="center" w:pos="2157"/>
              </w:tabs>
              <w:spacing w:line="240" w:lineRule="auto"/>
              <w:rPr>
                <w:rFonts w:asciiTheme="minorHAnsi" w:hAnsiTheme="minorHAnsi"/>
                <w:sz w:val="22"/>
                <w:szCs w:val="22"/>
              </w:rPr>
            </w:pPr>
            <w:r>
              <w:t>UC-</w:t>
            </w:r>
            <w:r w:rsidR="00C9708C">
              <w:t>5</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38778579" w14:textId="0AD6865E" w:rsidR="00015937" w:rsidRDefault="00CF6414" w:rsidP="00C9708C">
            <w:pPr>
              <w:spacing w:line="240" w:lineRule="auto"/>
              <w:jc w:val="center"/>
            </w:pPr>
            <w:r>
              <w:t>Löschung</w:t>
            </w:r>
            <w:r w:rsidR="00015937">
              <w:t xml:space="preserve"> Krafttraining</w:t>
            </w:r>
            <w:r w:rsidR="0020181B">
              <w:t>s</w:t>
            </w:r>
            <w:r w:rsidR="00015937">
              <w:t>plan</w:t>
            </w:r>
          </w:p>
        </w:tc>
      </w:tr>
      <w:tr w:rsidR="00015937" w14:paraId="72CBD435" w14:textId="77777777" w:rsidTr="00C9708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C32D4D" w14:textId="77777777" w:rsidR="00015937" w:rsidRDefault="00015937" w:rsidP="00C9708C">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52ADDB88" w14:textId="77777777" w:rsidR="00015937" w:rsidRDefault="00015937" w:rsidP="00C9708C">
            <w:pPr>
              <w:spacing w:line="240" w:lineRule="auto"/>
            </w:pPr>
            <w:r>
              <w:t>Interview: Fitnessstudiomitglied</w:t>
            </w:r>
          </w:p>
        </w:tc>
      </w:tr>
      <w:tr w:rsidR="00015937" w14:paraId="26BEF1AC" w14:textId="77777777" w:rsidTr="00C9708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98F35D" w14:textId="77777777" w:rsidR="00015937" w:rsidRDefault="00015937" w:rsidP="00C9708C">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BCDEDF" w14:textId="0DD16A21" w:rsidR="00015937" w:rsidRDefault="00015937" w:rsidP="00C9708C">
            <w:pPr>
              <w:spacing w:line="240" w:lineRule="auto"/>
            </w:pPr>
            <w:r>
              <w:t xml:space="preserve">Als </w:t>
            </w:r>
            <w:r w:rsidR="0021063B">
              <w:t xml:space="preserve">Fitnessstudiomitglied </w:t>
            </w:r>
            <w:r>
              <w:t>muss das System die Möglichkeit bieten meine</w:t>
            </w:r>
            <w:r w:rsidR="00B73627">
              <w:t>n</w:t>
            </w:r>
            <w:r>
              <w:t xml:space="preserve"> Kraf</w:t>
            </w:r>
            <w:r w:rsidR="0020181B">
              <w:t>t</w:t>
            </w:r>
            <w:r>
              <w:t xml:space="preserve">trainingsplan zu löschen, damit ich neuen Plan </w:t>
            </w:r>
            <w:r w:rsidR="00134D4F">
              <w:t xml:space="preserve">mir generieren lassen </w:t>
            </w:r>
            <w:r>
              <w:t>kann.</w:t>
            </w:r>
          </w:p>
        </w:tc>
      </w:tr>
      <w:tr w:rsidR="00015937" w14:paraId="3530A450" w14:textId="77777777" w:rsidTr="00C9708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4A131A" w14:textId="77777777" w:rsidR="00015937" w:rsidRDefault="00015937" w:rsidP="00C9708C">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CB8816" w14:textId="7120FDE5" w:rsidR="00015937" w:rsidRDefault="0021063B" w:rsidP="00C9708C">
            <w:pPr>
              <w:spacing w:line="240" w:lineRule="auto"/>
            </w:pPr>
            <w:r>
              <w:t xml:space="preserve">Fitnessstudiomitglied </w:t>
            </w:r>
            <w:r w:rsidR="00015937">
              <w:t xml:space="preserve">wählt Krafttrainingsplan zum </w:t>
            </w:r>
            <w:r w:rsidR="000B6159">
              <w:t>Löschen</w:t>
            </w:r>
            <w:r w:rsidR="00015937">
              <w:t xml:space="preserve"> aus </w:t>
            </w:r>
            <w:r w:rsidR="00015937">
              <w:sym w:font="Wingdings" w:char="F0E0"/>
            </w:r>
            <w:r w:rsidR="00015937">
              <w:t xml:space="preserve"> </w:t>
            </w:r>
            <w:r w:rsidR="00BD396D">
              <w:t xml:space="preserve">Fitnessstudiomitglied </w:t>
            </w:r>
            <w:r w:rsidR="000B6159">
              <w:t xml:space="preserve">bestätigt Löschung </w:t>
            </w:r>
            <w:r w:rsidR="000B6159">
              <w:sym w:font="Wingdings" w:char="F0E0"/>
            </w:r>
            <w:r w:rsidR="009C0A3A">
              <w:t xml:space="preserve"> </w:t>
            </w:r>
            <w:r w:rsidR="0047096B">
              <w:t>Krafttrainingsplan</w:t>
            </w:r>
            <w:r w:rsidR="000B6159">
              <w:t xml:space="preserve"> wird gelöscht</w:t>
            </w:r>
          </w:p>
        </w:tc>
      </w:tr>
      <w:tr w:rsidR="00015937" w14:paraId="77A52F4A" w14:textId="77777777" w:rsidTr="00C9708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1C4F41" w14:textId="77777777" w:rsidR="00015937" w:rsidRDefault="00015937" w:rsidP="00C9708C">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0E8246" w14:textId="2D7C8124" w:rsidR="00015937" w:rsidRDefault="00FF72CA" w:rsidP="00C9708C">
            <w:pPr>
              <w:pStyle w:val="Listenabsatz"/>
              <w:numPr>
                <w:ilvl w:val="0"/>
                <w:numId w:val="29"/>
              </w:numPr>
              <w:overflowPunct/>
              <w:autoSpaceDE/>
              <w:autoSpaceDN/>
              <w:adjustRightInd/>
              <w:spacing w:line="240" w:lineRule="auto"/>
              <w:jc w:val="left"/>
              <w:textAlignment w:val="auto"/>
            </w:pPr>
            <w:r>
              <w:t xml:space="preserve">Fitnessinteressierter wählt </w:t>
            </w:r>
            <w:r w:rsidR="00347AE7">
              <w:t>Kraf</w:t>
            </w:r>
            <w:r w:rsidR="0020181B">
              <w:t>t</w:t>
            </w:r>
            <w:r w:rsidR="00347AE7">
              <w:t>trainingsplan</w:t>
            </w:r>
            <w:r>
              <w:t xml:space="preserve"> zum Bearbeiten aus </w:t>
            </w:r>
            <w:r>
              <w:sym w:font="Wingdings" w:char="F0E0"/>
            </w:r>
            <w:r>
              <w:t xml:space="preserve"> Fitnessinteressierter möchte den Plan doch nicht löschen</w:t>
            </w:r>
            <w:r>
              <w:sym w:font="Wingdings" w:char="F0E0"/>
            </w:r>
            <w:r>
              <w:t xml:space="preserve"> Plan wird nicht gelöscht</w:t>
            </w:r>
          </w:p>
          <w:p w14:paraId="0EEB6598" w14:textId="264F45FD" w:rsidR="007828A4" w:rsidRDefault="007828A4" w:rsidP="00C9708C">
            <w:pPr>
              <w:pStyle w:val="Listenabsatz"/>
              <w:numPr>
                <w:ilvl w:val="0"/>
                <w:numId w:val="29"/>
              </w:numPr>
              <w:overflowPunct/>
              <w:autoSpaceDE/>
              <w:autoSpaceDN/>
              <w:adjustRightInd/>
              <w:spacing w:line="240" w:lineRule="auto"/>
              <w:jc w:val="left"/>
              <w:textAlignment w:val="auto"/>
            </w:pPr>
            <w:r>
              <w:t xml:space="preserve">Kein Plan vorhanden zum Löschen </w:t>
            </w:r>
            <w:r>
              <w:sym w:font="Wingdings" w:char="F0E0"/>
            </w:r>
            <w:r>
              <w:t xml:space="preserve"> Keine Löschung wird vorgenommen</w:t>
            </w:r>
          </w:p>
        </w:tc>
      </w:tr>
      <w:tr w:rsidR="00015937" w14:paraId="3094EF8D" w14:textId="77777777" w:rsidTr="00C9708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141722" w14:textId="77777777" w:rsidR="00015937" w:rsidRDefault="00015937" w:rsidP="00C9708C">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C82088" w14:textId="77777777" w:rsidR="00015937" w:rsidRDefault="00015937" w:rsidP="00C9708C">
            <w:pPr>
              <w:pStyle w:val="Listenabsatz"/>
              <w:numPr>
                <w:ilvl w:val="0"/>
                <w:numId w:val="30"/>
              </w:numPr>
              <w:overflowPunct/>
              <w:autoSpaceDE/>
              <w:autoSpaceDN/>
              <w:adjustRightInd/>
              <w:spacing w:line="240" w:lineRule="auto"/>
              <w:jc w:val="left"/>
              <w:textAlignment w:val="auto"/>
            </w:pPr>
            <w:r>
              <w:t>-</w:t>
            </w:r>
          </w:p>
        </w:tc>
      </w:tr>
      <w:tr w:rsidR="00015937" w14:paraId="17A17690" w14:textId="77777777" w:rsidTr="00C9708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B6CEA9" w14:textId="77777777" w:rsidR="00015937" w:rsidRDefault="00015937" w:rsidP="00C9708C">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230C73" w14:textId="799354DD" w:rsidR="00015937" w:rsidRDefault="00015937" w:rsidP="00C9708C">
            <w:pPr>
              <w:pStyle w:val="Listenabsatz"/>
              <w:numPr>
                <w:ilvl w:val="0"/>
                <w:numId w:val="30"/>
              </w:numPr>
              <w:overflowPunct/>
              <w:autoSpaceDE/>
              <w:autoSpaceDN/>
              <w:adjustRightInd/>
              <w:spacing w:line="240" w:lineRule="auto"/>
              <w:jc w:val="left"/>
              <w:textAlignment w:val="auto"/>
            </w:pPr>
            <w:r>
              <w:t>Bearbeiteter</w:t>
            </w:r>
            <w:r w:rsidR="0090248F">
              <w:t xml:space="preserve"> </w:t>
            </w:r>
            <w:r>
              <w:t>Krafttraining</w:t>
            </w:r>
            <w:r w:rsidR="0020181B">
              <w:t>s</w:t>
            </w:r>
            <w:r>
              <w:t>plan speichern</w:t>
            </w:r>
          </w:p>
        </w:tc>
      </w:tr>
    </w:tbl>
    <w:p w14:paraId="75198B7D" w14:textId="42FA686E" w:rsidR="002E3DBF" w:rsidRDefault="002E3DBF" w:rsidP="00126EA4"/>
    <w:tbl>
      <w:tblPr>
        <w:tblStyle w:val="Tabellenraster"/>
        <w:tblW w:w="0" w:type="auto"/>
        <w:tblLook w:val="04A0" w:firstRow="1" w:lastRow="0" w:firstColumn="1" w:lastColumn="0" w:noHBand="0" w:noVBand="1"/>
      </w:tblPr>
      <w:tblGrid>
        <w:gridCol w:w="4531"/>
        <w:gridCol w:w="4531"/>
      </w:tblGrid>
      <w:tr w:rsidR="002E3DBF" w14:paraId="5CA6E385"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32374AE2" w14:textId="60FDD544" w:rsidR="002E3DBF" w:rsidRDefault="002E3DBF" w:rsidP="00932F4E">
            <w:pPr>
              <w:tabs>
                <w:tab w:val="center" w:pos="2157"/>
              </w:tabs>
              <w:spacing w:line="240" w:lineRule="auto"/>
              <w:rPr>
                <w:rFonts w:asciiTheme="minorHAnsi" w:hAnsiTheme="minorHAnsi"/>
                <w:sz w:val="22"/>
                <w:szCs w:val="22"/>
              </w:rPr>
            </w:pPr>
            <w:r>
              <w:t>UC-</w:t>
            </w:r>
            <w:r w:rsidR="00C9708C">
              <w:t>6</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0E4087D0" w14:textId="7DBEBC52" w:rsidR="002E3DBF" w:rsidRDefault="00B9455B" w:rsidP="00932F4E">
            <w:pPr>
              <w:spacing w:line="240" w:lineRule="auto"/>
              <w:jc w:val="center"/>
            </w:pPr>
            <w:r>
              <w:t>Eigenerstellung Trainingsplan</w:t>
            </w:r>
          </w:p>
        </w:tc>
      </w:tr>
      <w:tr w:rsidR="002E3DBF" w14:paraId="4B965C28"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733E8F" w14:textId="77777777" w:rsidR="002E3DBF" w:rsidRDefault="002E3DBF" w:rsidP="00932F4E">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533B43D" w14:textId="03025DAE" w:rsidR="002E3DBF" w:rsidRDefault="002E3DBF" w:rsidP="00932F4E">
            <w:pPr>
              <w:spacing w:line="240" w:lineRule="auto"/>
            </w:pPr>
            <w:r>
              <w:t xml:space="preserve">Interview: </w:t>
            </w:r>
            <w:r w:rsidR="00714567">
              <w:t>Fitnessanfänger</w:t>
            </w:r>
          </w:p>
        </w:tc>
      </w:tr>
      <w:tr w:rsidR="002E3DBF" w14:paraId="116CB5CA"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5A35C2" w14:textId="619945FB" w:rsidR="002E3DBF" w:rsidRDefault="00F75733" w:rsidP="00932F4E">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CD3B67" w14:textId="44D244E7" w:rsidR="002E3DBF" w:rsidRDefault="002E3DBF" w:rsidP="00932F4E">
            <w:pPr>
              <w:spacing w:line="240" w:lineRule="auto"/>
            </w:pPr>
            <w:r>
              <w:t xml:space="preserve">Als </w:t>
            </w:r>
            <w:r w:rsidR="00714567">
              <w:t xml:space="preserve">Fitnessanfänger </w:t>
            </w:r>
            <w:r>
              <w:t>muss das System die Möglichkeit bieten</w:t>
            </w:r>
            <w:r w:rsidR="00932F4E">
              <w:t>,</w:t>
            </w:r>
            <w:r>
              <w:t xml:space="preserve"> </w:t>
            </w:r>
            <w:r w:rsidR="00932F4E">
              <w:t xml:space="preserve">dass ich einen eigenen Trainingsplan mit Aufwärm-, Kraft- und Ausdauerübungen </w:t>
            </w:r>
            <w:r w:rsidR="006F2C9A">
              <w:t xml:space="preserve">erstellen kann </w:t>
            </w:r>
            <w:r w:rsidR="00932F4E">
              <w:t xml:space="preserve">und mir bei der Erstellung des Planes Tipps zu passenden Übungen geben, </w:t>
            </w:r>
            <w:r>
              <w:t xml:space="preserve">damit </w:t>
            </w:r>
            <w:r w:rsidR="00932F4E">
              <w:t xml:space="preserve">ich </w:t>
            </w:r>
            <w:r w:rsidR="00B9455B">
              <w:t>einen möglich ausgeglichen und Zusammenhängenden Trainingsplan habe.</w:t>
            </w:r>
          </w:p>
        </w:tc>
      </w:tr>
      <w:tr w:rsidR="002E3DBF" w14:paraId="26D00E33"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86B1EB" w14:textId="77777777" w:rsidR="002E3DBF" w:rsidRDefault="002E3DBF" w:rsidP="00932F4E">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644C4D" w14:textId="39D7E5FB" w:rsidR="002E3DBF" w:rsidRDefault="00714567" w:rsidP="00932F4E">
            <w:pPr>
              <w:spacing w:line="240" w:lineRule="auto"/>
            </w:pPr>
            <w:r>
              <w:t xml:space="preserve">Fitnessanfänger </w:t>
            </w:r>
            <w:r w:rsidR="00B9455B">
              <w:t>startet Trainingsplan Erstellung</w:t>
            </w:r>
            <w:r w:rsidR="002E3DBF">
              <w:t xml:space="preserve"> </w:t>
            </w:r>
            <w:r w:rsidR="002E3DBF">
              <w:sym w:font="Wingdings" w:char="F0E0"/>
            </w:r>
            <w:r w:rsidR="002E3DBF">
              <w:t xml:space="preserve"> </w:t>
            </w:r>
            <w:r w:rsidR="00B9455B">
              <w:t>Auswahl aus vorgegebenen Aufwärmübungen</w:t>
            </w:r>
            <w:r w:rsidR="0007654C">
              <w:t xml:space="preserve"> </w:t>
            </w:r>
            <w:r w:rsidR="0007654C">
              <w:sym w:font="Wingdings" w:char="F0E0"/>
            </w:r>
            <w:r w:rsidR="0007654C">
              <w:t xml:space="preserve"> Auswahl aus vorgegeben Ausdauerübungen</w:t>
            </w:r>
            <w:r w:rsidR="002E3DBF">
              <w:t xml:space="preserve"> </w:t>
            </w:r>
            <w:r w:rsidR="002E3DBF">
              <w:sym w:font="Wingdings" w:char="F0E0"/>
            </w:r>
            <w:r w:rsidR="002E3DBF">
              <w:t xml:space="preserve"> </w:t>
            </w:r>
            <w:r w:rsidR="00B9455B">
              <w:t>Auswahl aus vorgegebenen Kraftübungen</w:t>
            </w:r>
            <w:r w:rsidR="00932F4E">
              <w:t xml:space="preserve"> </w:t>
            </w:r>
            <w:r w:rsidR="00932F4E">
              <w:sym w:font="Wingdings" w:char="F0E0"/>
            </w:r>
            <w:r w:rsidR="00932F4E">
              <w:t xml:space="preserve"> </w:t>
            </w:r>
            <w:r w:rsidR="0007654C">
              <w:t>Darstellung Trainingsplan</w:t>
            </w:r>
          </w:p>
        </w:tc>
      </w:tr>
      <w:tr w:rsidR="002E3DBF" w14:paraId="07DAC465"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BD8768" w14:textId="77777777" w:rsidR="002E3DBF" w:rsidRDefault="002E3DBF" w:rsidP="00932F4E">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788E1A" w14:textId="195FAD6E" w:rsidR="002E3DBF" w:rsidRDefault="00714567" w:rsidP="00932F4E">
            <w:pPr>
              <w:pStyle w:val="Listenabsatz"/>
              <w:numPr>
                <w:ilvl w:val="0"/>
                <w:numId w:val="29"/>
              </w:numPr>
              <w:overflowPunct/>
              <w:autoSpaceDE/>
              <w:autoSpaceDN/>
              <w:adjustRightInd/>
              <w:spacing w:line="240" w:lineRule="auto"/>
              <w:jc w:val="left"/>
              <w:textAlignment w:val="auto"/>
            </w:pPr>
            <w:r>
              <w:t xml:space="preserve">Fitnessanfänger </w:t>
            </w:r>
            <w:r w:rsidR="00872440">
              <w:t>überspringt bei</w:t>
            </w:r>
            <w:r w:rsidR="0007654C">
              <w:t xml:space="preserve"> Erstellung Trainingsplan </w:t>
            </w:r>
            <w:r w:rsidR="00872440">
              <w:t>die</w:t>
            </w:r>
            <w:r w:rsidR="0007654C">
              <w:t xml:space="preserve"> Auswahl Kraftübungen</w:t>
            </w:r>
            <w:r w:rsidR="0007654C">
              <w:sym w:font="Wingdings" w:char="F0E0"/>
            </w:r>
            <w:r w:rsidR="0007654C">
              <w:t xml:space="preserve"> </w:t>
            </w:r>
            <w:r w:rsidR="00452D42">
              <w:t>Erstellung Kompaktplan ohne Kraftübungen</w:t>
            </w:r>
          </w:p>
          <w:p w14:paraId="76B713E6" w14:textId="4CA57354" w:rsidR="0007654C" w:rsidRDefault="00714567" w:rsidP="00932F4E">
            <w:pPr>
              <w:pStyle w:val="Listenabsatz"/>
              <w:numPr>
                <w:ilvl w:val="0"/>
                <w:numId w:val="29"/>
              </w:numPr>
              <w:overflowPunct/>
              <w:autoSpaceDE/>
              <w:autoSpaceDN/>
              <w:adjustRightInd/>
              <w:spacing w:line="240" w:lineRule="auto"/>
              <w:jc w:val="left"/>
              <w:textAlignment w:val="auto"/>
            </w:pPr>
            <w:r>
              <w:t xml:space="preserve">Fitnessanfänger </w:t>
            </w:r>
            <w:r w:rsidR="00872440">
              <w:t xml:space="preserve">überspringt bei </w:t>
            </w:r>
            <w:r w:rsidR="0007654C">
              <w:t xml:space="preserve">Erstellung Trainingsplan </w:t>
            </w:r>
            <w:r w:rsidR="00872440">
              <w:t>die</w:t>
            </w:r>
            <w:r w:rsidR="0007654C">
              <w:t xml:space="preserve"> Auswahl Ausdauerübungen </w:t>
            </w:r>
            <w:r w:rsidR="0007654C">
              <w:sym w:font="Wingdings" w:char="F0E0"/>
            </w:r>
            <w:r w:rsidR="0007654C">
              <w:t xml:space="preserve"> </w:t>
            </w:r>
            <w:r w:rsidR="00DA1399">
              <w:t>Erstellung Kompaktplan ohne Ausdauerübungen</w:t>
            </w:r>
          </w:p>
          <w:p w14:paraId="5AB25E5C" w14:textId="297C1CA2" w:rsidR="0007654C" w:rsidRDefault="00714567" w:rsidP="00932F4E">
            <w:pPr>
              <w:pStyle w:val="Listenabsatz"/>
              <w:numPr>
                <w:ilvl w:val="0"/>
                <w:numId w:val="29"/>
              </w:numPr>
              <w:overflowPunct/>
              <w:autoSpaceDE/>
              <w:autoSpaceDN/>
              <w:adjustRightInd/>
              <w:spacing w:line="240" w:lineRule="auto"/>
              <w:jc w:val="left"/>
              <w:textAlignment w:val="auto"/>
            </w:pPr>
            <w:r>
              <w:t xml:space="preserve">Fitnessanfänger </w:t>
            </w:r>
            <w:r w:rsidR="0007654C">
              <w:t xml:space="preserve">weiß bei der Auswahl der Übungen nicht weiter </w:t>
            </w:r>
            <w:r w:rsidR="0007654C">
              <w:sym w:font="Wingdings" w:char="F0E0"/>
            </w:r>
            <w:r w:rsidR="00DB7B25">
              <w:t xml:space="preserve"> Hinweise zu passenden Übungen geben </w:t>
            </w:r>
            <w:r w:rsidR="00DB7B25">
              <w:sym w:font="Wingdings" w:char="F0E0"/>
            </w:r>
            <w:r w:rsidR="00DB7B25">
              <w:t xml:space="preserve"> Fitnessinteressierter wählt Hinweis aus </w:t>
            </w:r>
            <w:r w:rsidR="00DB7B25">
              <w:sym w:font="Wingdings" w:char="F0E0"/>
            </w:r>
            <w:r w:rsidR="0007654C">
              <w:t xml:space="preserve"> </w:t>
            </w:r>
            <w:r w:rsidR="00DB7B25">
              <w:t xml:space="preserve">Generierung Trainingsplan </w:t>
            </w:r>
          </w:p>
        </w:tc>
      </w:tr>
      <w:tr w:rsidR="002E3DBF" w14:paraId="1A8824BB"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AD096A" w14:textId="77777777" w:rsidR="002E3DBF" w:rsidRDefault="002E3DBF" w:rsidP="00932F4E">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4F2695" w14:textId="73460C6C" w:rsidR="002E3DBF" w:rsidRDefault="00714567" w:rsidP="00932F4E">
            <w:pPr>
              <w:pStyle w:val="Listenabsatz"/>
              <w:numPr>
                <w:ilvl w:val="0"/>
                <w:numId w:val="30"/>
              </w:numPr>
              <w:overflowPunct/>
              <w:autoSpaceDE/>
              <w:autoSpaceDN/>
              <w:adjustRightInd/>
              <w:spacing w:line="240" w:lineRule="auto"/>
              <w:jc w:val="left"/>
              <w:textAlignment w:val="auto"/>
            </w:pPr>
            <w:r>
              <w:t xml:space="preserve">Fitnessanfänger </w:t>
            </w:r>
            <w:r w:rsidR="0007654C">
              <w:t>möchte seinen Trainingsplan selbst konfigurieren</w:t>
            </w:r>
          </w:p>
        </w:tc>
      </w:tr>
      <w:tr w:rsidR="002E3DBF" w14:paraId="5587BFCA"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F5E47C" w14:textId="77777777" w:rsidR="002E3DBF" w:rsidRDefault="002E3DBF" w:rsidP="00932F4E">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4B5EFC" w14:textId="58FAF440" w:rsidR="002E3DBF" w:rsidRDefault="00B9455B" w:rsidP="00932F4E">
            <w:pPr>
              <w:pStyle w:val="Listenabsatz"/>
              <w:numPr>
                <w:ilvl w:val="0"/>
                <w:numId w:val="30"/>
              </w:numPr>
              <w:overflowPunct/>
              <w:autoSpaceDE/>
              <w:autoSpaceDN/>
              <w:adjustRightInd/>
              <w:spacing w:line="240" w:lineRule="auto"/>
              <w:jc w:val="left"/>
              <w:textAlignment w:val="auto"/>
            </w:pPr>
            <w:r>
              <w:t xml:space="preserve">Trainingsplan </w:t>
            </w:r>
            <w:r w:rsidR="0007654C">
              <w:t>speichern</w:t>
            </w:r>
          </w:p>
        </w:tc>
      </w:tr>
    </w:tbl>
    <w:p w14:paraId="60E1EBA5" w14:textId="6CF3BC36" w:rsidR="00932F4E" w:rsidRDefault="00932F4E" w:rsidP="00126EA4"/>
    <w:p w14:paraId="7606CEFE" w14:textId="77777777" w:rsidR="008065FA" w:rsidRDefault="008065FA">
      <w:pPr>
        <w:overflowPunct/>
        <w:autoSpaceDE/>
        <w:autoSpaceDN/>
        <w:adjustRightInd/>
        <w:spacing w:line="240" w:lineRule="auto"/>
        <w:jc w:val="left"/>
        <w:textAlignment w:val="auto"/>
      </w:pPr>
    </w:p>
    <w:p w14:paraId="5DF404F4" w14:textId="77777777" w:rsidR="008065FA" w:rsidRDefault="008065FA">
      <w:pPr>
        <w:overflowPunct/>
        <w:autoSpaceDE/>
        <w:autoSpaceDN/>
        <w:adjustRightInd/>
        <w:spacing w:line="240" w:lineRule="auto"/>
        <w:jc w:val="left"/>
        <w:textAlignment w:val="auto"/>
      </w:pPr>
    </w:p>
    <w:p w14:paraId="04AD7EF3" w14:textId="77777777" w:rsidR="008065FA" w:rsidRDefault="008065FA">
      <w:pPr>
        <w:overflowPunct/>
        <w:autoSpaceDE/>
        <w:autoSpaceDN/>
        <w:adjustRightInd/>
        <w:spacing w:line="240" w:lineRule="auto"/>
        <w:jc w:val="left"/>
        <w:textAlignment w:val="auto"/>
      </w:pPr>
    </w:p>
    <w:p w14:paraId="46F85A65" w14:textId="77777777" w:rsidR="008065FA" w:rsidRDefault="008065FA">
      <w:pPr>
        <w:overflowPunct/>
        <w:autoSpaceDE/>
        <w:autoSpaceDN/>
        <w:adjustRightInd/>
        <w:spacing w:line="240" w:lineRule="auto"/>
        <w:jc w:val="left"/>
        <w:textAlignment w:val="auto"/>
      </w:pPr>
    </w:p>
    <w:p w14:paraId="7A38FB75" w14:textId="77777777" w:rsidR="008065FA" w:rsidRDefault="008065FA">
      <w:pPr>
        <w:overflowPunct/>
        <w:autoSpaceDE/>
        <w:autoSpaceDN/>
        <w:adjustRightInd/>
        <w:spacing w:line="240" w:lineRule="auto"/>
        <w:jc w:val="left"/>
        <w:textAlignment w:val="auto"/>
      </w:pPr>
    </w:p>
    <w:p w14:paraId="12971F58" w14:textId="77777777" w:rsidR="008065FA" w:rsidRDefault="008065FA">
      <w:pPr>
        <w:overflowPunct/>
        <w:autoSpaceDE/>
        <w:autoSpaceDN/>
        <w:adjustRightInd/>
        <w:spacing w:line="240" w:lineRule="auto"/>
        <w:jc w:val="left"/>
        <w:textAlignment w:val="auto"/>
      </w:pPr>
    </w:p>
    <w:p w14:paraId="6BDF56F6" w14:textId="77777777" w:rsidR="008065FA" w:rsidRDefault="008065FA">
      <w:pPr>
        <w:overflowPunct/>
        <w:autoSpaceDE/>
        <w:autoSpaceDN/>
        <w:adjustRightInd/>
        <w:spacing w:line="240" w:lineRule="auto"/>
        <w:jc w:val="left"/>
        <w:textAlignment w:val="auto"/>
      </w:pPr>
    </w:p>
    <w:p w14:paraId="32A60534" w14:textId="77777777" w:rsidR="008065FA" w:rsidRDefault="008065FA">
      <w:pPr>
        <w:overflowPunct/>
        <w:autoSpaceDE/>
        <w:autoSpaceDN/>
        <w:adjustRightInd/>
        <w:spacing w:line="240" w:lineRule="auto"/>
        <w:jc w:val="left"/>
        <w:textAlignment w:val="auto"/>
      </w:pPr>
    </w:p>
    <w:tbl>
      <w:tblPr>
        <w:tblStyle w:val="Tabellenraster"/>
        <w:tblW w:w="0" w:type="auto"/>
        <w:tblLook w:val="04A0" w:firstRow="1" w:lastRow="0" w:firstColumn="1" w:lastColumn="0" w:noHBand="0" w:noVBand="1"/>
      </w:tblPr>
      <w:tblGrid>
        <w:gridCol w:w="4531"/>
        <w:gridCol w:w="4531"/>
      </w:tblGrid>
      <w:tr w:rsidR="008065FA" w14:paraId="15BB711F"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7401054A" w14:textId="092B4C66" w:rsidR="008065FA" w:rsidRDefault="008065FA" w:rsidP="00616E2A">
            <w:pPr>
              <w:tabs>
                <w:tab w:val="center" w:pos="2157"/>
              </w:tabs>
              <w:spacing w:line="240" w:lineRule="auto"/>
              <w:rPr>
                <w:rFonts w:asciiTheme="minorHAnsi" w:hAnsiTheme="minorHAnsi"/>
                <w:sz w:val="22"/>
                <w:szCs w:val="22"/>
              </w:rPr>
            </w:pPr>
            <w:r>
              <w:lastRenderedPageBreak/>
              <w:t>UC-</w:t>
            </w:r>
            <w:r w:rsidR="007C7D81">
              <w:t>7</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6634E17D" w14:textId="51592C52" w:rsidR="008065FA" w:rsidRDefault="008065FA" w:rsidP="00616E2A">
            <w:pPr>
              <w:spacing w:line="240" w:lineRule="auto"/>
              <w:jc w:val="center"/>
            </w:pPr>
            <w:r>
              <w:t xml:space="preserve">Bearbeitung </w:t>
            </w:r>
            <w:r w:rsidR="007C7D81">
              <w:t>Trainingsplan</w:t>
            </w:r>
          </w:p>
        </w:tc>
      </w:tr>
      <w:tr w:rsidR="008065FA" w14:paraId="34A8EA64"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EF7DA4" w14:textId="77777777" w:rsidR="008065FA" w:rsidRDefault="008065FA" w:rsidP="00616E2A">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8B3CC14" w14:textId="5C5313AB" w:rsidR="008065FA" w:rsidRDefault="008065FA" w:rsidP="00616E2A">
            <w:pPr>
              <w:spacing w:line="240" w:lineRule="auto"/>
            </w:pPr>
            <w:r>
              <w:t xml:space="preserve">Interview: </w:t>
            </w:r>
            <w:r w:rsidR="00714567">
              <w:t>Fitnessanfänger</w:t>
            </w:r>
          </w:p>
        </w:tc>
      </w:tr>
      <w:tr w:rsidR="008065FA" w14:paraId="4E975022"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34D0F9" w14:textId="77777777" w:rsidR="008065FA" w:rsidRDefault="008065FA" w:rsidP="00616E2A">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41C7B6" w14:textId="057D28E9" w:rsidR="008065FA" w:rsidRDefault="008065FA" w:rsidP="00616E2A">
            <w:pPr>
              <w:spacing w:line="240" w:lineRule="auto"/>
            </w:pPr>
            <w:r>
              <w:t xml:space="preserve">Als </w:t>
            </w:r>
            <w:r w:rsidR="00714567">
              <w:t xml:space="preserve">Fitnessanfänger </w:t>
            </w:r>
            <w:r>
              <w:t xml:space="preserve">muss das System </w:t>
            </w:r>
            <w:r w:rsidR="00377F1B">
              <w:t xml:space="preserve">mir </w:t>
            </w:r>
            <w:r>
              <w:t>die Möglichkeit bieten meine</w:t>
            </w:r>
            <w:r w:rsidR="007C7D81">
              <w:t>n</w:t>
            </w:r>
            <w:r>
              <w:t xml:space="preserve"> </w:t>
            </w:r>
            <w:r w:rsidR="007C7D81">
              <w:t>Trainingsplan</w:t>
            </w:r>
            <w:r>
              <w:t xml:space="preserve"> zu bearbeiten und zu löschen, damit ich Übungen ändern kann oder einen neuen Plan erstellen kann.</w:t>
            </w:r>
          </w:p>
        </w:tc>
      </w:tr>
      <w:tr w:rsidR="008065FA" w14:paraId="31E891CC"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E9F8FA" w14:textId="77777777" w:rsidR="008065FA" w:rsidRDefault="008065FA" w:rsidP="00616E2A">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015361" w14:textId="373A03AE" w:rsidR="008065FA" w:rsidRDefault="00714567" w:rsidP="00616E2A">
            <w:pPr>
              <w:spacing w:line="240" w:lineRule="auto"/>
            </w:pPr>
            <w:r>
              <w:t xml:space="preserve">Fitnessanfänger </w:t>
            </w:r>
            <w:r w:rsidR="008065FA">
              <w:t xml:space="preserve">wählt Krafttrainingsplan zum Bearbeiten aus </w:t>
            </w:r>
            <w:r w:rsidR="008065FA">
              <w:sym w:font="Wingdings" w:char="F0E0"/>
            </w:r>
            <w:r w:rsidR="008065FA">
              <w:t xml:space="preserve"> </w:t>
            </w:r>
            <w:r w:rsidR="00377F1B">
              <w:t xml:space="preserve">Fitnessinteressierter </w:t>
            </w:r>
            <w:r w:rsidR="008065FA">
              <w:t xml:space="preserve">bearbeitet einzelne Übungen oder löscht den ganzen Plan </w:t>
            </w:r>
            <w:r w:rsidR="008065FA">
              <w:sym w:font="Wingdings" w:char="F0E0"/>
            </w:r>
            <w:r w:rsidR="008065FA">
              <w:t xml:space="preserve"> Anzeige neuer Krafttrainingsplans</w:t>
            </w:r>
          </w:p>
        </w:tc>
      </w:tr>
      <w:tr w:rsidR="008065FA" w14:paraId="0DC7D2E1"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2E059E" w14:textId="77777777" w:rsidR="008065FA" w:rsidRDefault="008065FA" w:rsidP="00616E2A">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A5550" w14:textId="1CE856FD" w:rsidR="008065FA" w:rsidRDefault="00714567" w:rsidP="00616E2A">
            <w:pPr>
              <w:pStyle w:val="Listenabsatz"/>
              <w:numPr>
                <w:ilvl w:val="0"/>
                <w:numId w:val="29"/>
              </w:numPr>
              <w:overflowPunct/>
              <w:autoSpaceDE/>
              <w:autoSpaceDN/>
              <w:adjustRightInd/>
              <w:spacing w:line="240" w:lineRule="auto"/>
              <w:jc w:val="left"/>
              <w:textAlignment w:val="auto"/>
            </w:pPr>
            <w:r>
              <w:t xml:space="preserve">Fitnessanfänger </w:t>
            </w:r>
            <w:r w:rsidR="008065FA">
              <w:t>wählt Krafttrainingsplan zum Bearbeiten aus</w:t>
            </w:r>
            <w:r w:rsidR="00963859">
              <w:t xml:space="preserve"> </w:t>
            </w:r>
            <w:r w:rsidR="008065FA">
              <w:sym w:font="Wingdings" w:char="F0E0"/>
            </w:r>
            <w:r w:rsidR="008065FA">
              <w:t xml:space="preserve"> </w:t>
            </w:r>
            <w:r>
              <w:t xml:space="preserve">Fitnessanfänger </w:t>
            </w:r>
            <w:r w:rsidR="008065FA">
              <w:t xml:space="preserve">möchte den Plan doch nicht bearbeiten </w:t>
            </w:r>
            <w:r w:rsidR="008065FA">
              <w:sym w:font="Wingdings" w:char="F0E0"/>
            </w:r>
            <w:r w:rsidR="008065FA">
              <w:t xml:space="preserve"> Keine Änderung am Plan</w:t>
            </w:r>
          </w:p>
        </w:tc>
      </w:tr>
      <w:tr w:rsidR="008065FA" w14:paraId="1BBC7E00"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F1BC1B" w14:textId="77777777" w:rsidR="008065FA" w:rsidRDefault="008065FA" w:rsidP="00616E2A">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CA44C1" w14:textId="77777777" w:rsidR="008065FA" w:rsidRDefault="008065FA" w:rsidP="00616E2A">
            <w:pPr>
              <w:pStyle w:val="Listenabsatz"/>
              <w:numPr>
                <w:ilvl w:val="0"/>
                <w:numId w:val="30"/>
              </w:numPr>
              <w:overflowPunct/>
              <w:autoSpaceDE/>
              <w:autoSpaceDN/>
              <w:adjustRightInd/>
              <w:spacing w:line="240" w:lineRule="auto"/>
              <w:jc w:val="left"/>
              <w:textAlignment w:val="auto"/>
            </w:pPr>
            <w:r>
              <w:t>-</w:t>
            </w:r>
          </w:p>
        </w:tc>
      </w:tr>
      <w:tr w:rsidR="008065FA" w14:paraId="46572851"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3A9055" w14:textId="77777777" w:rsidR="008065FA" w:rsidRDefault="008065FA" w:rsidP="00616E2A">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BFC78C" w14:textId="33ED98B7" w:rsidR="008065FA" w:rsidRDefault="008065FA" w:rsidP="00616E2A">
            <w:pPr>
              <w:pStyle w:val="Listenabsatz"/>
              <w:numPr>
                <w:ilvl w:val="0"/>
                <w:numId w:val="30"/>
              </w:numPr>
              <w:overflowPunct/>
              <w:autoSpaceDE/>
              <w:autoSpaceDN/>
              <w:adjustRightInd/>
              <w:spacing w:line="240" w:lineRule="auto"/>
              <w:jc w:val="left"/>
              <w:textAlignment w:val="auto"/>
            </w:pPr>
            <w:r>
              <w:t>Bearbeiteter Krafttraining</w:t>
            </w:r>
            <w:r w:rsidR="00616E2A">
              <w:t>s</w:t>
            </w:r>
            <w:r>
              <w:t>plan speichern</w:t>
            </w:r>
          </w:p>
        </w:tc>
      </w:tr>
    </w:tbl>
    <w:p w14:paraId="1112ECF9" w14:textId="7D159478" w:rsidR="008065FA" w:rsidRDefault="008065FA">
      <w:pPr>
        <w:overflowPunct/>
        <w:autoSpaceDE/>
        <w:autoSpaceDN/>
        <w:adjustRightInd/>
        <w:spacing w:line="240" w:lineRule="auto"/>
        <w:jc w:val="left"/>
        <w:textAlignment w:val="auto"/>
      </w:pPr>
    </w:p>
    <w:p w14:paraId="3FEDC3C5" w14:textId="3A727494" w:rsidR="008065FA" w:rsidRDefault="008065FA">
      <w:pPr>
        <w:overflowPunct/>
        <w:autoSpaceDE/>
        <w:autoSpaceDN/>
        <w:adjustRightInd/>
        <w:spacing w:line="240" w:lineRule="auto"/>
        <w:jc w:val="left"/>
        <w:textAlignment w:val="auto"/>
      </w:pPr>
    </w:p>
    <w:p w14:paraId="53EF2250" w14:textId="35F84435" w:rsidR="008065FA" w:rsidRDefault="008065FA">
      <w:pPr>
        <w:overflowPunct/>
        <w:autoSpaceDE/>
        <w:autoSpaceDN/>
        <w:adjustRightInd/>
        <w:spacing w:line="240" w:lineRule="auto"/>
        <w:jc w:val="left"/>
        <w:textAlignment w:val="auto"/>
      </w:pPr>
    </w:p>
    <w:p w14:paraId="105D70C9" w14:textId="72D079A2" w:rsidR="008065FA" w:rsidRDefault="008065FA">
      <w:pPr>
        <w:overflowPunct/>
        <w:autoSpaceDE/>
        <w:autoSpaceDN/>
        <w:adjustRightInd/>
        <w:spacing w:line="240" w:lineRule="auto"/>
        <w:jc w:val="left"/>
        <w:textAlignment w:val="auto"/>
      </w:pPr>
    </w:p>
    <w:p w14:paraId="42D72700" w14:textId="633BBB1A" w:rsidR="008065FA" w:rsidRDefault="008065FA">
      <w:pPr>
        <w:overflowPunct/>
        <w:autoSpaceDE/>
        <w:autoSpaceDN/>
        <w:adjustRightInd/>
        <w:spacing w:line="240" w:lineRule="auto"/>
        <w:jc w:val="left"/>
        <w:textAlignment w:val="auto"/>
      </w:pPr>
    </w:p>
    <w:p w14:paraId="0585CCDC" w14:textId="48580CE2" w:rsidR="008065FA" w:rsidRDefault="008065FA">
      <w:pPr>
        <w:overflowPunct/>
        <w:autoSpaceDE/>
        <w:autoSpaceDN/>
        <w:adjustRightInd/>
        <w:spacing w:line="240" w:lineRule="auto"/>
        <w:jc w:val="left"/>
        <w:textAlignment w:val="auto"/>
      </w:pPr>
    </w:p>
    <w:p w14:paraId="74F313A3" w14:textId="7C119F99" w:rsidR="008065FA" w:rsidRDefault="008065FA">
      <w:pPr>
        <w:overflowPunct/>
        <w:autoSpaceDE/>
        <w:autoSpaceDN/>
        <w:adjustRightInd/>
        <w:spacing w:line="240" w:lineRule="auto"/>
        <w:jc w:val="left"/>
        <w:textAlignment w:val="auto"/>
      </w:pPr>
    </w:p>
    <w:p w14:paraId="4B24AE76" w14:textId="101472C6" w:rsidR="008065FA" w:rsidRDefault="008065FA">
      <w:pPr>
        <w:overflowPunct/>
        <w:autoSpaceDE/>
        <w:autoSpaceDN/>
        <w:adjustRightInd/>
        <w:spacing w:line="240" w:lineRule="auto"/>
        <w:jc w:val="left"/>
        <w:textAlignment w:val="auto"/>
      </w:pPr>
    </w:p>
    <w:p w14:paraId="7B83C342" w14:textId="0E810543" w:rsidR="008065FA" w:rsidRDefault="008065FA">
      <w:pPr>
        <w:overflowPunct/>
        <w:autoSpaceDE/>
        <w:autoSpaceDN/>
        <w:adjustRightInd/>
        <w:spacing w:line="240" w:lineRule="auto"/>
        <w:jc w:val="left"/>
        <w:textAlignment w:val="auto"/>
      </w:pPr>
    </w:p>
    <w:p w14:paraId="06B382D5" w14:textId="1AF217DF" w:rsidR="008065FA" w:rsidRDefault="008065FA">
      <w:pPr>
        <w:overflowPunct/>
        <w:autoSpaceDE/>
        <w:autoSpaceDN/>
        <w:adjustRightInd/>
        <w:spacing w:line="240" w:lineRule="auto"/>
        <w:jc w:val="left"/>
        <w:textAlignment w:val="auto"/>
      </w:pPr>
    </w:p>
    <w:p w14:paraId="548A9223" w14:textId="76949AF2" w:rsidR="008065FA" w:rsidRDefault="008065FA">
      <w:pPr>
        <w:overflowPunct/>
        <w:autoSpaceDE/>
        <w:autoSpaceDN/>
        <w:adjustRightInd/>
        <w:spacing w:line="240" w:lineRule="auto"/>
        <w:jc w:val="left"/>
        <w:textAlignment w:val="auto"/>
      </w:pPr>
    </w:p>
    <w:p w14:paraId="3E092C73" w14:textId="0184711C" w:rsidR="008065FA" w:rsidRDefault="008065FA">
      <w:pPr>
        <w:overflowPunct/>
        <w:autoSpaceDE/>
        <w:autoSpaceDN/>
        <w:adjustRightInd/>
        <w:spacing w:line="240" w:lineRule="auto"/>
        <w:jc w:val="left"/>
        <w:textAlignment w:val="auto"/>
      </w:pPr>
    </w:p>
    <w:p w14:paraId="50F3F964" w14:textId="01AE51B0" w:rsidR="008065FA" w:rsidRDefault="008065FA">
      <w:pPr>
        <w:overflowPunct/>
        <w:autoSpaceDE/>
        <w:autoSpaceDN/>
        <w:adjustRightInd/>
        <w:spacing w:line="240" w:lineRule="auto"/>
        <w:jc w:val="left"/>
        <w:textAlignment w:val="auto"/>
      </w:pPr>
    </w:p>
    <w:p w14:paraId="17806E0F" w14:textId="5C5CE18C" w:rsidR="008065FA" w:rsidRDefault="008065FA">
      <w:pPr>
        <w:overflowPunct/>
        <w:autoSpaceDE/>
        <w:autoSpaceDN/>
        <w:adjustRightInd/>
        <w:spacing w:line="240" w:lineRule="auto"/>
        <w:jc w:val="left"/>
        <w:textAlignment w:val="auto"/>
      </w:pPr>
    </w:p>
    <w:p w14:paraId="72459332" w14:textId="161AB430" w:rsidR="008065FA" w:rsidRDefault="008065FA">
      <w:pPr>
        <w:overflowPunct/>
        <w:autoSpaceDE/>
        <w:autoSpaceDN/>
        <w:adjustRightInd/>
        <w:spacing w:line="240" w:lineRule="auto"/>
        <w:jc w:val="left"/>
        <w:textAlignment w:val="auto"/>
      </w:pPr>
    </w:p>
    <w:p w14:paraId="197F6517" w14:textId="00DC8A78" w:rsidR="008065FA" w:rsidRDefault="008065FA">
      <w:pPr>
        <w:overflowPunct/>
        <w:autoSpaceDE/>
        <w:autoSpaceDN/>
        <w:adjustRightInd/>
        <w:spacing w:line="240" w:lineRule="auto"/>
        <w:jc w:val="left"/>
        <w:textAlignment w:val="auto"/>
      </w:pPr>
    </w:p>
    <w:p w14:paraId="27B8C7C8" w14:textId="5BAC5148" w:rsidR="008065FA" w:rsidRDefault="008065FA">
      <w:pPr>
        <w:overflowPunct/>
        <w:autoSpaceDE/>
        <w:autoSpaceDN/>
        <w:adjustRightInd/>
        <w:spacing w:line="240" w:lineRule="auto"/>
        <w:jc w:val="left"/>
        <w:textAlignment w:val="auto"/>
      </w:pPr>
    </w:p>
    <w:p w14:paraId="7CB72440" w14:textId="1E648426" w:rsidR="008065FA" w:rsidRDefault="008065FA">
      <w:pPr>
        <w:overflowPunct/>
        <w:autoSpaceDE/>
        <w:autoSpaceDN/>
        <w:adjustRightInd/>
        <w:spacing w:line="240" w:lineRule="auto"/>
        <w:jc w:val="left"/>
        <w:textAlignment w:val="auto"/>
      </w:pPr>
    </w:p>
    <w:p w14:paraId="112E730F" w14:textId="3319C48A" w:rsidR="008065FA" w:rsidRDefault="008065FA">
      <w:pPr>
        <w:overflowPunct/>
        <w:autoSpaceDE/>
        <w:autoSpaceDN/>
        <w:adjustRightInd/>
        <w:spacing w:line="240" w:lineRule="auto"/>
        <w:jc w:val="left"/>
        <w:textAlignment w:val="auto"/>
      </w:pPr>
    </w:p>
    <w:p w14:paraId="7E95B23A" w14:textId="6E67EE9F" w:rsidR="008065FA" w:rsidRDefault="008065FA">
      <w:pPr>
        <w:overflowPunct/>
        <w:autoSpaceDE/>
        <w:autoSpaceDN/>
        <w:adjustRightInd/>
        <w:spacing w:line="240" w:lineRule="auto"/>
        <w:jc w:val="left"/>
        <w:textAlignment w:val="auto"/>
      </w:pPr>
    </w:p>
    <w:p w14:paraId="243A35CF" w14:textId="5C67C094" w:rsidR="008065FA" w:rsidRDefault="008065FA">
      <w:pPr>
        <w:overflowPunct/>
        <w:autoSpaceDE/>
        <w:autoSpaceDN/>
        <w:adjustRightInd/>
        <w:spacing w:line="240" w:lineRule="auto"/>
        <w:jc w:val="left"/>
        <w:textAlignment w:val="auto"/>
      </w:pPr>
    </w:p>
    <w:p w14:paraId="1353C7AF" w14:textId="2D60FF1E" w:rsidR="008065FA" w:rsidRDefault="008065FA">
      <w:pPr>
        <w:overflowPunct/>
        <w:autoSpaceDE/>
        <w:autoSpaceDN/>
        <w:adjustRightInd/>
        <w:spacing w:line="240" w:lineRule="auto"/>
        <w:jc w:val="left"/>
        <w:textAlignment w:val="auto"/>
      </w:pPr>
    </w:p>
    <w:p w14:paraId="7D27ED59" w14:textId="479A1684" w:rsidR="008065FA" w:rsidRDefault="008065FA">
      <w:pPr>
        <w:overflowPunct/>
        <w:autoSpaceDE/>
        <w:autoSpaceDN/>
        <w:adjustRightInd/>
        <w:spacing w:line="240" w:lineRule="auto"/>
        <w:jc w:val="left"/>
        <w:textAlignment w:val="auto"/>
      </w:pPr>
    </w:p>
    <w:p w14:paraId="7D5E9AD8" w14:textId="4A2FE48F" w:rsidR="00714567" w:rsidRDefault="00714567">
      <w:pPr>
        <w:overflowPunct/>
        <w:autoSpaceDE/>
        <w:autoSpaceDN/>
        <w:adjustRightInd/>
        <w:spacing w:line="240" w:lineRule="auto"/>
        <w:jc w:val="left"/>
        <w:textAlignment w:val="auto"/>
      </w:pPr>
    </w:p>
    <w:p w14:paraId="2A602AA0" w14:textId="09BB7257" w:rsidR="00714567" w:rsidRDefault="00714567">
      <w:pPr>
        <w:overflowPunct/>
        <w:autoSpaceDE/>
        <w:autoSpaceDN/>
        <w:adjustRightInd/>
        <w:spacing w:line="240" w:lineRule="auto"/>
        <w:jc w:val="left"/>
        <w:textAlignment w:val="auto"/>
      </w:pPr>
    </w:p>
    <w:p w14:paraId="771E37DD" w14:textId="77777777" w:rsidR="00714567" w:rsidRDefault="00714567">
      <w:pPr>
        <w:overflowPunct/>
        <w:autoSpaceDE/>
        <w:autoSpaceDN/>
        <w:adjustRightInd/>
        <w:spacing w:line="240" w:lineRule="auto"/>
        <w:jc w:val="left"/>
        <w:textAlignment w:val="auto"/>
      </w:pPr>
    </w:p>
    <w:p w14:paraId="5F542F23" w14:textId="6BEBCE64" w:rsidR="008065FA" w:rsidRDefault="008065FA">
      <w:pPr>
        <w:overflowPunct/>
        <w:autoSpaceDE/>
        <w:autoSpaceDN/>
        <w:adjustRightInd/>
        <w:spacing w:line="240" w:lineRule="auto"/>
        <w:jc w:val="left"/>
        <w:textAlignment w:val="auto"/>
      </w:pPr>
    </w:p>
    <w:p w14:paraId="5059B3CF" w14:textId="7F79CD0A" w:rsidR="008065FA" w:rsidRDefault="008065FA">
      <w:pPr>
        <w:overflowPunct/>
        <w:autoSpaceDE/>
        <w:autoSpaceDN/>
        <w:adjustRightInd/>
        <w:spacing w:line="240" w:lineRule="auto"/>
        <w:jc w:val="left"/>
        <w:textAlignment w:val="auto"/>
      </w:pPr>
    </w:p>
    <w:p w14:paraId="692B819E" w14:textId="77777777" w:rsidR="008065FA" w:rsidRDefault="008065FA">
      <w:pPr>
        <w:overflowPunct/>
        <w:autoSpaceDE/>
        <w:autoSpaceDN/>
        <w:adjustRightInd/>
        <w:spacing w:line="240" w:lineRule="auto"/>
        <w:jc w:val="left"/>
        <w:textAlignment w:val="auto"/>
      </w:pPr>
    </w:p>
    <w:tbl>
      <w:tblPr>
        <w:tblStyle w:val="Tabellenraster"/>
        <w:tblW w:w="0" w:type="auto"/>
        <w:tblLook w:val="04A0" w:firstRow="1" w:lastRow="0" w:firstColumn="1" w:lastColumn="0" w:noHBand="0" w:noVBand="1"/>
      </w:tblPr>
      <w:tblGrid>
        <w:gridCol w:w="4531"/>
        <w:gridCol w:w="4531"/>
      </w:tblGrid>
      <w:tr w:rsidR="00932F4E" w14:paraId="75A6A739"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703E9853" w14:textId="790D33CD" w:rsidR="00932F4E" w:rsidRDefault="00932F4E" w:rsidP="00932F4E">
            <w:pPr>
              <w:tabs>
                <w:tab w:val="center" w:pos="2157"/>
              </w:tabs>
              <w:spacing w:line="240" w:lineRule="auto"/>
              <w:rPr>
                <w:rFonts w:asciiTheme="minorHAnsi" w:hAnsiTheme="minorHAnsi"/>
                <w:sz w:val="22"/>
                <w:szCs w:val="22"/>
              </w:rPr>
            </w:pPr>
            <w:r>
              <w:lastRenderedPageBreak/>
              <w:br w:type="page"/>
              <w:t>UC-</w:t>
            </w:r>
            <w:r w:rsidR="0066226D">
              <w:t>8</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2C668FC8" w14:textId="20705369" w:rsidR="00932F4E" w:rsidRDefault="0007654C" w:rsidP="00932F4E">
            <w:pPr>
              <w:spacing w:line="240" w:lineRule="auto"/>
              <w:jc w:val="center"/>
            </w:pPr>
            <w:r>
              <w:t>Kategorisierte Übungen</w:t>
            </w:r>
          </w:p>
        </w:tc>
      </w:tr>
      <w:tr w:rsidR="00932F4E" w14:paraId="73FE7CE7"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6A1F0F" w14:textId="77777777" w:rsidR="00932F4E" w:rsidRDefault="00932F4E" w:rsidP="00932F4E">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33644EA" w14:textId="20DED5B0" w:rsidR="00932F4E" w:rsidRDefault="00932F4E" w:rsidP="00932F4E">
            <w:pPr>
              <w:spacing w:line="240" w:lineRule="auto"/>
            </w:pPr>
            <w:r>
              <w:t xml:space="preserve">Interview: </w:t>
            </w:r>
            <w:r w:rsidR="00714567">
              <w:t>Fitnessanfänger</w:t>
            </w:r>
          </w:p>
        </w:tc>
      </w:tr>
      <w:tr w:rsidR="00932F4E" w14:paraId="4913D1DB"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0A9718" w14:textId="386B00E9" w:rsidR="00932F4E" w:rsidRDefault="00F75733" w:rsidP="00932F4E">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5319DD" w14:textId="030593A9" w:rsidR="00932F4E" w:rsidRDefault="00932F4E" w:rsidP="00932F4E">
            <w:pPr>
              <w:spacing w:line="240" w:lineRule="auto"/>
            </w:pPr>
            <w:r>
              <w:t xml:space="preserve">Als </w:t>
            </w:r>
            <w:r w:rsidR="00714567">
              <w:t xml:space="preserve">Fitnessanfänger </w:t>
            </w:r>
            <w:r>
              <w:t>muss das System</w:t>
            </w:r>
            <w:r w:rsidR="00714567">
              <w:t xml:space="preserve"> mir</w:t>
            </w:r>
            <w:r>
              <w:t xml:space="preserve"> die Möglichkeit bieten zu verschiedenen Muskelgruppen wie Brust, Bizeps, Rücken oder ähnliches passende </w:t>
            </w:r>
            <w:r w:rsidR="0066226D">
              <w:t>Einzelü</w:t>
            </w:r>
            <w:r>
              <w:t>bungen mit ihrer korrekten Ausführung darzustellen, damit ich gezielte Muskelgruppen mit den entsprechenden Übungen selbst und vor allem in der richtigen Ausführung trainieren kann.</w:t>
            </w:r>
          </w:p>
        </w:tc>
      </w:tr>
      <w:tr w:rsidR="00932F4E" w14:paraId="11D92523"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669C99" w14:textId="77777777" w:rsidR="00932F4E" w:rsidRDefault="00932F4E" w:rsidP="00932F4E">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92627D" w14:textId="74084DA4" w:rsidR="00932F4E" w:rsidRDefault="00C3074B" w:rsidP="00932F4E">
            <w:pPr>
              <w:spacing w:line="240" w:lineRule="auto"/>
            </w:pPr>
            <w:r>
              <w:t xml:space="preserve">Fitnessanfänger </w:t>
            </w:r>
            <w:r w:rsidR="00932F4E">
              <w:t xml:space="preserve">wählt Kategorie der Muskelgruppe aus, die er trainieren möchte </w:t>
            </w:r>
            <w:r w:rsidR="00932F4E">
              <w:sym w:font="Wingdings" w:char="F0E0"/>
            </w:r>
            <w:r w:rsidR="00932F4E">
              <w:t xml:space="preserve"> Auflistung möglicher Übungen für ausgewählte Muskelgruppe </w:t>
            </w:r>
            <w:r w:rsidR="00932F4E">
              <w:sym w:font="Wingdings" w:char="F0E0"/>
            </w:r>
            <w:r w:rsidR="00932F4E">
              <w:t xml:space="preserve"> </w:t>
            </w:r>
            <w:r>
              <w:t xml:space="preserve">Fitnessanfänger </w:t>
            </w:r>
            <w:r w:rsidR="00932F4E">
              <w:t xml:space="preserve">wählt Übung der Muskelgruppe aus </w:t>
            </w:r>
            <w:r w:rsidR="00932F4E">
              <w:sym w:font="Wingdings" w:char="F0E0"/>
            </w:r>
            <w:r w:rsidR="00932F4E">
              <w:t xml:space="preserve"> Darstellung der Übung und Beschreibung zur richtigen Ausführung</w:t>
            </w:r>
          </w:p>
        </w:tc>
      </w:tr>
      <w:tr w:rsidR="00932F4E" w14:paraId="10D6DC7B"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726D61" w14:textId="77777777" w:rsidR="00932F4E" w:rsidRDefault="00932F4E" w:rsidP="00932F4E">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DB0EE3" w14:textId="3BB61A2B" w:rsidR="00932F4E" w:rsidRDefault="00C3074B" w:rsidP="00932F4E">
            <w:pPr>
              <w:pStyle w:val="Listenabsatz"/>
              <w:numPr>
                <w:ilvl w:val="0"/>
                <w:numId w:val="29"/>
              </w:numPr>
              <w:overflowPunct/>
              <w:autoSpaceDE/>
              <w:autoSpaceDN/>
              <w:adjustRightInd/>
              <w:spacing w:line="240" w:lineRule="auto"/>
              <w:jc w:val="left"/>
              <w:textAlignment w:val="auto"/>
            </w:pPr>
            <w:r>
              <w:t xml:space="preserve">Fitnessanfänger </w:t>
            </w:r>
            <w:r w:rsidR="00932F4E">
              <w:t xml:space="preserve">will kein Krafttraining, sondern nur </w:t>
            </w:r>
            <w:proofErr w:type="spellStart"/>
            <w:r w:rsidR="00932F4E">
              <w:t>Cardio</w:t>
            </w:r>
            <w:proofErr w:type="spellEnd"/>
            <w:r w:rsidR="00932F4E">
              <w:t xml:space="preserve"> machen </w:t>
            </w:r>
            <w:r w:rsidR="00932F4E">
              <w:sym w:font="Wingdings" w:char="F0E0"/>
            </w:r>
            <w:r w:rsidR="00932F4E">
              <w:t xml:space="preserve"> Keine Auflistung von Muskelgruppen</w:t>
            </w:r>
          </w:p>
        </w:tc>
      </w:tr>
      <w:tr w:rsidR="00932F4E" w14:paraId="04BB50A6"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D50F23" w14:textId="77777777" w:rsidR="00932F4E" w:rsidRDefault="00932F4E" w:rsidP="00932F4E">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B26AE3" w14:textId="79AF2BB3" w:rsidR="00932F4E" w:rsidRDefault="00C3074B" w:rsidP="00932F4E">
            <w:pPr>
              <w:pStyle w:val="Listenabsatz"/>
              <w:numPr>
                <w:ilvl w:val="0"/>
                <w:numId w:val="30"/>
              </w:numPr>
              <w:overflowPunct/>
              <w:autoSpaceDE/>
              <w:autoSpaceDN/>
              <w:adjustRightInd/>
              <w:spacing w:line="240" w:lineRule="auto"/>
              <w:jc w:val="left"/>
              <w:textAlignment w:val="auto"/>
            </w:pPr>
            <w:r>
              <w:t xml:space="preserve">Fitnessanfänger </w:t>
            </w:r>
            <w:r w:rsidR="00932F4E">
              <w:t>weiß welche Muskelgruppen er trainieren möchte</w:t>
            </w:r>
          </w:p>
        </w:tc>
      </w:tr>
      <w:tr w:rsidR="00932F4E" w14:paraId="280F92BF" w14:textId="77777777" w:rsidTr="00932F4E">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119D0A" w14:textId="77777777" w:rsidR="00932F4E" w:rsidRDefault="00932F4E" w:rsidP="00932F4E">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C24CF8" w14:textId="77777777" w:rsidR="00932F4E" w:rsidRDefault="00932F4E" w:rsidP="00932F4E">
            <w:pPr>
              <w:pStyle w:val="Listenabsatz"/>
              <w:numPr>
                <w:ilvl w:val="0"/>
                <w:numId w:val="30"/>
              </w:numPr>
              <w:overflowPunct/>
              <w:autoSpaceDE/>
              <w:autoSpaceDN/>
              <w:adjustRightInd/>
              <w:spacing w:line="240" w:lineRule="auto"/>
              <w:jc w:val="left"/>
              <w:textAlignment w:val="auto"/>
            </w:pPr>
            <w:r>
              <w:t>-</w:t>
            </w:r>
          </w:p>
        </w:tc>
      </w:tr>
    </w:tbl>
    <w:p w14:paraId="52F7720F" w14:textId="1CDFD682" w:rsidR="00932F4E" w:rsidRDefault="00932F4E" w:rsidP="00126EA4"/>
    <w:p w14:paraId="5234FF5C" w14:textId="4161257A" w:rsidR="0007654C" w:rsidRDefault="0007654C">
      <w:pPr>
        <w:overflowPunct/>
        <w:autoSpaceDE/>
        <w:autoSpaceDN/>
        <w:adjustRightInd/>
        <w:spacing w:line="240" w:lineRule="auto"/>
        <w:jc w:val="left"/>
        <w:textAlignment w:val="auto"/>
      </w:pPr>
      <w:r>
        <w:br w:type="page"/>
      </w:r>
    </w:p>
    <w:tbl>
      <w:tblPr>
        <w:tblStyle w:val="Tabellenraster"/>
        <w:tblW w:w="0" w:type="auto"/>
        <w:tblLook w:val="04A0" w:firstRow="1" w:lastRow="0" w:firstColumn="1" w:lastColumn="0" w:noHBand="0" w:noVBand="1"/>
      </w:tblPr>
      <w:tblGrid>
        <w:gridCol w:w="4531"/>
        <w:gridCol w:w="4531"/>
      </w:tblGrid>
      <w:tr w:rsidR="0007654C" w14:paraId="7896124D" w14:textId="77777777" w:rsidTr="009F71D0">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0725DFA5" w14:textId="0753C01F" w:rsidR="0007654C" w:rsidRDefault="0007654C" w:rsidP="009F71D0">
            <w:pPr>
              <w:tabs>
                <w:tab w:val="center" w:pos="2157"/>
              </w:tabs>
              <w:spacing w:line="240" w:lineRule="auto"/>
              <w:rPr>
                <w:rFonts w:asciiTheme="minorHAnsi" w:hAnsiTheme="minorHAnsi"/>
                <w:sz w:val="22"/>
                <w:szCs w:val="22"/>
              </w:rPr>
            </w:pPr>
            <w:r>
              <w:lastRenderedPageBreak/>
              <w:t>UC-</w:t>
            </w:r>
            <w:r w:rsidR="0066226D">
              <w:t>9</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53016BEC" w14:textId="518091A7" w:rsidR="0007654C" w:rsidRDefault="0007654C" w:rsidP="009F71D0">
            <w:pPr>
              <w:spacing w:line="240" w:lineRule="auto"/>
              <w:jc w:val="center"/>
            </w:pPr>
            <w:r>
              <w:t>Stoppuhr für zeitabhängige Übungen</w:t>
            </w:r>
          </w:p>
        </w:tc>
      </w:tr>
      <w:tr w:rsidR="0007654C" w14:paraId="35EC88C9" w14:textId="77777777" w:rsidTr="009F71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FE72" w14:textId="77777777" w:rsidR="0007654C" w:rsidRDefault="0007654C" w:rsidP="009F71D0">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7B563998" w14:textId="0AD08A43" w:rsidR="0007654C" w:rsidRDefault="0007654C" w:rsidP="009F71D0">
            <w:pPr>
              <w:spacing w:line="240" w:lineRule="auto"/>
            </w:pPr>
            <w:r>
              <w:t>Interview: Fitnesscoach</w:t>
            </w:r>
          </w:p>
        </w:tc>
      </w:tr>
      <w:tr w:rsidR="0007654C" w14:paraId="6233BB2A" w14:textId="77777777" w:rsidTr="009F71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485791" w14:textId="13D8BD44" w:rsidR="0007654C" w:rsidRDefault="00F75733" w:rsidP="009F71D0">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5439A1" w14:textId="760522B8" w:rsidR="0007654C" w:rsidRDefault="0007654C" w:rsidP="009F71D0">
            <w:pPr>
              <w:spacing w:line="240" w:lineRule="auto"/>
            </w:pPr>
            <w:r>
              <w:t>Als Fitnesscoach muss das System die Möglichkeit bieten bei der Durchführung zeitabhängiger Übungen wie „</w:t>
            </w:r>
            <w:proofErr w:type="spellStart"/>
            <w:r>
              <w:t>Planking</w:t>
            </w:r>
            <w:proofErr w:type="spellEnd"/>
            <w:r>
              <w:t xml:space="preserve">“ einen </w:t>
            </w:r>
            <w:proofErr w:type="spellStart"/>
            <w:r>
              <w:t>Timer</w:t>
            </w:r>
            <w:proofErr w:type="spellEnd"/>
            <w:r>
              <w:t>/Stoppuhr darstellen, damit ich entweder durch visuelle oder akustische Signale weiß wann die Übung durchgeführt ist.</w:t>
            </w:r>
          </w:p>
        </w:tc>
      </w:tr>
      <w:tr w:rsidR="0007654C" w14:paraId="1D7EC85B" w14:textId="77777777" w:rsidTr="009F71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A026C0" w14:textId="77777777" w:rsidR="0007654C" w:rsidRDefault="0007654C" w:rsidP="009F71D0">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FB948E" w14:textId="3BE980C6" w:rsidR="0007654C" w:rsidRDefault="00C71926" w:rsidP="009F71D0">
            <w:pPr>
              <w:spacing w:line="240" w:lineRule="auto"/>
            </w:pPr>
            <w:r>
              <w:t xml:space="preserve">Fitnesscoach </w:t>
            </w:r>
            <w:r w:rsidR="009F71D0">
              <w:t xml:space="preserve">wählt zeitabhängige Übung </w:t>
            </w:r>
            <w:r w:rsidR="009F71D0">
              <w:sym w:font="Wingdings" w:char="F0E0"/>
            </w:r>
            <w:r w:rsidR="009F71D0">
              <w:t xml:space="preserve"> </w:t>
            </w:r>
            <w:r w:rsidR="001C556D">
              <w:t xml:space="preserve">Vorgegebene Zeit startet in Stoppuhr </w:t>
            </w:r>
            <w:r w:rsidR="001C556D">
              <w:sym w:font="Wingdings" w:char="F0E0"/>
            </w:r>
            <w:r w:rsidR="001C556D">
              <w:t xml:space="preserve"> </w:t>
            </w:r>
            <w:r w:rsidR="00F70E55">
              <w:t xml:space="preserve">Fitnessinteressierter </w:t>
            </w:r>
            <w:r w:rsidR="001C556D">
              <w:t xml:space="preserve">führt die Übung durch </w:t>
            </w:r>
            <w:r w:rsidR="001C556D">
              <w:sym w:font="Wingdings" w:char="F0E0"/>
            </w:r>
            <w:r w:rsidR="001C556D">
              <w:t xml:space="preserve"> </w:t>
            </w:r>
            <w:r w:rsidR="00781555">
              <w:t>Signalisierung</w:t>
            </w:r>
            <w:r w:rsidR="001C556D">
              <w:t>, dass Übung beendet ist</w:t>
            </w:r>
          </w:p>
        </w:tc>
      </w:tr>
      <w:tr w:rsidR="0007654C" w14:paraId="4212500E" w14:textId="77777777" w:rsidTr="009F71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D90A73" w14:textId="77777777" w:rsidR="0007654C" w:rsidRDefault="0007654C" w:rsidP="009F71D0">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A31974" w14:textId="0B1A3E36" w:rsidR="0007654C" w:rsidRDefault="00C71926" w:rsidP="009F71D0">
            <w:pPr>
              <w:pStyle w:val="Listenabsatz"/>
              <w:numPr>
                <w:ilvl w:val="0"/>
                <w:numId w:val="29"/>
              </w:numPr>
              <w:overflowPunct/>
              <w:autoSpaceDE/>
              <w:autoSpaceDN/>
              <w:adjustRightInd/>
              <w:spacing w:line="240" w:lineRule="auto"/>
              <w:jc w:val="left"/>
              <w:textAlignment w:val="auto"/>
            </w:pPr>
            <w:r>
              <w:t xml:space="preserve">Fitnesscoach </w:t>
            </w:r>
            <w:r w:rsidR="001C556D">
              <w:t xml:space="preserve">schafft die Übung nicht und hört auf bevor die Zeit abgelaufen ist </w:t>
            </w:r>
            <w:r w:rsidR="001C556D">
              <w:sym w:font="Wingdings" w:char="F0E0"/>
            </w:r>
            <w:r w:rsidR="001C556D">
              <w:t xml:space="preserve"> Manuelles Beenden der Stoppuhr</w:t>
            </w:r>
          </w:p>
          <w:p w14:paraId="112DE39D" w14:textId="3976FAC7" w:rsidR="001C556D" w:rsidRDefault="00C71926" w:rsidP="009F71D0">
            <w:pPr>
              <w:pStyle w:val="Listenabsatz"/>
              <w:numPr>
                <w:ilvl w:val="0"/>
                <w:numId w:val="29"/>
              </w:numPr>
              <w:overflowPunct/>
              <w:autoSpaceDE/>
              <w:autoSpaceDN/>
              <w:adjustRightInd/>
              <w:spacing w:line="240" w:lineRule="auto"/>
              <w:jc w:val="left"/>
              <w:textAlignment w:val="auto"/>
            </w:pPr>
            <w:r>
              <w:t xml:space="preserve">Fitnesscoach </w:t>
            </w:r>
            <w:r w:rsidR="001C556D">
              <w:t xml:space="preserve">möchte keine zeitabhängige Übung machen </w:t>
            </w:r>
            <w:r w:rsidR="001C556D">
              <w:sym w:font="Wingdings" w:char="F0E0"/>
            </w:r>
            <w:r w:rsidR="001C556D">
              <w:t xml:space="preserve"> Keine Darstellung von Stoppuhr</w:t>
            </w:r>
          </w:p>
          <w:p w14:paraId="5872AAE1" w14:textId="777A25A2" w:rsidR="001C556D" w:rsidRDefault="00C71926" w:rsidP="009F71D0">
            <w:pPr>
              <w:pStyle w:val="Listenabsatz"/>
              <w:numPr>
                <w:ilvl w:val="0"/>
                <w:numId w:val="29"/>
              </w:numPr>
              <w:overflowPunct/>
              <w:autoSpaceDE/>
              <w:autoSpaceDN/>
              <w:adjustRightInd/>
              <w:spacing w:line="240" w:lineRule="auto"/>
              <w:jc w:val="left"/>
              <w:textAlignment w:val="auto"/>
            </w:pPr>
            <w:r>
              <w:t xml:space="preserve">Fitnesscoach </w:t>
            </w:r>
            <w:r w:rsidR="001C556D">
              <w:t xml:space="preserve">möchte Stoppuhr ohne eine spezifische zeitabhängige Übung auszuwählen </w:t>
            </w:r>
            <w:r w:rsidR="001C556D">
              <w:sym w:font="Wingdings" w:char="F0E0"/>
            </w:r>
            <w:r w:rsidR="001C556D">
              <w:t xml:space="preserve"> Darstellung Stoppuhr </w:t>
            </w:r>
            <w:r w:rsidR="001C556D">
              <w:sym w:font="Wingdings" w:char="F0E0"/>
            </w:r>
            <w:r w:rsidR="001C556D">
              <w:t xml:space="preserve"> Konfigurierung Stoppuhr </w:t>
            </w:r>
            <w:r w:rsidR="001C556D">
              <w:sym w:font="Wingdings" w:char="F0E0"/>
            </w:r>
            <w:r w:rsidR="001C556D">
              <w:t xml:space="preserve"> Start Stoppuhr</w:t>
            </w:r>
          </w:p>
        </w:tc>
      </w:tr>
      <w:tr w:rsidR="0007654C" w14:paraId="29CDC3F6" w14:textId="77777777" w:rsidTr="009F71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960C84" w14:textId="77777777" w:rsidR="0007654C" w:rsidRDefault="0007654C" w:rsidP="009F71D0">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6AFF37" w14:textId="60229CC0" w:rsidR="0007654C" w:rsidRDefault="00D800CB" w:rsidP="009F71D0">
            <w:pPr>
              <w:pStyle w:val="Listenabsatz"/>
              <w:numPr>
                <w:ilvl w:val="0"/>
                <w:numId w:val="30"/>
              </w:numPr>
              <w:overflowPunct/>
              <w:autoSpaceDE/>
              <w:autoSpaceDN/>
              <w:adjustRightInd/>
              <w:spacing w:line="240" w:lineRule="auto"/>
              <w:jc w:val="left"/>
              <w:textAlignment w:val="auto"/>
            </w:pPr>
            <w:r>
              <w:t xml:space="preserve">Fitnesscoach </w:t>
            </w:r>
            <w:r w:rsidR="001C556D">
              <w:t>möchte zeitabhängige Übung durchführen</w:t>
            </w:r>
          </w:p>
        </w:tc>
      </w:tr>
      <w:tr w:rsidR="0007654C" w14:paraId="469A2A70" w14:textId="77777777" w:rsidTr="009F71D0">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E38C2F" w14:textId="77777777" w:rsidR="0007654C" w:rsidRDefault="0007654C" w:rsidP="009F71D0">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85BC6C" w14:textId="7C9C1475" w:rsidR="0007654C" w:rsidRDefault="001C556D" w:rsidP="009F71D0">
            <w:pPr>
              <w:pStyle w:val="Listenabsatz"/>
              <w:numPr>
                <w:ilvl w:val="0"/>
                <w:numId w:val="30"/>
              </w:numPr>
              <w:overflowPunct/>
              <w:autoSpaceDE/>
              <w:autoSpaceDN/>
              <w:adjustRightInd/>
              <w:spacing w:line="240" w:lineRule="auto"/>
              <w:jc w:val="left"/>
              <w:textAlignment w:val="auto"/>
            </w:pPr>
            <w:r>
              <w:t xml:space="preserve">Stoppuhr </w:t>
            </w:r>
            <w:proofErr w:type="spellStart"/>
            <w:r>
              <w:t>reset</w:t>
            </w:r>
            <w:proofErr w:type="spellEnd"/>
            <w:r>
              <w:t xml:space="preserve"> </w:t>
            </w:r>
          </w:p>
        </w:tc>
      </w:tr>
    </w:tbl>
    <w:p w14:paraId="235AF52A" w14:textId="77777777" w:rsidR="0007654C" w:rsidRDefault="0007654C" w:rsidP="0007654C"/>
    <w:p w14:paraId="2C80AE66" w14:textId="77777777" w:rsidR="001C556D" w:rsidRDefault="0007654C">
      <w:pPr>
        <w:overflowPunct/>
        <w:autoSpaceDE/>
        <w:autoSpaceDN/>
        <w:adjustRightInd/>
        <w:spacing w:line="240" w:lineRule="auto"/>
        <w:jc w:val="left"/>
        <w:textAlignment w:val="auto"/>
      </w:pPr>
      <w:r>
        <w:br w:type="page"/>
      </w:r>
    </w:p>
    <w:tbl>
      <w:tblPr>
        <w:tblStyle w:val="Tabellenraster"/>
        <w:tblW w:w="0" w:type="auto"/>
        <w:tblLook w:val="04A0" w:firstRow="1" w:lastRow="0" w:firstColumn="1" w:lastColumn="0" w:noHBand="0" w:noVBand="1"/>
      </w:tblPr>
      <w:tblGrid>
        <w:gridCol w:w="4531"/>
        <w:gridCol w:w="4531"/>
      </w:tblGrid>
      <w:tr w:rsidR="001C556D" w14:paraId="46D01BB8" w14:textId="77777777" w:rsidTr="001C556D">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5FAF561F" w14:textId="07B5F565" w:rsidR="001C556D" w:rsidRDefault="001C556D" w:rsidP="001C556D">
            <w:pPr>
              <w:tabs>
                <w:tab w:val="center" w:pos="2157"/>
              </w:tabs>
              <w:spacing w:line="240" w:lineRule="auto"/>
              <w:rPr>
                <w:rFonts w:asciiTheme="minorHAnsi" w:hAnsiTheme="minorHAnsi"/>
                <w:sz w:val="22"/>
                <w:szCs w:val="22"/>
              </w:rPr>
            </w:pPr>
            <w:r>
              <w:lastRenderedPageBreak/>
              <w:t>UC-</w:t>
            </w:r>
            <w:r w:rsidR="0066226D">
              <w:t>10</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6487BFA5" w14:textId="7FB1F37F" w:rsidR="001C556D" w:rsidRDefault="001C556D" w:rsidP="001C556D">
            <w:pPr>
              <w:spacing w:line="240" w:lineRule="auto"/>
              <w:jc w:val="center"/>
            </w:pPr>
            <w:r>
              <w:t>Warnhinweis bei gefährlichen Übungen</w:t>
            </w:r>
          </w:p>
        </w:tc>
      </w:tr>
      <w:tr w:rsidR="001C556D" w14:paraId="51D7C178" w14:textId="77777777" w:rsidTr="001C556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C44892" w14:textId="77777777" w:rsidR="001C556D" w:rsidRDefault="001C556D" w:rsidP="001C556D">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5D20E400" w14:textId="62904363" w:rsidR="001C556D" w:rsidRDefault="001C556D" w:rsidP="001C556D">
            <w:pPr>
              <w:spacing w:line="240" w:lineRule="auto"/>
            </w:pPr>
            <w:r>
              <w:t>Interview: Fitnesscoach</w:t>
            </w:r>
          </w:p>
        </w:tc>
      </w:tr>
      <w:tr w:rsidR="001C556D" w14:paraId="2B82ADED" w14:textId="77777777" w:rsidTr="001C556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2600E4" w14:textId="0C44F81C" w:rsidR="001C556D" w:rsidRDefault="00F75733" w:rsidP="001C556D">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FD250A" w14:textId="05762B81" w:rsidR="001C556D" w:rsidRDefault="001C556D" w:rsidP="001C556D">
            <w:pPr>
              <w:spacing w:line="240" w:lineRule="auto"/>
            </w:pPr>
            <w:r>
              <w:t xml:space="preserve">Als Fitnesscoach muss das System in der Lage sein bei potentiell gefährlichen Übungen wie Kreuzheben oder Bankdrücken einen </w:t>
            </w:r>
            <w:r w:rsidR="006839DC">
              <w:t>Warnh</w:t>
            </w:r>
            <w:r>
              <w:t xml:space="preserve">inweis anzuzeigen, dass diese Übung besser unter der Aufsicht eines </w:t>
            </w:r>
            <w:proofErr w:type="spellStart"/>
            <w:r>
              <w:t>Fitnesscoaches</w:t>
            </w:r>
            <w:proofErr w:type="spellEnd"/>
            <w:r>
              <w:t xml:space="preserve"> durchgeführt werden</w:t>
            </w:r>
            <w:r w:rsidR="006839DC">
              <w:t xml:space="preserve"> sollte</w:t>
            </w:r>
            <w:r>
              <w:t>, damit die Verletzungsgefahr für unerfahrene</w:t>
            </w:r>
            <w:r w:rsidR="0078719A">
              <w:t>n</w:t>
            </w:r>
            <w:r>
              <w:t xml:space="preserve"> Sportler</w:t>
            </w:r>
            <w:r w:rsidR="0042242D">
              <w:t>n</w:t>
            </w:r>
            <w:r>
              <w:t xml:space="preserve"> verringert wird.</w:t>
            </w:r>
          </w:p>
        </w:tc>
      </w:tr>
      <w:tr w:rsidR="001C556D" w14:paraId="03115AB7" w14:textId="77777777" w:rsidTr="001C556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5726E7" w14:textId="77777777" w:rsidR="001C556D" w:rsidRDefault="001C556D" w:rsidP="001C556D">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7C4289" w14:textId="17CD2B62" w:rsidR="001C556D" w:rsidRDefault="007965A1" w:rsidP="001C556D">
            <w:pPr>
              <w:spacing w:line="240" w:lineRule="auto"/>
            </w:pPr>
            <w:r>
              <w:t xml:space="preserve">Fitnessinteressierter </w:t>
            </w:r>
            <w:r w:rsidR="006839DC">
              <w:t xml:space="preserve">wählt Übung mit höherer Verletzungsgefahr aus </w:t>
            </w:r>
            <w:r w:rsidR="006839DC">
              <w:sym w:font="Wingdings" w:char="F0E0"/>
            </w:r>
            <w:r w:rsidR="006839DC">
              <w:t xml:space="preserve"> Übung wird beschrieben mit Warnhinweis </w:t>
            </w:r>
            <w:r w:rsidR="006839DC">
              <w:sym w:font="Wingdings" w:char="F0E0"/>
            </w:r>
            <w:r w:rsidR="006839DC">
              <w:t xml:space="preserve"> Fitnessinteressierter holt sich Unterstützung durch Fitnesscoach </w:t>
            </w:r>
            <w:r w:rsidR="006839DC">
              <w:sym w:font="Wingdings" w:char="F0E0"/>
            </w:r>
            <w:r w:rsidR="006839DC">
              <w:t xml:space="preserve"> Fitnessinteressierter führt die Übung durch</w:t>
            </w:r>
          </w:p>
        </w:tc>
      </w:tr>
      <w:tr w:rsidR="001C556D" w14:paraId="2D622DFC" w14:textId="77777777" w:rsidTr="001C556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D1C2E5" w14:textId="77777777" w:rsidR="001C556D" w:rsidRDefault="001C556D" w:rsidP="001C556D">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23D063" w14:textId="7E5A3C05" w:rsidR="001C556D" w:rsidRDefault="00EA0C32" w:rsidP="001C556D">
            <w:pPr>
              <w:pStyle w:val="Listenabsatz"/>
              <w:numPr>
                <w:ilvl w:val="0"/>
                <w:numId w:val="29"/>
              </w:numPr>
              <w:overflowPunct/>
              <w:autoSpaceDE/>
              <w:autoSpaceDN/>
              <w:adjustRightInd/>
              <w:spacing w:line="240" w:lineRule="auto"/>
              <w:jc w:val="left"/>
              <w:textAlignment w:val="auto"/>
            </w:pPr>
            <w:r>
              <w:t xml:space="preserve">Fitnessanfänger </w:t>
            </w:r>
            <w:r w:rsidR="006839DC">
              <w:t xml:space="preserve">wählt Übung mit höherer Verletzungsgefahr aus </w:t>
            </w:r>
            <w:r w:rsidR="006839DC">
              <w:sym w:font="Wingdings" w:char="F0E0"/>
            </w:r>
            <w:r w:rsidR="006839DC">
              <w:t xml:space="preserve"> Übung wird beschrieben mit Warnhinweis </w:t>
            </w:r>
            <w:r w:rsidR="006839DC">
              <w:sym w:font="Wingdings" w:char="F0E0"/>
            </w:r>
            <w:r w:rsidR="006839DC">
              <w:t xml:space="preserve"> </w:t>
            </w:r>
            <w:r>
              <w:t xml:space="preserve">Fitnessanfänger </w:t>
            </w:r>
            <w:r w:rsidR="006839DC">
              <w:t xml:space="preserve">holt sich keine Unterstützung </w:t>
            </w:r>
            <w:r w:rsidR="006839DC">
              <w:sym w:font="Wingdings" w:char="F0E0"/>
            </w:r>
            <w:r w:rsidR="006839DC">
              <w:t xml:space="preserve"> </w:t>
            </w:r>
            <w:r>
              <w:t xml:space="preserve">Fitnessanfänger </w:t>
            </w:r>
            <w:r w:rsidR="006839DC">
              <w:t>führt die Übung durch</w:t>
            </w:r>
          </w:p>
          <w:p w14:paraId="32C43CED" w14:textId="707D1CA9" w:rsidR="006839DC" w:rsidRDefault="00EA0C32" w:rsidP="001C556D">
            <w:pPr>
              <w:pStyle w:val="Listenabsatz"/>
              <w:numPr>
                <w:ilvl w:val="0"/>
                <w:numId w:val="29"/>
              </w:numPr>
              <w:overflowPunct/>
              <w:autoSpaceDE/>
              <w:autoSpaceDN/>
              <w:adjustRightInd/>
              <w:spacing w:line="240" w:lineRule="auto"/>
              <w:jc w:val="left"/>
              <w:textAlignment w:val="auto"/>
            </w:pPr>
            <w:r>
              <w:t xml:space="preserve">Fitnessanfänger </w:t>
            </w:r>
            <w:r w:rsidR="006839DC">
              <w:t xml:space="preserve">wählt Übung mit höherer Verletzungsgefahr aus </w:t>
            </w:r>
            <w:r w:rsidR="006839DC">
              <w:sym w:font="Wingdings" w:char="F0E0"/>
            </w:r>
            <w:r w:rsidR="006839DC">
              <w:t xml:space="preserve"> Übung wird beschrieben mit Warnhinweis </w:t>
            </w:r>
            <w:r w:rsidR="006839DC">
              <w:sym w:font="Wingdings" w:char="F0E0"/>
            </w:r>
            <w:r w:rsidR="006839DC">
              <w:t xml:space="preserve"> </w:t>
            </w:r>
            <w:r>
              <w:t xml:space="preserve">Fitnessanfänger </w:t>
            </w:r>
            <w:r w:rsidR="006839DC">
              <w:t xml:space="preserve">hat keinen Fitnesscoach in der Nähe </w:t>
            </w:r>
            <w:r w:rsidR="006839DC">
              <w:sym w:font="Wingdings" w:char="F0E0"/>
            </w:r>
            <w:r w:rsidR="006839DC">
              <w:t xml:space="preserve"> Fitnessinteressierter führt die Übung nicht durch</w:t>
            </w:r>
          </w:p>
        </w:tc>
      </w:tr>
      <w:tr w:rsidR="001C556D" w14:paraId="6CC4783C" w14:textId="77777777" w:rsidTr="001C556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8AE6E1" w14:textId="77777777" w:rsidR="001C556D" w:rsidRDefault="001C556D" w:rsidP="001C556D">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C80069" w14:textId="4159AF75" w:rsidR="001C556D" w:rsidRDefault="00EA0C32" w:rsidP="001C556D">
            <w:pPr>
              <w:pStyle w:val="Listenabsatz"/>
              <w:numPr>
                <w:ilvl w:val="0"/>
                <w:numId w:val="30"/>
              </w:numPr>
              <w:overflowPunct/>
              <w:autoSpaceDE/>
              <w:autoSpaceDN/>
              <w:adjustRightInd/>
              <w:spacing w:line="240" w:lineRule="auto"/>
              <w:jc w:val="left"/>
              <w:textAlignment w:val="auto"/>
            </w:pPr>
            <w:r>
              <w:t xml:space="preserve">Fitnessanfänger </w:t>
            </w:r>
            <w:r w:rsidR="006839DC">
              <w:t>möchte Übung mit höherer Verletzungsgefahr durchführen</w:t>
            </w:r>
          </w:p>
        </w:tc>
      </w:tr>
      <w:tr w:rsidR="001C556D" w14:paraId="5C8F88E5" w14:textId="77777777" w:rsidTr="001C556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458990" w14:textId="77777777" w:rsidR="001C556D" w:rsidRDefault="001C556D" w:rsidP="001C556D">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BB2537" w14:textId="2669E8A9" w:rsidR="001C556D" w:rsidRDefault="006839DC" w:rsidP="001C556D">
            <w:pPr>
              <w:pStyle w:val="Listenabsatz"/>
              <w:numPr>
                <w:ilvl w:val="0"/>
                <w:numId w:val="30"/>
              </w:numPr>
              <w:overflowPunct/>
              <w:autoSpaceDE/>
              <w:autoSpaceDN/>
              <w:adjustRightInd/>
              <w:spacing w:line="240" w:lineRule="auto"/>
              <w:jc w:val="left"/>
              <w:textAlignment w:val="auto"/>
            </w:pPr>
            <w:r>
              <w:t>Fitnesscoach erläutert aufgrund Praxiserfahrung wie man die Verletzungsgefahr am besten minimiert</w:t>
            </w:r>
            <w:r w:rsidR="001C556D">
              <w:t xml:space="preserve"> </w:t>
            </w:r>
          </w:p>
        </w:tc>
      </w:tr>
    </w:tbl>
    <w:p w14:paraId="164DBD7F" w14:textId="77777777" w:rsidR="002D6905" w:rsidRDefault="001C556D">
      <w:pPr>
        <w:overflowPunct/>
        <w:autoSpaceDE/>
        <w:autoSpaceDN/>
        <w:adjustRightInd/>
        <w:spacing w:line="240" w:lineRule="auto"/>
        <w:jc w:val="left"/>
        <w:textAlignment w:val="auto"/>
      </w:pPr>
      <w:r>
        <w:br w:type="page"/>
      </w:r>
    </w:p>
    <w:tbl>
      <w:tblPr>
        <w:tblStyle w:val="Tabellenraster"/>
        <w:tblW w:w="0" w:type="auto"/>
        <w:tblLook w:val="04A0" w:firstRow="1" w:lastRow="0" w:firstColumn="1" w:lastColumn="0" w:noHBand="0" w:noVBand="1"/>
      </w:tblPr>
      <w:tblGrid>
        <w:gridCol w:w="4531"/>
        <w:gridCol w:w="4531"/>
      </w:tblGrid>
      <w:tr w:rsidR="002D6905" w14:paraId="47B11DE0" w14:textId="77777777" w:rsidTr="002D6905">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3F6B62BD" w14:textId="0CBF3667" w:rsidR="002D6905" w:rsidRDefault="002D6905" w:rsidP="002D6905">
            <w:pPr>
              <w:tabs>
                <w:tab w:val="center" w:pos="2157"/>
              </w:tabs>
              <w:spacing w:line="240" w:lineRule="auto"/>
              <w:rPr>
                <w:rFonts w:asciiTheme="minorHAnsi" w:hAnsiTheme="minorHAnsi"/>
                <w:sz w:val="22"/>
                <w:szCs w:val="22"/>
              </w:rPr>
            </w:pPr>
            <w:r>
              <w:lastRenderedPageBreak/>
              <w:t>UC-</w:t>
            </w:r>
            <w:r w:rsidR="000A7901">
              <w:t>1</w:t>
            </w:r>
            <w:r w:rsidR="0066226D">
              <w:t>1</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15B7CFF1" w14:textId="79DD3D8D" w:rsidR="002D6905" w:rsidRDefault="00D5575C" w:rsidP="002D6905">
            <w:pPr>
              <w:spacing w:line="240" w:lineRule="auto"/>
              <w:jc w:val="center"/>
            </w:pPr>
            <w:r>
              <w:t>Darstellung</w:t>
            </w:r>
            <w:r w:rsidR="002D6905">
              <w:t xml:space="preserve"> Gewicht</w:t>
            </w:r>
            <w:r>
              <w:t>sverlauf</w:t>
            </w:r>
          </w:p>
        </w:tc>
      </w:tr>
      <w:tr w:rsidR="002D6905" w14:paraId="1F64DDD8" w14:textId="77777777" w:rsidTr="002D6905">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D40598" w14:textId="77777777" w:rsidR="002D6905" w:rsidRDefault="002D6905" w:rsidP="002D6905">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10E795A7" w14:textId="72A8BB28" w:rsidR="002D6905" w:rsidRDefault="002D6905" w:rsidP="002D6905">
            <w:pPr>
              <w:spacing w:line="240" w:lineRule="auto"/>
            </w:pPr>
            <w:r>
              <w:t xml:space="preserve">Interview: </w:t>
            </w:r>
            <w:r w:rsidR="00EA0C32">
              <w:t>Fitnessanfänger</w:t>
            </w:r>
          </w:p>
        </w:tc>
      </w:tr>
      <w:tr w:rsidR="002D6905" w14:paraId="1094B2B3" w14:textId="77777777" w:rsidTr="002D6905">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9F6774" w14:textId="1D6A3494" w:rsidR="002D6905" w:rsidRDefault="00F75733" w:rsidP="002D6905">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50D1FD" w14:textId="115C7630" w:rsidR="002D6905" w:rsidRDefault="002D6905" w:rsidP="002D6905">
            <w:pPr>
              <w:spacing w:line="240" w:lineRule="auto"/>
            </w:pPr>
            <w:r>
              <w:t xml:space="preserve">Als </w:t>
            </w:r>
            <w:r w:rsidR="00EA0C32">
              <w:t xml:space="preserve">Fitnessanfänger </w:t>
            </w:r>
            <w:r>
              <w:t xml:space="preserve">muss das System die Möglichkeit bieten, </w:t>
            </w:r>
            <w:r w:rsidR="00D5575C">
              <w:t xml:space="preserve">mein Gewicht zu verschiedenen Zeitpunkten zu erfassen und dann eine grafische Übersicht darstellen über meinen Gewichtsverlauf in den letzten Wochen oder Monate, </w:t>
            </w:r>
            <w:r>
              <w:t xml:space="preserve">damit </w:t>
            </w:r>
            <w:r w:rsidR="00D5575C">
              <w:t>ich mögliche Fortschritte besser verfolgen kann.</w:t>
            </w:r>
          </w:p>
        </w:tc>
      </w:tr>
      <w:tr w:rsidR="002D6905" w14:paraId="572AD49F" w14:textId="77777777" w:rsidTr="002D6905">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98440F" w14:textId="77777777" w:rsidR="002D6905" w:rsidRDefault="002D6905" w:rsidP="002D6905">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77D4C7" w14:textId="55DE188E" w:rsidR="002D6905" w:rsidRDefault="00EA0C32" w:rsidP="002D6905">
            <w:pPr>
              <w:spacing w:line="240" w:lineRule="auto"/>
            </w:pPr>
            <w:r>
              <w:t xml:space="preserve">Fitnessanfänger </w:t>
            </w:r>
            <w:r w:rsidR="002958D0">
              <w:t>gibt Gewicht ein</w:t>
            </w:r>
            <w:r w:rsidR="002D6905">
              <w:t xml:space="preserve"> </w:t>
            </w:r>
            <w:r w:rsidR="002D6905">
              <w:sym w:font="Wingdings" w:char="F0E0"/>
            </w:r>
            <w:r w:rsidR="002D6905">
              <w:t xml:space="preserve"> </w:t>
            </w:r>
            <w:r>
              <w:t xml:space="preserve">Fitnessanfänger </w:t>
            </w:r>
            <w:r w:rsidR="002958D0">
              <w:t>wählt Zeitspanne aus</w:t>
            </w:r>
            <w:r w:rsidR="002D6905">
              <w:t xml:space="preserve"> </w:t>
            </w:r>
            <w:r w:rsidR="002D6905">
              <w:sym w:font="Wingdings" w:char="F0E0"/>
            </w:r>
            <w:r w:rsidR="002D6905">
              <w:t xml:space="preserve"> </w:t>
            </w:r>
            <w:r w:rsidR="002958D0">
              <w:t>Anzeige Verlauf des Gewichtes</w:t>
            </w:r>
            <w:r w:rsidR="002D6905">
              <w:t xml:space="preserve"> </w:t>
            </w:r>
            <w:r w:rsidR="002958D0">
              <w:t>entsprechend Zeitspanne</w:t>
            </w:r>
          </w:p>
        </w:tc>
      </w:tr>
      <w:tr w:rsidR="002D6905" w14:paraId="5EDE1D8F" w14:textId="77777777" w:rsidTr="002D6905">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2BBB32" w14:textId="77777777" w:rsidR="002D6905" w:rsidRDefault="002D6905" w:rsidP="002D6905">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5CA2CB" w14:textId="1ED60F43" w:rsidR="002D6905" w:rsidRDefault="002958D0" w:rsidP="002958D0">
            <w:pPr>
              <w:pStyle w:val="Listenabsatz"/>
              <w:numPr>
                <w:ilvl w:val="0"/>
                <w:numId w:val="29"/>
              </w:numPr>
              <w:overflowPunct/>
              <w:autoSpaceDE/>
              <w:autoSpaceDN/>
              <w:adjustRightInd/>
              <w:spacing w:line="240" w:lineRule="auto"/>
              <w:jc w:val="left"/>
              <w:textAlignment w:val="auto"/>
            </w:pPr>
            <w:r>
              <w:t xml:space="preserve">Kein Gewicht bisher eingegeben </w:t>
            </w:r>
            <w:r>
              <w:sym w:font="Wingdings" w:char="F0E0"/>
            </w:r>
            <w:r>
              <w:t xml:space="preserve"> Kein Verlauf anzeigen</w:t>
            </w:r>
          </w:p>
        </w:tc>
      </w:tr>
      <w:tr w:rsidR="002D6905" w14:paraId="70C6940D" w14:textId="77777777" w:rsidTr="002D6905">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20F2A9" w14:textId="77777777" w:rsidR="002D6905" w:rsidRDefault="002D6905" w:rsidP="002D6905">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09EC9A" w14:textId="1BD80BF0" w:rsidR="002D6905" w:rsidRDefault="00EA0C32" w:rsidP="002D6905">
            <w:pPr>
              <w:pStyle w:val="Listenabsatz"/>
              <w:numPr>
                <w:ilvl w:val="0"/>
                <w:numId w:val="30"/>
              </w:numPr>
              <w:overflowPunct/>
              <w:autoSpaceDE/>
              <w:autoSpaceDN/>
              <w:adjustRightInd/>
              <w:spacing w:line="240" w:lineRule="auto"/>
              <w:jc w:val="left"/>
              <w:textAlignment w:val="auto"/>
            </w:pPr>
            <w:r>
              <w:t xml:space="preserve">Fitnessanfänger </w:t>
            </w:r>
            <w:r w:rsidR="002958D0">
              <w:t>hat Gewicht mindestens einmal gespeichert</w:t>
            </w:r>
          </w:p>
        </w:tc>
      </w:tr>
      <w:tr w:rsidR="002D6905" w14:paraId="5EEBB9B9" w14:textId="77777777" w:rsidTr="002D6905">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2ABB33" w14:textId="77777777" w:rsidR="002D6905" w:rsidRDefault="002D6905" w:rsidP="002D6905">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5C4C66" w14:textId="7C55F61F" w:rsidR="002D6905" w:rsidRDefault="002958D0" w:rsidP="002D6905">
            <w:pPr>
              <w:pStyle w:val="Listenabsatz"/>
              <w:numPr>
                <w:ilvl w:val="0"/>
                <w:numId w:val="30"/>
              </w:numPr>
              <w:overflowPunct/>
              <w:autoSpaceDE/>
              <w:autoSpaceDN/>
              <w:adjustRightInd/>
              <w:spacing w:line="240" w:lineRule="auto"/>
              <w:jc w:val="left"/>
              <w:textAlignment w:val="auto"/>
            </w:pPr>
            <w:r>
              <w:t>-</w:t>
            </w:r>
          </w:p>
        </w:tc>
      </w:tr>
    </w:tbl>
    <w:p w14:paraId="737C0400" w14:textId="3E2B183D" w:rsidR="002D6905" w:rsidRDefault="002D6905">
      <w:pPr>
        <w:overflowPunct/>
        <w:autoSpaceDE/>
        <w:autoSpaceDN/>
        <w:adjustRightInd/>
        <w:spacing w:line="240" w:lineRule="auto"/>
        <w:jc w:val="left"/>
        <w:textAlignment w:val="auto"/>
      </w:pPr>
      <w:r>
        <w:br w:type="page"/>
      </w:r>
    </w:p>
    <w:tbl>
      <w:tblPr>
        <w:tblStyle w:val="Tabellenraster"/>
        <w:tblW w:w="0" w:type="auto"/>
        <w:tblLook w:val="04A0" w:firstRow="1" w:lastRow="0" w:firstColumn="1" w:lastColumn="0" w:noHBand="0" w:noVBand="1"/>
      </w:tblPr>
      <w:tblGrid>
        <w:gridCol w:w="3964"/>
        <w:gridCol w:w="5098"/>
      </w:tblGrid>
      <w:tr w:rsidR="00675589" w14:paraId="27721FC3" w14:textId="77777777" w:rsidTr="00937066">
        <w:tc>
          <w:tcPr>
            <w:tcW w:w="3964"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16AB4174" w14:textId="1C937538" w:rsidR="00675589" w:rsidRDefault="00675589" w:rsidP="00ED6963">
            <w:pPr>
              <w:tabs>
                <w:tab w:val="center" w:pos="2157"/>
              </w:tabs>
              <w:spacing w:line="240" w:lineRule="auto"/>
              <w:rPr>
                <w:rFonts w:asciiTheme="minorHAnsi" w:hAnsiTheme="minorHAnsi"/>
                <w:sz w:val="22"/>
                <w:szCs w:val="22"/>
              </w:rPr>
            </w:pPr>
            <w:r>
              <w:lastRenderedPageBreak/>
              <w:t>UC-</w:t>
            </w:r>
            <w:r w:rsidR="000A7901">
              <w:t>1</w:t>
            </w:r>
            <w:r w:rsidR="0066226D">
              <w:t>2</w:t>
            </w:r>
          </w:p>
        </w:tc>
        <w:tc>
          <w:tcPr>
            <w:tcW w:w="5098"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42FAB803" w14:textId="3F7C7813" w:rsidR="00675589" w:rsidRDefault="00ED6963" w:rsidP="00ED6963">
            <w:pPr>
              <w:spacing w:line="240" w:lineRule="auto"/>
              <w:jc w:val="center"/>
            </w:pPr>
            <w:r>
              <w:t>Generierung</w:t>
            </w:r>
            <w:r w:rsidR="00675589">
              <w:t xml:space="preserve"> Ernährungsplan</w:t>
            </w:r>
          </w:p>
        </w:tc>
      </w:tr>
      <w:tr w:rsidR="00675589" w14:paraId="7CDA4641" w14:textId="77777777" w:rsidTr="00937066">
        <w:tc>
          <w:tcPr>
            <w:tcW w:w="39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39390E" w14:textId="77777777" w:rsidR="00675589" w:rsidRDefault="00675589" w:rsidP="00ED6963">
            <w:pPr>
              <w:spacing w:line="240" w:lineRule="auto"/>
            </w:pPr>
            <w:r>
              <w:t>Quelle</w:t>
            </w:r>
          </w:p>
        </w:tc>
        <w:tc>
          <w:tcPr>
            <w:tcW w:w="5098" w:type="dxa"/>
            <w:tcBorders>
              <w:top w:val="single" w:sz="4" w:space="0" w:color="auto"/>
              <w:left w:val="single" w:sz="4" w:space="0" w:color="auto"/>
              <w:bottom w:val="single" w:sz="4" w:space="0" w:color="auto"/>
              <w:right w:val="single" w:sz="4" w:space="0" w:color="auto"/>
            </w:tcBorders>
            <w:shd w:val="clear" w:color="auto" w:fill="FFFFFF" w:themeFill="background1"/>
          </w:tcPr>
          <w:p w14:paraId="0E4EB74A" w14:textId="35C660CC" w:rsidR="00675589" w:rsidRDefault="00675589" w:rsidP="00ED6963">
            <w:pPr>
              <w:spacing w:line="240" w:lineRule="auto"/>
            </w:pPr>
            <w:r>
              <w:t xml:space="preserve">Interview: </w:t>
            </w:r>
            <w:r w:rsidR="00EA0C32">
              <w:t>Fitnessanfänger</w:t>
            </w:r>
          </w:p>
        </w:tc>
      </w:tr>
      <w:tr w:rsidR="00675589" w14:paraId="6F0DF892" w14:textId="77777777" w:rsidTr="00937066">
        <w:tc>
          <w:tcPr>
            <w:tcW w:w="39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C62A8A" w14:textId="7AF102E5" w:rsidR="00675589" w:rsidRDefault="00F75733" w:rsidP="00ED6963">
            <w:pPr>
              <w:spacing w:line="240" w:lineRule="auto"/>
            </w:pPr>
            <w:r>
              <w:t>Beschreibung</w:t>
            </w:r>
          </w:p>
        </w:tc>
        <w:tc>
          <w:tcPr>
            <w:tcW w:w="50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5AE4F2" w14:textId="385A1C5F" w:rsidR="00675589" w:rsidRDefault="00675589" w:rsidP="00ED6963">
            <w:pPr>
              <w:spacing w:line="240" w:lineRule="auto"/>
            </w:pPr>
            <w:r>
              <w:t xml:space="preserve">Als </w:t>
            </w:r>
            <w:r w:rsidR="00EA0C32">
              <w:t xml:space="preserve">Fitnessanfänger </w:t>
            </w:r>
            <w:r>
              <w:t>muss das System die Möglichkeit bieten, mir einen auf meine Körpergröße und mein Körpergewicht angepassten Ernährungsplan zu Erstellen. Hierbei soll vorher aus den Kategorien „Gewichtreduzierung“, „Muskelaufbau“ oder „Hybrid“ gewählt werden, damit ich einen für mich passenden Ernährungsplan habe.</w:t>
            </w:r>
          </w:p>
        </w:tc>
      </w:tr>
      <w:tr w:rsidR="00675589" w14:paraId="60881EB1" w14:textId="77777777" w:rsidTr="00937066">
        <w:tc>
          <w:tcPr>
            <w:tcW w:w="39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05DF05" w14:textId="77777777" w:rsidR="00675589" w:rsidRDefault="00675589" w:rsidP="00ED6963">
            <w:pPr>
              <w:spacing w:line="240" w:lineRule="auto"/>
            </w:pPr>
            <w:r>
              <w:t>Pfad</w:t>
            </w:r>
          </w:p>
        </w:tc>
        <w:tc>
          <w:tcPr>
            <w:tcW w:w="50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97E89" w14:textId="44B66437" w:rsidR="00675589" w:rsidRDefault="00EA0C32" w:rsidP="00ED6963">
            <w:pPr>
              <w:spacing w:line="240" w:lineRule="auto"/>
            </w:pPr>
            <w:r>
              <w:t xml:space="preserve">Fitnessanfänger </w:t>
            </w:r>
            <w:r w:rsidR="005E1A90">
              <w:t xml:space="preserve">will Ernährungsplan erstellt haben </w:t>
            </w:r>
            <w:r w:rsidR="005E1A90">
              <w:sym w:font="Wingdings" w:char="F0E0"/>
            </w:r>
            <w:r w:rsidR="005E1A90">
              <w:t xml:space="preserve"> </w:t>
            </w:r>
            <w:r>
              <w:t xml:space="preserve">Fitnessanfänger </w:t>
            </w:r>
            <w:r w:rsidR="00ED6963">
              <w:t xml:space="preserve">gibt Körpergröße und Körpergewicht an </w:t>
            </w:r>
            <w:r w:rsidR="00ED6963">
              <w:sym w:font="Wingdings" w:char="F0E0"/>
            </w:r>
            <w:r w:rsidR="00ED6963">
              <w:t xml:space="preserve"> </w:t>
            </w:r>
            <w:r>
              <w:t xml:space="preserve">Fitnessanfänger </w:t>
            </w:r>
            <w:r w:rsidR="00ED6963">
              <w:t xml:space="preserve">wählt Kategorie aus </w:t>
            </w:r>
            <w:r w:rsidR="00ED6963">
              <w:sym w:font="Wingdings" w:char="F0E0"/>
            </w:r>
            <w:r w:rsidR="00ED6963">
              <w:t xml:space="preserve"> Darstellung Ernährungsplan</w:t>
            </w:r>
          </w:p>
        </w:tc>
      </w:tr>
      <w:tr w:rsidR="00675589" w14:paraId="04284C3A" w14:textId="77777777" w:rsidTr="00937066">
        <w:tc>
          <w:tcPr>
            <w:tcW w:w="39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0E4CBB" w14:textId="77777777" w:rsidR="00675589" w:rsidRDefault="00675589" w:rsidP="00ED6963">
            <w:pPr>
              <w:spacing w:line="240" w:lineRule="auto"/>
            </w:pPr>
            <w:r>
              <w:t>Alternative-Pfade/ Ausnahmen</w:t>
            </w:r>
          </w:p>
        </w:tc>
        <w:tc>
          <w:tcPr>
            <w:tcW w:w="50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A2B27A" w14:textId="1825F16B" w:rsidR="00675589" w:rsidRDefault="00EA0C32" w:rsidP="00ED6963">
            <w:pPr>
              <w:pStyle w:val="Listenabsatz"/>
              <w:numPr>
                <w:ilvl w:val="0"/>
                <w:numId w:val="29"/>
              </w:numPr>
              <w:overflowPunct/>
              <w:autoSpaceDE/>
              <w:autoSpaceDN/>
              <w:adjustRightInd/>
              <w:spacing w:line="240" w:lineRule="auto"/>
              <w:jc w:val="left"/>
              <w:textAlignment w:val="auto"/>
            </w:pPr>
            <w:r>
              <w:t xml:space="preserve">Fitnessanfänger </w:t>
            </w:r>
            <w:r w:rsidR="00ED6963">
              <w:t xml:space="preserve">will Ernährungsplan erstellt haben </w:t>
            </w:r>
            <w:r w:rsidR="00ED6963">
              <w:sym w:font="Wingdings" w:char="F0E0"/>
            </w:r>
            <w:r w:rsidR="00ED6963">
              <w:t xml:space="preserve"> Keine Eingabe von Körpergewicht/Körpergröße </w:t>
            </w:r>
            <w:r w:rsidR="00ED6963">
              <w:sym w:font="Wingdings" w:char="F0E0"/>
            </w:r>
            <w:r w:rsidR="00ED6963">
              <w:t xml:space="preserve"> </w:t>
            </w:r>
            <w:r>
              <w:t xml:space="preserve">Fitnessanfänger </w:t>
            </w:r>
            <w:r w:rsidR="00ED6963">
              <w:t xml:space="preserve">normalgewichtigen BMI zur Generierung des Ernährungsplan vorschlagen </w:t>
            </w:r>
            <w:r w:rsidR="00ED6963">
              <w:sym w:font="Wingdings" w:char="F0E0"/>
            </w:r>
            <w:r w:rsidR="00ED6963">
              <w:t xml:space="preserve"> </w:t>
            </w:r>
            <w:r w:rsidR="00357F7C">
              <w:t xml:space="preserve">Fitnessinteressierter </w:t>
            </w:r>
            <w:r w:rsidR="00ED6963">
              <w:t xml:space="preserve">lehnt normalgewichtigen BMI ab </w:t>
            </w:r>
            <w:r w:rsidR="00ED6963">
              <w:sym w:font="Wingdings" w:char="F0E0"/>
            </w:r>
            <w:r w:rsidR="00ED6963">
              <w:t xml:space="preserve"> Keine Generierung von Ernährungsplan</w:t>
            </w:r>
          </w:p>
          <w:p w14:paraId="04E29986" w14:textId="34B90D26" w:rsidR="00ED6963" w:rsidRDefault="00EA0C32" w:rsidP="00ED6963">
            <w:pPr>
              <w:pStyle w:val="Listenabsatz"/>
              <w:numPr>
                <w:ilvl w:val="0"/>
                <w:numId w:val="29"/>
              </w:numPr>
              <w:overflowPunct/>
              <w:autoSpaceDE/>
              <w:autoSpaceDN/>
              <w:adjustRightInd/>
              <w:spacing w:line="240" w:lineRule="auto"/>
              <w:jc w:val="left"/>
              <w:textAlignment w:val="auto"/>
            </w:pPr>
            <w:r>
              <w:t xml:space="preserve">Fitnessanfänger </w:t>
            </w:r>
            <w:r w:rsidR="00ED6963">
              <w:t xml:space="preserve">will Ernährungsplan erstellt haben </w:t>
            </w:r>
            <w:r w:rsidR="00ED6963">
              <w:sym w:font="Wingdings" w:char="F0E0"/>
            </w:r>
            <w:r w:rsidR="00ED6963">
              <w:t xml:space="preserve"> Keine Eingabe von Körpergewicht/Körpergröße </w:t>
            </w:r>
            <w:r w:rsidR="00ED6963">
              <w:sym w:font="Wingdings" w:char="F0E0"/>
            </w:r>
            <w:r w:rsidR="00ED6963">
              <w:t xml:space="preserve"> </w:t>
            </w:r>
            <w:r w:rsidR="00357F7C">
              <w:t>Fitnessinteressierter normalgewichtigen</w:t>
            </w:r>
            <w:r w:rsidR="00ED6963">
              <w:t xml:space="preserve"> BMI zur Generierung des Ernährungsplan vorschlagen </w:t>
            </w:r>
            <w:r w:rsidR="00ED6963">
              <w:sym w:font="Wingdings" w:char="F0E0"/>
            </w:r>
            <w:r w:rsidR="00ED6963">
              <w:t xml:space="preserve"> </w:t>
            </w:r>
            <w:r>
              <w:t xml:space="preserve">Fitnessanfänger </w:t>
            </w:r>
            <w:r w:rsidR="00ED6963">
              <w:t xml:space="preserve">möchte </w:t>
            </w:r>
            <w:r w:rsidR="00357F7C">
              <w:t>normalgewichtigen</w:t>
            </w:r>
            <w:r w:rsidR="00ED6963">
              <w:t xml:space="preserve"> BMI</w:t>
            </w:r>
            <w:r w:rsidR="00357F7C">
              <w:t xml:space="preserve"> verwenden </w:t>
            </w:r>
            <w:r w:rsidR="00357F7C">
              <w:sym w:font="Wingdings" w:char="F0E0"/>
            </w:r>
            <w:r w:rsidR="00357F7C">
              <w:t xml:space="preserve"> Fitnessinteressierter wählt Kategorie aus </w:t>
            </w:r>
            <w:r w:rsidR="00357F7C">
              <w:sym w:font="Wingdings" w:char="F0E0"/>
            </w:r>
            <w:r w:rsidR="00357F7C">
              <w:t xml:space="preserve"> Darstellung Ernährungsplan</w:t>
            </w:r>
          </w:p>
        </w:tc>
      </w:tr>
      <w:tr w:rsidR="00675589" w14:paraId="32577F8F" w14:textId="77777777" w:rsidTr="00937066">
        <w:tc>
          <w:tcPr>
            <w:tcW w:w="39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00F66F" w14:textId="77777777" w:rsidR="00675589" w:rsidRDefault="00675589" w:rsidP="00ED6963">
            <w:pPr>
              <w:spacing w:line="240" w:lineRule="auto"/>
            </w:pPr>
            <w:r>
              <w:t>Vorbedingung</w:t>
            </w:r>
          </w:p>
        </w:tc>
        <w:tc>
          <w:tcPr>
            <w:tcW w:w="50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CA77A5" w14:textId="74B61342" w:rsidR="00675589" w:rsidRDefault="00EA0C32" w:rsidP="00ED6963">
            <w:pPr>
              <w:pStyle w:val="Listenabsatz"/>
              <w:numPr>
                <w:ilvl w:val="0"/>
                <w:numId w:val="30"/>
              </w:numPr>
              <w:overflowPunct/>
              <w:autoSpaceDE/>
              <w:autoSpaceDN/>
              <w:adjustRightInd/>
              <w:spacing w:line="240" w:lineRule="auto"/>
              <w:jc w:val="left"/>
              <w:textAlignment w:val="auto"/>
            </w:pPr>
            <w:r>
              <w:t xml:space="preserve">Fitnessanfänger </w:t>
            </w:r>
            <w:r w:rsidR="00357F7C">
              <w:t>weiß welche Art von Ernährungsplan er möchte</w:t>
            </w:r>
          </w:p>
          <w:p w14:paraId="54FABDFD" w14:textId="225225CB" w:rsidR="00357F7C" w:rsidRDefault="00EA0C32" w:rsidP="00ED6963">
            <w:pPr>
              <w:pStyle w:val="Listenabsatz"/>
              <w:numPr>
                <w:ilvl w:val="0"/>
                <w:numId w:val="30"/>
              </w:numPr>
              <w:overflowPunct/>
              <w:autoSpaceDE/>
              <w:autoSpaceDN/>
              <w:adjustRightInd/>
              <w:spacing w:line="240" w:lineRule="auto"/>
              <w:jc w:val="left"/>
              <w:textAlignment w:val="auto"/>
            </w:pPr>
            <w:r>
              <w:t xml:space="preserve">Fitnessanfänger </w:t>
            </w:r>
            <w:r w:rsidR="00357F7C">
              <w:t>kennt sein Körpergewicht und Größe, falls Verwendung normalgewichtiger BMI nicht gewünscht ist</w:t>
            </w:r>
          </w:p>
        </w:tc>
      </w:tr>
      <w:tr w:rsidR="00675589" w14:paraId="7CEAFE3E" w14:textId="77777777" w:rsidTr="00937066">
        <w:tc>
          <w:tcPr>
            <w:tcW w:w="39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C552F6" w14:textId="77777777" w:rsidR="00675589" w:rsidRDefault="00675589" w:rsidP="00ED6963">
            <w:pPr>
              <w:spacing w:line="240" w:lineRule="auto"/>
            </w:pPr>
            <w:r>
              <w:t>Nachbedingung</w:t>
            </w:r>
          </w:p>
        </w:tc>
        <w:tc>
          <w:tcPr>
            <w:tcW w:w="50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0C822E" w14:textId="03183B2B" w:rsidR="00675589" w:rsidRDefault="00357F7C" w:rsidP="00ED6963">
            <w:pPr>
              <w:pStyle w:val="Listenabsatz"/>
              <w:numPr>
                <w:ilvl w:val="0"/>
                <w:numId w:val="30"/>
              </w:numPr>
              <w:overflowPunct/>
              <w:autoSpaceDE/>
              <w:autoSpaceDN/>
              <w:adjustRightInd/>
              <w:spacing w:line="240" w:lineRule="auto"/>
              <w:jc w:val="left"/>
              <w:textAlignment w:val="auto"/>
            </w:pPr>
            <w:r>
              <w:t>Ernährungsplan speichern</w:t>
            </w:r>
          </w:p>
        </w:tc>
      </w:tr>
    </w:tbl>
    <w:p w14:paraId="7755918F" w14:textId="0A42862C" w:rsidR="001C556D" w:rsidRDefault="001C556D">
      <w:pPr>
        <w:overflowPunct/>
        <w:autoSpaceDE/>
        <w:autoSpaceDN/>
        <w:adjustRightInd/>
        <w:spacing w:line="240" w:lineRule="auto"/>
        <w:jc w:val="left"/>
        <w:textAlignment w:val="auto"/>
      </w:pPr>
    </w:p>
    <w:p w14:paraId="3521F544" w14:textId="11EB9F93" w:rsidR="00BB0BE0" w:rsidRDefault="00BB0BE0">
      <w:pPr>
        <w:overflowPunct/>
        <w:autoSpaceDE/>
        <w:autoSpaceDN/>
        <w:adjustRightInd/>
        <w:spacing w:line="240" w:lineRule="auto"/>
        <w:jc w:val="left"/>
        <w:textAlignment w:val="auto"/>
      </w:pPr>
    </w:p>
    <w:p w14:paraId="175584D9" w14:textId="7AE330F9" w:rsidR="00937066" w:rsidRDefault="00937066">
      <w:pPr>
        <w:overflowPunct/>
        <w:autoSpaceDE/>
        <w:autoSpaceDN/>
        <w:adjustRightInd/>
        <w:spacing w:line="240" w:lineRule="auto"/>
        <w:jc w:val="left"/>
        <w:textAlignment w:val="auto"/>
      </w:pPr>
    </w:p>
    <w:p w14:paraId="78DAB425" w14:textId="0A804598" w:rsidR="00937066" w:rsidRDefault="00937066">
      <w:pPr>
        <w:overflowPunct/>
        <w:autoSpaceDE/>
        <w:autoSpaceDN/>
        <w:adjustRightInd/>
        <w:spacing w:line="240" w:lineRule="auto"/>
        <w:jc w:val="left"/>
        <w:textAlignment w:val="auto"/>
      </w:pPr>
    </w:p>
    <w:p w14:paraId="75FAA1DF" w14:textId="09E3327F" w:rsidR="006A6294" w:rsidRDefault="006A6294">
      <w:pPr>
        <w:overflowPunct/>
        <w:autoSpaceDE/>
        <w:autoSpaceDN/>
        <w:adjustRightInd/>
        <w:spacing w:line="240" w:lineRule="auto"/>
        <w:jc w:val="left"/>
        <w:textAlignment w:val="auto"/>
      </w:pPr>
    </w:p>
    <w:p w14:paraId="6C14E6F5" w14:textId="29600E7D" w:rsidR="006A6294" w:rsidRDefault="006A6294">
      <w:pPr>
        <w:overflowPunct/>
        <w:autoSpaceDE/>
        <w:autoSpaceDN/>
        <w:adjustRightInd/>
        <w:spacing w:line="240" w:lineRule="auto"/>
        <w:jc w:val="left"/>
        <w:textAlignment w:val="auto"/>
      </w:pPr>
    </w:p>
    <w:p w14:paraId="65188974" w14:textId="77777777" w:rsidR="006A6294" w:rsidRDefault="006A6294">
      <w:pPr>
        <w:overflowPunct/>
        <w:autoSpaceDE/>
        <w:autoSpaceDN/>
        <w:adjustRightInd/>
        <w:spacing w:line="240" w:lineRule="auto"/>
        <w:jc w:val="left"/>
        <w:textAlignment w:val="auto"/>
      </w:pPr>
    </w:p>
    <w:p w14:paraId="4F3EBFFC" w14:textId="77777777" w:rsidR="00937066" w:rsidRDefault="00937066">
      <w:pPr>
        <w:overflowPunct/>
        <w:autoSpaceDE/>
        <w:autoSpaceDN/>
        <w:adjustRightInd/>
        <w:spacing w:line="240" w:lineRule="auto"/>
        <w:jc w:val="left"/>
        <w:textAlignment w:val="auto"/>
      </w:pPr>
    </w:p>
    <w:tbl>
      <w:tblPr>
        <w:tblStyle w:val="Tabellenraster"/>
        <w:tblW w:w="0" w:type="auto"/>
        <w:tblLook w:val="04A0" w:firstRow="1" w:lastRow="0" w:firstColumn="1" w:lastColumn="0" w:noHBand="0" w:noVBand="1"/>
      </w:tblPr>
      <w:tblGrid>
        <w:gridCol w:w="4531"/>
        <w:gridCol w:w="4531"/>
      </w:tblGrid>
      <w:tr w:rsidR="00BB0BE0" w14:paraId="4EE8342D"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537224ED" w14:textId="29BE4D77" w:rsidR="00BB0BE0" w:rsidRDefault="00BB0BE0" w:rsidP="00616E2A">
            <w:pPr>
              <w:tabs>
                <w:tab w:val="center" w:pos="2157"/>
              </w:tabs>
              <w:spacing w:line="240" w:lineRule="auto"/>
              <w:rPr>
                <w:rFonts w:asciiTheme="minorHAnsi" w:hAnsiTheme="minorHAnsi"/>
                <w:sz w:val="22"/>
                <w:szCs w:val="22"/>
              </w:rPr>
            </w:pPr>
            <w:r>
              <w:lastRenderedPageBreak/>
              <w:t>UC-13</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5CFF72E9" w14:textId="03A5B8B8" w:rsidR="00BB0BE0" w:rsidRDefault="00BB0BE0" w:rsidP="00616E2A">
            <w:pPr>
              <w:spacing w:line="240" w:lineRule="auto"/>
              <w:jc w:val="center"/>
            </w:pPr>
            <w:r>
              <w:t>Bearbeitung Ernährungsplan</w:t>
            </w:r>
          </w:p>
        </w:tc>
      </w:tr>
      <w:tr w:rsidR="00BB0BE0" w14:paraId="5FE2D36E"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2692E4" w14:textId="77777777" w:rsidR="00BB0BE0" w:rsidRDefault="00BB0BE0" w:rsidP="00616E2A">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0BDE07ED" w14:textId="153F4800" w:rsidR="00BB0BE0" w:rsidRDefault="00BB0BE0" w:rsidP="00616E2A">
            <w:pPr>
              <w:spacing w:line="240" w:lineRule="auto"/>
            </w:pPr>
            <w:r>
              <w:t xml:space="preserve">Interview: </w:t>
            </w:r>
            <w:r w:rsidR="006A6294">
              <w:t>Fitnessanfänger</w:t>
            </w:r>
          </w:p>
        </w:tc>
      </w:tr>
      <w:tr w:rsidR="00BB0BE0" w14:paraId="06D95E19"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D615FA" w14:textId="77777777" w:rsidR="00BB0BE0" w:rsidRDefault="00BB0BE0" w:rsidP="00616E2A">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15EAB0" w14:textId="34A04BFC" w:rsidR="00BB0BE0" w:rsidRDefault="00BB0BE0" w:rsidP="00616E2A">
            <w:pPr>
              <w:spacing w:line="240" w:lineRule="auto"/>
            </w:pPr>
            <w:r>
              <w:t xml:space="preserve">Als </w:t>
            </w:r>
            <w:r w:rsidR="006A6294">
              <w:t xml:space="preserve">Fitnessanfänger </w:t>
            </w:r>
            <w:r>
              <w:t>muss das System die Möglichkeit bieten meinen Ernährungsplan zu bearbeiten und zu löschen, damit ich verschiedene Aspekte im Ernährungsplan ändern kann oder einen neuen Plan erstellen kann.</w:t>
            </w:r>
          </w:p>
        </w:tc>
      </w:tr>
      <w:tr w:rsidR="00BB0BE0" w14:paraId="1CF1C53F"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FB97CF" w14:textId="77777777" w:rsidR="00BB0BE0" w:rsidRDefault="00BB0BE0" w:rsidP="00616E2A">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FBB8EA" w14:textId="15E0A01E" w:rsidR="00BB0BE0" w:rsidRDefault="006A6294" w:rsidP="00616E2A">
            <w:pPr>
              <w:spacing w:line="240" w:lineRule="auto"/>
            </w:pPr>
            <w:r>
              <w:t xml:space="preserve">Fitnessanfänger </w:t>
            </w:r>
            <w:r w:rsidR="00BB0BE0">
              <w:t xml:space="preserve">wählt Ernährungsplan zum Bearbeiten aus </w:t>
            </w:r>
            <w:r w:rsidR="00BB0BE0">
              <w:sym w:font="Wingdings" w:char="F0E0"/>
            </w:r>
            <w:r w:rsidR="00BB0BE0">
              <w:t xml:space="preserve"> </w:t>
            </w:r>
            <w:r>
              <w:t xml:space="preserve">Fitnessanfänger </w:t>
            </w:r>
            <w:r w:rsidR="00BB0BE0">
              <w:t xml:space="preserve">bearbeitet einzelne Aspekte des Ernährungsplan oder löscht den ganzen Plan </w:t>
            </w:r>
            <w:r w:rsidR="00BB0BE0">
              <w:sym w:font="Wingdings" w:char="F0E0"/>
            </w:r>
            <w:r w:rsidR="00BB0BE0">
              <w:t xml:space="preserve"> Anzeige neuer Ernährungsplan</w:t>
            </w:r>
          </w:p>
        </w:tc>
      </w:tr>
      <w:tr w:rsidR="00BB0BE0" w14:paraId="75849854"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28CC5F" w14:textId="77777777" w:rsidR="00BB0BE0" w:rsidRDefault="00BB0BE0" w:rsidP="00616E2A">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34FAC0" w14:textId="3BCAEFF5" w:rsidR="00BB0BE0" w:rsidRDefault="006A6294" w:rsidP="00616E2A">
            <w:pPr>
              <w:pStyle w:val="Listenabsatz"/>
              <w:numPr>
                <w:ilvl w:val="0"/>
                <w:numId w:val="29"/>
              </w:numPr>
              <w:overflowPunct/>
              <w:autoSpaceDE/>
              <w:autoSpaceDN/>
              <w:adjustRightInd/>
              <w:spacing w:line="240" w:lineRule="auto"/>
              <w:jc w:val="left"/>
              <w:textAlignment w:val="auto"/>
            </w:pPr>
            <w:r>
              <w:t xml:space="preserve">Fitnessanfänger </w:t>
            </w:r>
            <w:r w:rsidR="00BB0BE0">
              <w:t xml:space="preserve">wählt </w:t>
            </w:r>
            <w:r w:rsidR="00C96F3A">
              <w:t>Ernährungsplan</w:t>
            </w:r>
            <w:r w:rsidR="00BB0BE0">
              <w:t xml:space="preserve"> zum Bearbeiten aus</w:t>
            </w:r>
            <w:r w:rsidR="00BB0BE0">
              <w:sym w:font="Wingdings" w:char="F0E0"/>
            </w:r>
            <w:r w:rsidR="00BB0BE0">
              <w:t xml:space="preserve"> </w:t>
            </w:r>
            <w:r>
              <w:t xml:space="preserve">Fitnessanfänger </w:t>
            </w:r>
            <w:r w:rsidR="00BB0BE0">
              <w:t xml:space="preserve">möchte den Plan doch nicht bearbeiten </w:t>
            </w:r>
            <w:r w:rsidR="00BB0BE0">
              <w:sym w:font="Wingdings" w:char="F0E0"/>
            </w:r>
            <w:r w:rsidR="00BB0BE0">
              <w:t xml:space="preserve"> Keine Änderung am Plan</w:t>
            </w:r>
          </w:p>
        </w:tc>
      </w:tr>
      <w:tr w:rsidR="00BB0BE0" w14:paraId="23CEAAA7"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D4B3BE" w14:textId="77777777" w:rsidR="00BB0BE0" w:rsidRDefault="00BB0BE0" w:rsidP="00616E2A">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006926" w14:textId="77777777" w:rsidR="00BB0BE0" w:rsidRDefault="00BB0BE0" w:rsidP="00616E2A">
            <w:pPr>
              <w:pStyle w:val="Listenabsatz"/>
              <w:numPr>
                <w:ilvl w:val="0"/>
                <w:numId w:val="30"/>
              </w:numPr>
              <w:overflowPunct/>
              <w:autoSpaceDE/>
              <w:autoSpaceDN/>
              <w:adjustRightInd/>
              <w:spacing w:line="240" w:lineRule="auto"/>
              <w:jc w:val="left"/>
              <w:textAlignment w:val="auto"/>
            </w:pPr>
            <w:r>
              <w:t>-</w:t>
            </w:r>
          </w:p>
        </w:tc>
      </w:tr>
      <w:tr w:rsidR="00BB0BE0" w14:paraId="4F5D869A" w14:textId="77777777" w:rsidTr="00616E2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7585F6" w14:textId="77777777" w:rsidR="00BB0BE0" w:rsidRDefault="00BB0BE0" w:rsidP="00616E2A">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A0F82D" w14:textId="2225E0F7" w:rsidR="00BB0BE0" w:rsidRDefault="00BB0BE0" w:rsidP="00616E2A">
            <w:pPr>
              <w:pStyle w:val="Listenabsatz"/>
              <w:numPr>
                <w:ilvl w:val="0"/>
                <w:numId w:val="30"/>
              </w:numPr>
              <w:overflowPunct/>
              <w:autoSpaceDE/>
              <w:autoSpaceDN/>
              <w:adjustRightInd/>
              <w:spacing w:line="240" w:lineRule="auto"/>
              <w:jc w:val="left"/>
              <w:textAlignment w:val="auto"/>
            </w:pPr>
            <w:r>
              <w:t xml:space="preserve">Bearbeiteter </w:t>
            </w:r>
            <w:r w:rsidR="00C96F3A">
              <w:t>Ernährungsplan</w:t>
            </w:r>
            <w:r>
              <w:t xml:space="preserve"> speichern</w:t>
            </w:r>
          </w:p>
        </w:tc>
      </w:tr>
    </w:tbl>
    <w:p w14:paraId="5E839C8F" w14:textId="046D8D53" w:rsidR="00BB0BE0" w:rsidRDefault="00BB0BE0">
      <w:pPr>
        <w:overflowPunct/>
        <w:autoSpaceDE/>
        <w:autoSpaceDN/>
        <w:adjustRightInd/>
        <w:spacing w:line="240" w:lineRule="auto"/>
        <w:jc w:val="left"/>
        <w:textAlignment w:val="auto"/>
      </w:pPr>
    </w:p>
    <w:p w14:paraId="79D35DAD" w14:textId="65CF1E23" w:rsidR="004A483B" w:rsidRDefault="004A483B">
      <w:pPr>
        <w:overflowPunct/>
        <w:autoSpaceDE/>
        <w:autoSpaceDN/>
        <w:adjustRightInd/>
        <w:spacing w:line="240" w:lineRule="auto"/>
        <w:jc w:val="left"/>
        <w:textAlignment w:val="auto"/>
      </w:pPr>
    </w:p>
    <w:p w14:paraId="55C408E5" w14:textId="6D1BB7DD" w:rsidR="004A483B" w:rsidRDefault="004A483B">
      <w:pPr>
        <w:overflowPunct/>
        <w:autoSpaceDE/>
        <w:autoSpaceDN/>
        <w:adjustRightInd/>
        <w:spacing w:line="240" w:lineRule="auto"/>
        <w:jc w:val="left"/>
        <w:textAlignment w:val="auto"/>
      </w:pPr>
    </w:p>
    <w:p w14:paraId="5B69809C" w14:textId="1F15115A" w:rsidR="004A483B" w:rsidRDefault="004A483B">
      <w:pPr>
        <w:overflowPunct/>
        <w:autoSpaceDE/>
        <w:autoSpaceDN/>
        <w:adjustRightInd/>
        <w:spacing w:line="240" w:lineRule="auto"/>
        <w:jc w:val="left"/>
        <w:textAlignment w:val="auto"/>
      </w:pPr>
    </w:p>
    <w:p w14:paraId="06476AF6" w14:textId="44F4D694" w:rsidR="004A483B" w:rsidRDefault="004A483B">
      <w:pPr>
        <w:overflowPunct/>
        <w:autoSpaceDE/>
        <w:autoSpaceDN/>
        <w:adjustRightInd/>
        <w:spacing w:line="240" w:lineRule="auto"/>
        <w:jc w:val="left"/>
        <w:textAlignment w:val="auto"/>
      </w:pPr>
    </w:p>
    <w:p w14:paraId="7FD8D4E3" w14:textId="399FECE0" w:rsidR="004A483B" w:rsidRDefault="004A483B">
      <w:pPr>
        <w:overflowPunct/>
        <w:autoSpaceDE/>
        <w:autoSpaceDN/>
        <w:adjustRightInd/>
        <w:spacing w:line="240" w:lineRule="auto"/>
        <w:jc w:val="left"/>
        <w:textAlignment w:val="auto"/>
      </w:pPr>
    </w:p>
    <w:p w14:paraId="474F24BE" w14:textId="695B856C" w:rsidR="004A483B" w:rsidRDefault="004A483B">
      <w:pPr>
        <w:overflowPunct/>
        <w:autoSpaceDE/>
        <w:autoSpaceDN/>
        <w:adjustRightInd/>
        <w:spacing w:line="240" w:lineRule="auto"/>
        <w:jc w:val="left"/>
        <w:textAlignment w:val="auto"/>
      </w:pPr>
    </w:p>
    <w:p w14:paraId="771A7C9D" w14:textId="0D0A8511" w:rsidR="004A483B" w:rsidRDefault="004A483B">
      <w:pPr>
        <w:overflowPunct/>
        <w:autoSpaceDE/>
        <w:autoSpaceDN/>
        <w:adjustRightInd/>
        <w:spacing w:line="240" w:lineRule="auto"/>
        <w:jc w:val="left"/>
        <w:textAlignment w:val="auto"/>
      </w:pPr>
    </w:p>
    <w:p w14:paraId="679FA7F4" w14:textId="469794E5" w:rsidR="004A483B" w:rsidRDefault="004A483B">
      <w:pPr>
        <w:overflowPunct/>
        <w:autoSpaceDE/>
        <w:autoSpaceDN/>
        <w:adjustRightInd/>
        <w:spacing w:line="240" w:lineRule="auto"/>
        <w:jc w:val="left"/>
        <w:textAlignment w:val="auto"/>
      </w:pPr>
    </w:p>
    <w:p w14:paraId="4037FB65" w14:textId="1C69A73C" w:rsidR="004A483B" w:rsidRDefault="004A483B">
      <w:pPr>
        <w:overflowPunct/>
        <w:autoSpaceDE/>
        <w:autoSpaceDN/>
        <w:adjustRightInd/>
        <w:spacing w:line="240" w:lineRule="auto"/>
        <w:jc w:val="left"/>
        <w:textAlignment w:val="auto"/>
      </w:pPr>
    </w:p>
    <w:p w14:paraId="1C417B85" w14:textId="73FBB3D9" w:rsidR="004A483B" w:rsidRDefault="004A483B">
      <w:pPr>
        <w:overflowPunct/>
        <w:autoSpaceDE/>
        <w:autoSpaceDN/>
        <w:adjustRightInd/>
        <w:spacing w:line="240" w:lineRule="auto"/>
        <w:jc w:val="left"/>
        <w:textAlignment w:val="auto"/>
      </w:pPr>
    </w:p>
    <w:p w14:paraId="1A2F8482" w14:textId="0FCA0E3C" w:rsidR="004A483B" w:rsidRDefault="004A483B">
      <w:pPr>
        <w:overflowPunct/>
        <w:autoSpaceDE/>
        <w:autoSpaceDN/>
        <w:adjustRightInd/>
        <w:spacing w:line="240" w:lineRule="auto"/>
        <w:jc w:val="left"/>
        <w:textAlignment w:val="auto"/>
      </w:pPr>
    </w:p>
    <w:p w14:paraId="5590D030" w14:textId="607A4C91" w:rsidR="004A483B" w:rsidRDefault="004A483B">
      <w:pPr>
        <w:overflowPunct/>
        <w:autoSpaceDE/>
        <w:autoSpaceDN/>
        <w:adjustRightInd/>
        <w:spacing w:line="240" w:lineRule="auto"/>
        <w:jc w:val="left"/>
        <w:textAlignment w:val="auto"/>
      </w:pPr>
    </w:p>
    <w:p w14:paraId="4ED83AC8" w14:textId="3DE15AEA" w:rsidR="004A483B" w:rsidRDefault="004A483B">
      <w:pPr>
        <w:overflowPunct/>
        <w:autoSpaceDE/>
        <w:autoSpaceDN/>
        <w:adjustRightInd/>
        <w:spacing w:line="240" w:lineRule="auto"/>
        <w:jc w:val="left"/>
        <w:textAlignment w:val="auto"/>
      </w:pPr>
    </w:p>
    <w:p w14:paraId="09699BA7" w14:textId="1BF7239D" w:rsidR="004A483B" w:rsidRDefault="004A483B">
      <w:pPr>
        <w:overflowPunct/>
        <w:autoSpaceDE/>
        <w:autoSpaceDN/>
        <w:adjustRightInd/>
        <w:spacing w:line="240" w:lineRule="auto"/>
        <w:jc w:val="left"/>
        <w:textAlignment w:val="auto"/>
      </w:pPr>
    </w:p>
    <w:p w14:paraId="731E0B95" w14:textId="5DA2005B" w:rsidR="004A483B" w:rsidRDefault="004A483B">
      <w:pPr>
        <w:overflowPunct/>
        <w:autoSpaceDE/>
        <w:autoSpaceDN/>
        <w:adjustRightInd/>
        <w:spacing w:line="240" w:lineRule="auto"/>
        <w:jc w:val="left"/>
        <w:textAlignment w:val="auto"/>
      </w:pPr>
    </w:p>
    <w:p w14:paraId="2AF486CA" w14:textId="347F14C5" w:rsidR="004A483B" w:rsidRDefault="004A483B">
      <w:pPr>
        <w:overflowPunct/>
        <w:autoSpaceDE/>
        <w:autoSpaceDN/>
        <w:adjustRightInd/>
        <w:spacing w:line="240" w:lineRule="auto"/>
        <w:jc w:val="left"/>
        <w:textAlignment w:val="auto"/>
      </w:pPr>
    </w:p>
    <w:p w14:paraId="0A4C892F" w14:textId="6E4C8BDF" w:rsidR="004A483B" w:rsidRDefault="004A483B">
      <w:pPr>
        <w:overflowPunct/>
        <w:autoSpaceDE/>
        <w:autoSpaceDN/>
        <w:adjustRightInd/>
        <w:spacing w:line="240" w:lineRule="auto"/>
        <w:jc w:val="left"/>
        <w:textAlignment w:val="auto"/>
      </w:pPr>
    </w:p>
    <w:p w14:paraId="099ECA26" w14:textId="08978D90" w:rsidR="004A483B" w:rsidRDefault="004A483B">
      <w:pPr>
        <w:overflowPunct/>
        <w:autoSpaceDE/>
        <w:autoSpaceDN/>
        <w:adjustRightInd/>
        <w:spacing w:line="240" w:lineRule="auto"/>
        <w:jc w:val="left"/>
        <w:textAlignment w:val="auto"/>
      </w:pPr>
    </w:p>
    <w:p w14:paraId="391E83DC" w14:textId="0497C6CA" w:rsidR="004A483B" w:rsidRDefault="004A483B">
      <w:pPr>
        <w:overflowPunct/>
        <w:autoSpaceDE/>
        <w:autoSpaceDN/>
        <w:adjustRightInd/>
        <w:spacing w:line="240" w:lineRule="auto"/>
        <w:jc w:val="left"/>
        <w:textAlignment w:val="auto"/>
      </w:pPr>
    </w:p>
    <w:p w14:paraId="4DB1F339" w14:textId="72D164A4" w:rsidR="004A483B" w:rsidRDefault="004A483B">
      <w:pPr>
        <w:overflowPunct/>
        <w:autoSpaceDE/>
        <w:autoSpaceDN/>
        <w:adjustRightInd/>
        <w:spacing w:line="240" w:lineRule="auto"/>
        <w:jc w:val="left"/>
        <w:textAlignment w:val="auto"/>
      </w:pPr>
    </w:p>
    <w:p w14:paraId="660ED306" w14:textId="6701397C" w:rsidR="004A483B" w:rsidRDefault="004A483B">
      <w:pPr>
        <w:overflowPunct/>
        <w:autoSpaceDE/>
        <w:autoSpaceDN/>
        <w:adjustRightInd/>
        <w:spacing w:line="240" w:lineRule="auto"/>
        <w:jc w:val="left"/>
        <w:textAlignment w:val="auto"/>
      </w:pPr>
    </w:p>
    <w:p w14:paraId="350733EC" w14:textId="10711E96" w:rsidR="004A483B" w:rsidRDefault="004A483B">
      <w:pPr>
        <w:overflowPunct/>
        <w:autoSpaceDE/>
        <w:autoSpaceDN/>
        <w:adjustRightInd/>
        <w:spacing w:line="240" w:lineRule="auto"/>
        <w:jc w:val="left"/>
        <w:textAlignment w:val="auto"/>
      </w:pPr>
    </w:p>
    <w:p w14:paraId="5EAF165D" w14:textId="3769141C" w:rsidR="004A483B" w:rsidRDefault="004A483B">
      <w:pPr>
        <w:overflowPunct/>
        <w:autoSpaceDE/>
        <w:autoSpaceDN/>
        <w:adjustRightInd/>
        <w:spacing w:line="240" w:lineRule="auto"/>
        <w:jc w:val="left"/>
        <w:textAlignment w:val="auto"/>
      </w:pPr>
    </w:p>
    <w:p w14:paraId="55353A22" w14:textId="0FC6EAE9" w:rsidR="004A483B" w:rsidRDefault="004A483B">
      <w:pPr>
        <w:overflowPunct/>
        <w:autoSpaceDE/>
        <w:autoSpaceDN/>
        <w:adjustRightInd/>
        <w:spacing w:line="240" w:lineRule="auto"/>
        <w:jc w:val="left"/>
        <w:textAlignment w:val="auto"/>
      </w:pPr>
    </w:p>
    <w:p w14:paraId="5D2EAA29" w14:textId="052EB8BF" w:rsidR="004A483B" w:rsidRDefault="004A483B">
      <w:pPr>
        <w:overflowPunct/>
        <w:autoSpaceDE/>
        <w:autoSpaceDN/>
        <w:adjustRightInd/>
        <w:spacing w:line="240" w:lineRule="auto"/>
        <w:jc w:val="left"/>
        <w:textAlignment w:val="auto"/>
      </w:pPr>
    </w:p>
    <w:p w14:paraId="6C7222D8" w14:textId="4FDED492" w:rsidR="006A6294" w:rsidRDefault="006A6294">
      <w:pPr>
        <w:overflowPunct/>
        <w:autoSpaceDE/>
        <w:autoSpaceDN/>
        <w:adjustRightInd/>
        <w:spacing w:line="240" w:lineRule="auto"/>
        <w:jc w:val="left"/>
        <w:textAlignment w:val="auto"/>
      </w:pPr>
    </w:p>
    <w:p w14:paraId="328DD642" w14:textId="77777777" w:rsidR="006A6294" w:rsidRDefault="006A6294">
      <w:pPr>
        <w:overflowPunct/>
        <w:autoSpaceDE/>
        <w:autoSpaceDN/>
        <w:adjustRightInd/>
        <w:spacing w:line="240" w:lineRule="auto"/>
        <w:jc w:val="left"/>
        <w:textAlignment w:val="auto"/>
      </w:pPr>
    </w:p>
    <w:p w14:paraId="390FD271" w14:textId="77777777" w:rsidR="0007654C" w:rsidRDefault="0007654C" w:rsidP="0007654C">
      <w:pPr>
        <w:overflowPunct/>
        <w:autoSpaceDE/>
        <w:autoSpaceDN/>
        <w:adjustRightInd/>
        <w:spacing w:line="240" w:lineRule="auto"/>
        <w:jc w:val="left"/>
        <w:textAlignment w:val="auto"/>
      </w:pPr>
    </w:p>
    <w:tbl>
      <w:tblPr>
        <w:tblStyle w:val="Tabellenraster"/>
        <w:tblW w:w="0" w:type="auto"/>
        <w:tblLook w:val="04A0" w:firstRow="1" w:lastRow="0" w:firstColumn="1" w:lastColumn="0" w:noHBand="0" w:noVBand="1"/>
      </w:tblPr>
      <w:tblGrid>
        <w:gridCol w:w="4531"/>
        <w:gridCol w:w="4531"/>
      </w:tblGrid>
      <w:tr w:rsidR="00ED6963" w14:paraId="5CA05172" w14:textId="77777777" w:rsidTr="00ED6963">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274A9C09" w14:textId="721B82F9" w:rsidR="00ED6963" w:rsidRDefault="00ED6963" w:rsidP="00ED6963">
            <w:pPr>
              <w:tabs>
                <w:tab w:val="center" w:pos="2157"/>
              </w:tabs>
              <w:spacing w:line="240" w:lineRule="auto"/>
              <w:rPr>
                <w:rFonts w:asciiTheme="minorHAnsi" w:hAnsiTheme="minorHAnsi"/>
                <w:sz w:val="22"/>
                <w:szCs w:val="22"/>
              </w:rPr>
            </w:pPr>
            <w:r>
              <w:lastRenderedPageBreak/>
              <w:t>UC-</w:t>
            </w:r>
            <w:r w:rsidR="0082129D">
              <w:t>1</w:t>
            </w:r>
            <w:r w:rsidR="0066226D">
              <w:t>4</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7450D8F6" w14:textId="6384B45A" w:rsidR="00ED6963" w:rsidRDefault="00ED6963" w:rsidP="00ED6963">
            <w:pPr>
              <w:spacing w:line="240" w:lineRule="auto"/>
              <w:jc w:val="center"/>
            </w:pPr>
            <w:r>
              <w:t>Beratung bezüglich Fitnessstudiowahl</w:t>
            </w:r>
          </w:p>
        </w:tc>
      </w:tr>
      <w:tr w:rsidR="00ED6963" w14:paraId="1219BC4D" w14:textId="77777777" w:rsidTr="00ED6963">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617AD4" w14:textId="77777777" w:rsidR="00ED6963" w:rsidRDefault="00ED6963" w:rsidP="00ED6963">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FB1C685" w14:textId="67986BAE" w:rsidR="00ED6963" w:rsidRDefault="00ED6963" w:rsidP="00ED6963">
            <w:pPr>
              <w:spacing w:line="240" w:lineRule="auto"/>
            </w:pPr>
            <w:r>
              <w:t xml:space="preserve">Interview: </w:t>
            </w:r>
            <w:r w:rsidR="006A6294">
              <w:t>Fitnessanfänger</w:t>
            </w:r>
          </w:p>
        </w:tc>
      </w:tr>
      <w:tr w:rsidR="00ED6963" w14:paraId="46AD24E6" w14:textId="77777777" w:rsidTr="00ED6963">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59A3AD" w14:textId="379FB781" w:rsidR="00ED6963" w:rsidRDefault="00F75733" w:rsidP="00ED6963">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E8E530" w14:textId="3966B75B" w:rsidR="00ED6963" w:rsidRDefault="00ED6963" w:rsidP="00ED6963">
            <w:pPr>
              <w:spacing w:line="240" w:lineRule="auto"/>
            </w:pPr>
            <w:r>
              <w:t xml:space="preserve">Als </w:t>
            </w:r>
            <w:r w:rsidR="006A6294">
              <w:t xml:space="preserve">Fitnessanfänger </w:t>
            </w:r>
            <w:r>
              <w:t>muss das System die Möglichkeit bieten</w:t>
            </w:r>
            <w:r w:rsidR="00FE4EB3">
              <w:t xml:space="preserve"> mir Fitnessstudios in meiner Nähe vorzuschlagen und Vorteile sowie Nachteile eines speziellen Fitnessstudios </w:t>
            </w:r>
            <w:r w:rsidR="000842EA">
              <w:t>auflisten</w:t>
            </w:r>
            <w:r>
              <w:t xml:space="preserve">, damit </w:t>
            </w:r>
            <w:r w:rsidR="00FE4EB3">
              <w:t>ich abwägen kann bei welchem Fitnessstudio ich mich am besten anmelde.</w:t>
            </w:r>
          </w:p>
        </w:tc>
      </w:tr>
      <w:tr w:rsidR="00ED6963" w14:paraId="332FAB9F" w14:textId="77777777" w:rsidTr="00ED6963">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6D7830" w14:textId="77777777" w:rsidR="00ED6963" w:rsidRDefault="00ED6963" w:rsidP="00ED6963">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A8C8E4" w14:textId="018C2EE0" w:rsidR="00ED6963" w:rsidRDefault="006A6294" w:rsidP="00ED6963">
            <w:pPr>
              <w:spacing w:line="240" w:lineRule="auto"/>
            </w:pPr>
            <w:r>
              <w:t xml:space="preserve">Fitnessanfänger </w:t>
            </w:r>
            <w:r w:rsidR="00B34B0F">
              <w:t xml:space="preserve">bekommt Übersicht über Fitnessstudios in seiner Gegend </w:t>
            </w:r>
            <w:r w:rsidR="00B34B0F">
              <w:sym w:font="Wingdings" w:char="F0E0"/>
            </w:r>
            <w:r w:rsidR="00B34B0F">
              <w:t xml:space="preserve"> </w:t>
            </w:r>
            <w:r>
              <w:t xml:space="preserve">Fitnessanfänger </w:t>
            </w:r>
            <w:r w:rsidR="00B34B0F">
              <w:t xml:space="preserve">wählt Fitnessstudio aus und bekommt Vorteile und Nachteile über das jeweilige Fitnessstudio angezeigt </w:t>
            </w:r>
            <w:r w:rsidR="00B34B0F">
              <w:sym w:font="Wingdings" w:char="F0E0"/>
            </w:r>
            <w:r w:rsidR="00B34B0F">
              <w:t xml:space="preserve"> </w:t>
            </w:r>
            <w:r>
              <w:t xml:space="preserve">Fitnessanfänger </w:t>
            </w:r>
            <w:r w:rsidR="00B34B0F">
              <w:t>bildet sich eine Meinung über das jeweilige Fitnessstudio</w:t>
            </w:r>
          </w:p>
        </w:tc>
      </w:tr>
      <w:tr w:rsidR="00ED6963" w14:paraId="2ECD4C24" w14:textId="77777777" w:rsidTr="00ED6963">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D7AF9A" w14:textId="77777777" w:rsidR="00ED6963" w:rsidRDefault="00ED6963" w:rsidP="00ED6963">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910163" w14:textId="199AF22C" w:rsidR="00ED6963" w:rsidRDefault="00B34B0F" w:rsidP="00ED6963">
            <w:pPr>
              <w:pStyle w:val="Listenabsatz"/>
              <w:numPr>
                <w:ilvl w:val="0"/>
                <w:numId w:val="29"/>
              </w:numPr>
              <w:overflowPunct/>
              <w:autoSpaceDE/>
              <w:autoSpaceDN/>
              <w:adjustRightInd/>
              <w:spacing w:line="240" w:lineRule="auto"/>
              <w:jc w:val="left"/>
              <w:textAlignment w:val="auto"/>
            </w:pPr>
            <w:r>
              <w:t xml:space="preserve">Keine Fitnessstudios in der Nähe des </w:t>
            </w:r>
            <w:r w:rsidR="006A6294">
              <w:t xml:space="preserve">Fitnessanfänger </w:t>
            </w:r>
            <w:r>
              <w:sym w:font="Wingdings" w:char="F0E0"/>
            </w:r>
            <w:r>
              <w:t xml:space="preserve"> Keine Anzeige von Fitnessstudios</w:t>
            </w:r>
          </w:p>
          <w:p w14:paraId="3BC5D01A" w14:textId="2EC8356A" w:rsidR="00B34B0F" w:rsidRDefault="006A6294" w:rsidP="00ED6963">
            <w:pPr>
              <w:pStyle w:val="Listenabsatz"/>
              <w:numPr>
                <w:ilvl w:val="0"/>
                <w:numId w:val="29"/>
              </w:numPr>
              <w:overflowPunct/>
              <w:autoSpaceDE/>
              <w:autoSpaceDN/>
              <w:adjustRightInd/>
              <w:spacing w:line="240" w:lineRule="auto"/>
              <w:jc w:val="left"/>
              <w:textAlignment w:val="auto"/>
            </w:pPr>
            <w:r>
              <w:t xml:space="preserve">Fitnessanfänger </w:t>
            </w:r>
            <w:r w:rsidR="00880413">
              <w:t xml:space="preserve">bekommt in der App Werbung für Fitnessstudio angezeigt </w:t>
            </w:r>
            <w:r w:rsidR="00880413">
              <w:sym w:font="Wingdings" w:char="F0E0"/>
            </w:r>
            <w:r w:rsidR="00880413">
              <w:t xml:space="preserve"> </w:t>
            </w:r>
            <w:r>
              <w:t xml:space="preserve">Fitnessanfänger </w:t>
            </w:r>
            <w:r w:rsidR="00880413">
              <w:t xml:space="preserve">wählt die Werbung aus </w:t>
            </w:r>
            <w:r w:rsidR="00880413">
              <w:sym w:font="Wingdings" w:char="F0E0"/>
            </w:r>
            <w:r w:rsidR="00880413">
              <w:t xml:space="preserve"> </w:t>
            </w:r>
            <w:r>
              <w:t xml:space="preserve">Fitnessanfänger </w:t>
            </w:r>
            <w:r w:rsidR="00880413">
              <w:t>bekommt Vorteile und Nachteile über das Fitnessstudio angezeigt</w:t>
            </w:r>
          </w:p>
        </w:tc>
      </w:tr>
      <w:tr w:rsidR="00ED6963" w14:paraId="60C6A782" w14:textId="77777777" w:rsidTr="00ED6963">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EEBAA0" w14:textId="77777777" w:rsidR="00ED6963" w:rsidRDefault="00ED6963" w:rsidP="00ED6963">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7A52C9" w14:textId="4494AA27" w:rsidR="00ED6963" w:rsidRDefault="006A6294" w:rsidP="00ED6963">
            <w:pPr>
              <w:pStyle w:val="Listenabsatz"/>
              <w:numPr>
                <w:ilvl w:val="0"/>
                <w:numId w:val="30"/>
              </w:numPr>
              <w:overflowPunct/>
              <w:autoSpaceDE/>
              <w:autoSpaceDN/>
              <w:adjustRightInd/>
              <w:spacing w:line="240" w:lineRule="auto"/>
              <w:jc w:val="left"/>
              <w:textAlignment w:val="auto"/>
            </w:pPr>
            <w:r>
              <w:t xml:space="preserve">Fitnessanfänger </w:t>
            </w:r>
            <w:r w:rsidR="00696A9C">
              <w:t>möchte sich in einem Fitnessstudio anmelden</w:t>
            </w:r>
          </w:p>
        </w:tc>
      </w:tr>
      <w:tr w:rsidR="00ED6963" w14:paraId="39D08FE3" w14:textId="77777777" w:rsidTr="00ED6963">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1512CC" w14:textId="77777777" w:rsidR="00ED6963" w:rsidRDefault="00ED6963" w:rsidP="00ED6963">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7EFD85" w14:textId="00EAED4D" w:rsidR="00ED6963" w:rsidRDefault="00696A9C" w:rsidP="00ED6963">
            <w:pPr>
              <w:pStyle w:val="Listenabsatz"/>
              <w:numPr>
                <w:ilvl w:val="0"/>
                <w:numId w:val="30"/>
              </w:numPr>
              <w:overflowPunct/>
              <w:autoSpaceDE/>
              <w:autoSpaceDN/>
              <w:adjustRightInd/>
              <w:spacing w:line="240" w:lineRule="auto"/>
              <w:jc w:val="left"/>
              <w:textAlignment w:val="auto"/>
            </w:pPr>
            <w:r>
              <w:t>-</w:t>
            </w:r>
          </w:p>
        </w:tc>
      </w:tr>
    </w:tbl>
    <w:p w14:paraId="46E7909D" w14:textId="0BCDA35A" w:rsidR="0007654C" w:rsidRDefault="0007654C" w:rsidP="00126EA4"/>
    <w:p w14:paraId="6B00637F" w14:textId="688DDDFF" w:rsidR="00D9593A" w:rsidRDefault="00D9593A" w:rsidP="00126EA4"/>
    <w:p w14:paraId="258A6744" w14:textId="1F8FE842" w:rsidR="00D9593A" w:rsidRDefault="00D9593A" w:rsidP="00126EA4"/>
    <w:p w14:paraId="6ECDF2DB" w14:textId="06AB5B49" w:rsidR="00D9593A" w:rsidRDefault="00D9593A" w:rsidP="00126EA4"/>
    <w:p w14:paraId="76D9AD13" w14:textId="1EF75F2A" w:rsidR="00D9593A" w:rsidRDefault="00D9593A" w:rsidP="00126EA4"/>
    <w:p w14:paraId="130A8389" w14:textId="4F1BB5A7" w:rsidR="00D9593A" w:rsidRDefault="00D9593A" w:rsidP="00126EA4"/>
    <w:p w14:paraId="7514B73C" w14:textId="1827CEDA" w:rsidR="00D9593A" w:rsidRDefault="00D9593A" w:rsidP="00126EA4"/>
    <w:p w14:paraId="4A3735DF" w14:textId="2B664486" w:rsidR="00D9593A" w:rsidRDefault="00D9593A" w:rsidP="00126EA4"/>
    <w:p w14:paraId="0D5F8A05" w14:textId="68A24A4B" w:rsidR="006A6294" w:rsidRDefault="006A6294" w:rsidP="00126EA4"/>
    <w:p w14:paraId="3508FBC9" w14:textId="77777777" w:rsidR="006A6294" w:rsidRDefault="006A6294" w:rsidP="00126EA4"/>
    <w:p w14:paraId="03326F33" w14:textId="25F88A59" w:rsidR="00D9593A" w:rsidRDefault="00D9593A" w:rsidP="00126EA4"/>
    <w:p w14:paraId="4AE04A01" w14:textId="5598987D" w:rsidR="00D9593A" w:rsidRDefault="00D9593A" w:rsidP="00126EA4"/>
    <w:p w14:paraId="5A1EE1B4" w14:textId="77777777" w:rsidR="00D9593A" w:rsidRDefault="00D9593A" w:rsidP="00126EA4"/>
    <w:tbl>
      <w:tblPr>
        <w:tblStyle w:val="Tabellenraster"/>
        <w:tblW w:w="0" w:type="auto"/>
        <w:tblLook w:val="04A0" w:firstRow="1" w:lastRow="0" w:firstColumn="1" w:lastColumn="0" w:noHBand="0" w:noVBand="1"/>
      </w:tblPr>
      <w:tblGrid>
        <w:gridCol w:w="4531"/>
        <w:gridCol w:w="4531"/>
      </w:tblGrid>
      <w:tr w:rsidR="00D9593A" w14:paraId="7E675714" w14:textId="77777777" w:rsidTr="0065569A">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241E16FD" w14:textId="0FBFD2F3" w:rsidR="00D9593A" w:rsidRDefault="00D9593A" w:rsidP="0065569A">
            <w:pPr>
              <w:tabs>
                <w:tab w:val="center" w:pos="2157"/>
              </w:tabs>
              <w:spacing w:line="240" w:lineRule="auto"/>
              <w:rPr>
                <w:rFonts w:asciiTheme="minorHAnsi" w:hAnsiTheme="minorHAnsi"/>
                <w:sz w:val="22"/>
                <w:szCs w:val="22"/>
              </w:rPr>
            </w:pPr>
            <w:r>
              <w:lastRenderedPageBreak/>
              <w:t>UC-1</w:t>
            </w:r>
            <w:r w:rsidR="0066226D">
              <w:t>5</w:t>
            </w:r>
          </w:p>
        </w:tc>
        <w:tc>
          <w:tcPr>
            <w:tcW w:w="4531" w:type="dxa"/>
            <w:tcBorders>
              <w:top w:val="single" w:sz="4" w:space="0" w:color="auto"/>
              <w:left w:val="single" w:sz="4" w:space="0" w:color="auto"/>
              <w:bottom w:val="single" w:sz="4" w:space="0" w:color="auto"/>
              <w:right w:val="single" w:sz="4" w:space="0" w:color="auto"/>
            </w:tcBorders>
            <w:shd w:val="clear" w:color="auto" w:fill="A3A3E0" w:themeFill="accent1" w:themeFillTint="66"/>
            <w:hideMark/>
          </w:tcPr>
          <w:p w14:paraId="3164ADAB" w14:textId="70C13C56" w:rsidR="00D9593A" w:rsidRDefault="00D9593A" w:rsidP="0065569A">
            <w:pPr>
              <w:spacing w:line="240" w:lineRule="auto"/>
              <w:jc w:val="center"/>
            </w:pPr>
            <w:r>
              <w:t>Förderung Motivation</w:t>
            </w:r>
          </w:p>
        </w:tc>
      </w:tr>
      <w:tr w:rsidR="00D9593A" w14:paraId="252C256E" w14:textId="77777777" w:rsidTr="0065569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8491ED" w14:textId="77777777" w:rsidR="00D9593A" w:rsidRDefault="00D9593A" w:rsidP="0065569A">
            <w:pPr>
              <w:spacing w:line="240" w:lineRule="auto"/>
            </w:pPr>
            <w:r>
              <w:t>Quelle</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0E15" w14:textId="03BBAAB8" w:rsidR="00D9593A" w:rsidRDefault="000208B3" w:rsidP="0065569A">
            <w:pPr>
              <w:spacing w:line="240" w:lineRule="auto"/>
            </w:pPr>
            <w:r>
              <w:t>Brainstorming</w:t>
            </w:r>
            <w:r w:rsidR="00D9593A">
              <w:t xml:space="preserve">: </w:t>
            </w:r>
            <w:r w:rsidR="006A6294">
              <w:t>Fitnessanfänger</w:t>
            </w:r>
          </w:p>
        </w:tc>
      </w:tr>
      <w:tr w:rsidR="00D9593A" w14:paraId="11362223" w14:textId="77777777" w:rsidTr="0065569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A4B2B9" w14:textId="49BA71ED" w:rsidR="00D9593A" w:rsidRDefault="00F75733" w:rsidP="0065569A">
            <w:pPr>
              <w:spacing w:line="240" w:lineRule="auto"/>
            </w:pPr>
            <w:r>
              <w:t>Beschreibung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691ACE" w14:textId="56621CD5" w:rsidR="00D9593A" w:rsidRDefault="00D9593A" w:rsidP="0065569A">
            <w:pPr>
              <w:spacing w:line="240" w:lineRule="auto"/>
            </w:pPr>
            <w:r>
              <w:t xml:space="preserve">Als </w:t>
            </w:r>
            <w:r w:rsidR="006A6294">
              <w:t xml:space="preserve">Fitnessanfänger </w:t>
            </w:r>
            <w:r>
              <w:t>muss das System die Möglichkeit bieten mir motivierende Sprüche anzuzeigen, entweder beim Start oder beim erfolgreichen absolvieren einer Übung, damit ich bestmöglich motiviert bin meine Ziele zu erreichen</w:t>
            </w:r>
            <w:r w:rsidR="00BC3223">
              <w:t>.</w:t>
            </w:r>
          </w:p>
        </w:tc>
      </w:tr>
      <w:tr w:rsidR="00D9593A" w14:paraId="4E2E81DD" w14:textId="77777777" w:rsidTr="0065569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C84F43" w14:textId="77777777" w:rsidR="00D9593A" w:rsidRDefault="00D9593A" w:rsidP="0065569A">
            <w:pPr>
              <w:spacing w:line="240" w:lineRule="auto"/>
            </w:pPr>
            <w:r>
              <w:t>Pfad</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95A02B" w14:textId="63E788F2" w:rsidR="00D9593A" w:rsidRDefault="006A6294" w:rsidP="0065569A">
            <w:pPr>
              <w:spacing w:line="240" w:lineRule="auto"/>
            </w:pPr>
            <w:r>
              <w:t xml:space="preserve">Fitnessanfänger </w:t>
            </w:r>
            <w:r w:rsidR="00D9593A">
              <w:t xml:space="preserve">startet App </w:t>
            </w:r>
            <w:r w:rsidR="00D9593A">
              <w:sym w:font="Wingdings" w:char="F0E0"/>
            </w:r>
            <w:r w:rsidR="00D9593A">
              <w:t xml:space="preserve"> Motivierende Fitnessnachricht wird angezeigt</w:t>
            </w:r>
          </w:p>
        </w:tc>
      </w:tr>
      <w:tr w:rsidR="00D9593A" w14:paraId="1FAAAFC5" w14:textId="77777777" w:rsidTr="0065569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38D905" w14:textId="77777777" w:rsidR="00D9593A" w:rsidRDefault="00D9593A" w:rsidP="0065569A">
            <w:pPr>
              <w:spacing w:line="240" w:lineRule="auto"/>
            </w:pPr>
            <w:r>
              <w:t>Alternative-Pfade/ Ausnahmen</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FA0550" w14:textId="7A00E79C" w:rsidR="00D9593A" w:rsidRDefault="006A6294" w:rsidP="0065569A">
            <w:pPr>
              <w:pStyle w:val="Listenabsatz"/>
              <w:numPr>
                <w:ilvl w:val="0"/>
                <w:numId w:val="29"/>
              </w:numPr>
              <w:overflowPunct/>
              <w:autoSpaceDE/>
              <w:autoSpaceDN/>
              <w:adjustRightInd/>
              <w:spacing w:line="240" w:lineRule="auto"/>
              <w:jc w:val="left"/>
              <w:textAlignment w:val="auto"/>
            </w:pPr>
            <w:r>
              <w:t xml:space="preserve">Fitnessanfänger </w:t>
            </w:r>
            <w:r w:rsidR="00D9593A">
              <w:t xml:space="preserve">beendet Trainingseinheit </w:t>
            </w:r>
            <w:r w:rsidR="00D9593A">
              <w:sym w:font="Wingdings" w:char="F0E0"/>
            </w:r>
            <w:r w:rsidR="00D9593A">
              <w:t xml:space="preserve"> Motivierende Fitnessnachricht wird angezeigt</w:t>
            </w:r>
          </w:p>
        </w:tc>
      </w:tr>
      <w:tr w:rsidR="00D9593A" w14:paraId="5960E08D" w14:textId="77777777" w:rsidTr="0065569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25ED02" w14:textId="77777777" w:rsidR="00D9593A" w:rsidRDefault="00D9593A" w:rsidP="0065569A">
            <w:pPr>
              <w:spacing w:line="240" w:lineRule="auto"/>
            </w:pPr>
            <w:r>
              <w:t>Vorbedingung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025AC4" w14:textId="1E13A955" w:rsidR="00D9593A" w:rsidRDefault="00D9593A" w:rsidP="0065569A">
            <w:pPr>
              <w:pStyle w:val="Listenabsatz"/>
              <w:numPr>
                <w:ilvl w:val="0"/>
                <w:numId w:val="30"/>
              </w:numPr>
              <w:overflowPunct/>
              <w:autoSpaceDE/>
              <w:autoSpaceDN/>
              <w:adjustRightInd/>
              <w:spacing w:line="240" w:lineRule="auto"/>
              <w:jc w:val="left"/>
              <w:textAlignment w:val="auto"/>
            </w:pPr>
            <w:r>
              <w:t>-</w:t>
            </w:r>
          </w:p>
        </w:tc>
      </w:tr>
      <w:tr w:rsidR="00D9593A" w14:paraId="3D078E81" w14:textId="77777777" w:rsidTr="0065569A">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9368C5" w14:textId="77777777" w:rsidR="00D9593A" w:rsidRDefault="00D9593A" w:rsidP="0065569A">
            <w:pPr>
              <w:spacing w:line="240" w:lineRule="auto"/>
            </w:pPr>
            <w:r>
              <w:t>Nachbedingung</w:t>
            </w:r>
          </w:p>
        </w:t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274ED1" w14:textId="540A86ED" w:rsidR="00D9593A" w:rsidRDefault="00D9593A" w:rsidP="0065569A">
            <w:pPr>
              <w:pStyle w:val="Listenabsatz"/>
              <w:numPr>
                <w:ilvl w:val="0"/>
                <w:numId w:val="30"/>
              </w:numPr>
              <w:overflowPunct/>
              <w:autoSpaceDE/>
              <w:autoSpaceDN/>
              <w:adjustRightInd/>
              <w:spacing w:line="240" w:lineRule="auto"/>
              <w:jc w:val="left"/>
              <w:textAlignment w:val="auto"/>
            </w:pPr>
            <w:r>
              <w:t>Bereits gezeigte Nachrichten werden nicht mehr angezeigt</w:t>
            </w:r>
          </w:p>
        </w:tc>
      </w:tr>
    </w:tbl>
    <w:p w14:paraId="3A16D7CE" w14:textId="52AF4352" w:rsidR="002E3DBF" w:rsidRDefault="002E3DBF" w:rsidP="00126EA4"/>
    <w:p w14:paraId="28B673F6" w14:textId="77777777" w:rsidR="00D9593A" w:rsidRPr="00462A76" w:rsidRDefault="00D9593A" w:rsidP="00126EA4"/>
    <w:p w14:paraId="768E129C" w14:textId="69D14FE4" w:rsidR="00126EA4" w:rsidRDefault="00126EA4" w:rsidP="00126EA4">
      <w:pPr>
        <w:pStyle w:val="berschrift2"/>
      </w:pPr>
      <w:bookmarkStart w:id="5" w:name="_Toc26133680"/>
      <w:r>
        <w:t>ELSI-Analyse</w:t>
      </w:r>
      <w:bookmarkEnd w:id="5"/>
      <w:r w:rsidR="00BE052E">
        <w:t xml:space="preserve"> </w:t>
      </w:r>
    </w:p>
    <w:p w14:paraId="1DF2CA54" w14:textId="6D322249" w:rsidR="00313D4B" w:rsidRDefault="00313D4B" w:rsidP="00313D4B">
      <w:pPr>
        <w:pStyle w:val="berschrift3"/>
      </w:pPr>
      <w:bookmarkStart w:id="6" w:name="_Toc26133681"/>
      <w:r>
        <w:t>Ethische Aspekte</w:t>
      </w:r>
      <w:bookmarkEnd w:id="6"/>
    </w:p>
    <w:p w14:paraId="375A2E53" w14:textId="0C1B6CB6" w:rsidR="00313D4B" w:rsidRPr="00313D4B" w:rsidRDefault="00313D4B" w:rsidP="00313D4B">
      <w:r>
        <w:t>Offene Aspekte hierbei sind was eine</w:t>
      </w:r>
      <w:r w:rsidR="0008587B">
        <w:t>n</w:t>
      </w:r>
      <w:r>
        <w:t xml:space="preserve"> gesunden</w:t>
      </w:r>
      <w:r w:rsidR="00CB2983">
        <w:t xml:space="preserve"> und gutaussehenden Körper definiert. Diese Fragestellung muss sich jeder </w:t>
      </w:r>
      <w:r w:rsidR="00017292">
        <w:t>Nutzer</w:t>
      </w:r>
      <w:r w:rsidR="00CB2983">
        <w:t xml:space="preserve"> selbst beantworten. Und ohnehin ist die Wichtigkeit des BMI herabzustufen, da hierbei Aspekte wie Muskelanteil nicht bei der Berechnung berücksichtigt werden. Der generierte Trainingsplan zielt hierbei auf einen gesunden Mix für den einzelnen </w:t>
      </w:r>
      <w:r w:rsidR="00017292">
        <w:t>Nutzer</w:t>
      </w:r>
      <w:r w:rsidR="00CB2983">
        <w:t xml:space="preserve"> ab und nicht auf die Erreichung eines von der Gesellschaft als „perfekt“ definierten Körper.</w:t>
      </w:r>
    </w:p>
    <w:p w14:paraId="5C882428" w14:textId="3BAE0457" w:rsidR="00313D4B" w:rsidRDefault="00313D4B" w:rsidP="00313D4B">
      <w:pPr>
        <w:pStyle w:val="berschrift3"/>
      </w:pPr>
      <w:bookmarkStart w:id="7" w:name="_Toc26133682"/>
      <w:r>
        <w:t>Soziale Aspekte</w:t>
      </w:r>
      <w:bookmarkEnd w:id="7"/>
    </w:p>
    <w:p w14:paraId="1DE9532D" w14:textId="645AAEA2" w:rsidR="00313D4B" w:rsidRDefault="00CB2983" w:rsidP="00313D4B">
      <w:r>
        <w:t>Es ist zu berücksichtigen, dass nicht jeder Fitnessinteressierte die App in vollem Umfang nutzen kann. Gründe hierfür könnten sein:</w:t>
      </w:r>
    </w:p>
    <w:p w14:paraId="05EA6156" w14:textId="580163C8" w:rsidR="00CB2983" w:rsidRDefault="00CB2983" w:rsidP="00CB2983">
      <w:pPr>
        <w:pStyle w:val="Listenabsatz"/>
        <w:numPr>
          <w:ilvl w:val="0"/>
          <w:numId w:val="30"/>
        </w:numPr>
      </w:pPr>
      <w:r>
        <w:t>Keine Fitnessgeräte die in der App vorgeschlagen werden vorhanden</w:t>
      </w:r>
    </w:p>
    <w:p w14:paraId="485DD123" w14:textId="2BC73F53" w:rsidR="00CB2983" w:rsidRDefault="00CB2983" w:rsidP="00CB2983">
      <w:pPr>
        <w:pStyle w:val="Listenabsatz"/>
        <w:numPr>
          <w:ilvl w:val="0"/>
          <w:numId w:val="30"/>
        </w:numPr>
      </w:pPr>
      <w:r>
        <w:t>Keine Mitgliedschaft in Fitnessstudios</w:t>
      </w:r>
    </w:p>
    <w:p w14:paraId="15D528CC" w14:textId="59532FF9" w:rsidR="00CB2983" w:rsidRDefault="00CB2983" w:rsidP="00CB2983">
      <w:pPr>
        <w:pStyle w:val="Listenabsatz"/>
        <w:numPr>
          <w:ilvl w:val="0"/>
          <w:numId w:val="30"/>
        </w:numPr>
      </w:pPr>
      <w:r>
        <w:t>Kein Fitnesscoach in der Nähe zur spezifischen Beratung</w:t>
      </w:r>
    </w:p>
    <w:p w14:paraId="676443D0" w14:textId="64D5D431" w:rsidR="00CB2983" w:rsidRDefault="00CB2983" w:rsidP="00CB2983">
      <w:r>
        <w:t>Des Weiteren besteht nicht für jeden Bürger die Möglichkeit die App zu benutzen, da laut den aktuellen Anforderungen nur eine Android-App programmiert wird und somit</w:t>
      </w:r>
      <w:r w:rsidR="00776106">
        <w:t xml:space="preserve"> </w:t>
      </w:r>
      <w:r w:rsidR="00E5592F">
        <w:t>besteht keine</w:t>
      </w:r>
      <w:r>
        <w:t xml:space="preserve"> Möglichkeit für iOS-Nutzer die App zu benutzen.</w:t>
      </w:r>
    </w:p>
    <w:p w14:paraId="52CA0B34" w14:textId="14E8164D" w:rsidR="00313D4B" w:rsidRDefault="00313D4B" w:rsidP="00313D4B">
      <w:pPr>
        <w:pStyle w:val="berschrift3"/>
      </w:pPr>
      <w:bookmarkStart w:id="8" w:name="_Toc26133683"/>
      <w:r>
        <w:lastRenderedPageBreak/>
        <w:t>Rechtliche Aspekte</w:t>
      </w:r>
      <w:bookmarkEnd w:id="8"/>
    </w:p>
    <w:p w14:paraId="26AC32FC" w14:textId="22071EFC" w:rsidR="00E5592F" w:rsidRPr="00E5592F" w:rsidRDefault="00E5592F" w:rsidP="00E5592F">
      <w:r>
        <w:t>In der App werden personenbezogene Daten wie Name, Körpergröße, Körpergewicht sowie bestimmte Präferenzen gespeichert. Auf diesen Sachbestand muss deutlich bei der ersten Ausführung der App hingewiesen werden. Der Fitnessinteressierte</w:t>
      </w:r>
      <w:r w:rsidR="00E04AC6">
        <w:t xml:space="preserve"> muss dies zur Nutzung der App bestätigen.</w:t>
      </w:r>
      <w:r>
        <w:t xml:space="preserve"> Des Weiteren </w:t>
      </w:r>
      <w:r w:rsidR="0048252F">
        <w:t>müssen</w:t>
      </w:r>
      <w:r>
        <w:t xml:space="preserve"> die Bestimmung</w:t>
      </w:r>
      <w:r w:rsidR="0048252F">
        <w:t xml:space="preserve">en </w:t>
      </w:r>
      <w:r>
        <w:t>während der Nutzung der App einsehbar sein.</w:t>
      </w:r>
      <w:r w:rsidR="00AC002E">
        <w:t xml:space="preserve"> Offen ist welche Daten für Fehlerbeseitigungsgründe gespeichert werden sollen / dürfen. Die genannten Punkte müssen DSGVO konform sein.</w:t>
      </w:r>
    </w:p>
    <w:p w14:paraId="436CE541" w14:textId="77777777" w:rsidR="00126EA4" w:rsidRPr="0007354A" w:rsidRDefault="00126EA4" w:rsidP="00126EA4">
      <w:pPr>
        <w:pStyle w:val="berschrift1"/>
      </w:pPr>
      <w:bookmarkStart w:id="9" w:name="_Toc26133684"/>
      <w:r w:rsidRPr="0007354A">
        <w:lastRenderedPageBreak/>
        <w:t>Anforderungen abstimmen und Spezifizieren</w:t>
      </w:r>
      <w:bookmarkEnd w:id="9"/>
    </w:p>
    <w:p w14:paraId="7E3F50F2" w14:textId="42828D03" w:rsidR="00126EA4" w:rsidRPr="0007354A" w:rsidRDefault="00126EA4" w:rsidP="00126EA4">
      <w:pPr>
        <w:pStyle w:val="berschrift2"/>
      </w:pPr>
      <w:bookmarkStart w:id="10" w:name="_Toc26133685"/>
      <w:r w:rsidRPr="0007354A">
        <w:t>Widersprüche / Konflikte</w:t>
      </w:r>
      <w:bookmarkEnd w:id="10"/>
      <w:r w:rsidRPr="0007354A">
        <w:t xml:space="preserve"> </w:t>
      </w:r>
    </w:p>
    <w:p w14:paraId="49A9D5FD" w14:textId="52F40000" w:rsidR="006338AA" w:rsidRDefault="000208B3" w:rsidP="00CE2656">
      <w:r w:rsidRPr="0007354A">
        <w:t>Bei der Erhebung der Use-Cases</w:t>
      </w:r>
      <w:r w:rsidR="000A0B54" w:rsidRPr="0007354A">
        <w:t xml:space="preserve"> sind Konflikte sowie </w:t>
      </w:r>
      <w:r w:rsidR="006338AA" w:rsidRPr="0007354A">
        <w:t>Anforderungen,</w:t>
      </w:r>
      <w:r w:rsidR="000A0B54" w:rsidRPr="0007354A">
        <w:t xml:space="preserve"> die nicht </w:t>
      </w:r>
      <w:r w:rsidR="006338AA">
        <w:t>zu der App passen aufgetreten. Diese werden folgend beschrieben.</w:t>
      </w:r>
    </w:p>
    <w:p w14:paraId="75B0E7C6" w14:textId="77777777" w:rsidR="00B06A52" w:rsidRDefault="00B06A52" w:rsidP="00CE2656"/>
    <w:p w14:paraId="61179CA2" w14:textId="04A9539E" w:rsidR="00776FF4" w:rsidRDefault="00776FF4" w:rsidP="00776FF4">
      <w:pPr>
        <w:pStyle w:val="Beschriftung"/>
        <w:keepNext/>
      </w:pPr>
      <w:bookmarkStart w:id="11" w:name="_Toc26133697"/>
      <w:r>
        <w:t xml:space="preserve">Tabelle </w:t>
      </w:r>
      <w:fldSimple w:instr=" SEQ Tabelle \* ARABIC ">
        <w:r w:rsidR="00D61EC2">
          <w:rPr>
            <w:noProof/>
          </w:rPr>
          <w:t>2</w:t>
        </w:r>
      </w:fldSimple>
      <w:r>
        <w:t xml:space="preserve"> - Konflikte Use-Cases</w:t>
      </w:r>
      <w:bookmarkEnd w:id="11"/>
    </w:p>
    <w:tbl>
      <w:tblPr>
        <w:tblStyle w:val="Tabellenraster"/>
        <w:tblW w:w="0" w:type="auto"/>
        <w:tblLook w:val="04A0" w:firstRow="1" w:lastRow="0" w:firstColumn="1" w:lastColumn="0" w:noHBand="0" w:noVBand="1"/>
      </w:tblPr>
      <w:tblGrid>
        <w:gridCol w:w="1243"/>
        <w:gridCol w:w="3714"/>
        <w:gridCol w:w="4388"/>
      </w:tblGrid>
      <w:tr w:rsidR="00776FF4" w14:paraId="2A57DBF4" w14:textId="77777777" w:rsidTr="00EC3AB4">
        <w:tc>
          <w:tcPr>
            <w:tcW w:w="1243" w:type="dxa"/>
          </w:tcPr>
          <w:p w14:paraId="77E39CEA" w14:textId="33EFB4EE" w:rsidR="00776FF4" w:rsidRPr="00054216" w:rsidRDefault="00776FF4" w:rsidP="00054216">
            <w:pPr>
              <w:jc w:val="center"/>
              <w:rPr>
                <w:b/>
              </w:rPr>
            </w:pPr>
            <w:r w:rsidRPr="00054216">
              <w:rPr>
                <w:b/>
              </w:rPr>
              <w:t>Konflikte</w:t>
            </w:r>
          </w:p>
        </w:tc>
        <w:tc>
          <w:tcPr>
            <w:tcW w:w="3714" w:type="dxa"/>
          </w:tcPr>
          <w:p w14:paraId="69A83062" w14:textId="597E8AFC" w:rsidR="00776FF4" w:rsidRPr="00054216" w:rsidRDefault="00776FF4" w:rsidP="00054216">
            <w:pPr>
              <w:jc w:val="center"/>
              <w:rPr>
                <w:b/>
              </w:rPr>
            </w:pPr>
            <w:r w:rsidRPr="00054216">
              <w:rPr>
                <w:b/>
              </w:rPr>
              <w:t>Begründung</w:t>
            </w:r>
          </w:p>
        </w:tc>
        <w:tc>
          <w:tcPr>
            <w:tcW w:w="4388" w:type="dxa"/>
          </w:tcPr>
          <w:p w14:paraId="7207A528" w14:textId="12769113" w:rsidR="00776FF4" w:rsidRPr="00054216" w:rsidRDefault="00776FF4" w:rsidP="00054216">
            <w:pPr>
              <w:jc w:val="center"/>
              <w:rPr>
                <w:b/>
              </w:rPr>
            </w:pPr>
            <w:r w:rsidRPr="00054216">
              <w:rPr>
                <w:b/>
              </w:rPr>
              <w:t>Lösung</w:t>
            </w:r>
          </w:p>
        </w:tc>
      </w:tr>
      <w:tr w:rsidR="00776FF4" w14:paraId="4CB77EA2" w14:textId="77777777" w:rsidTr="00EC3AB4">
        <w:tc>
          <w:tcPr>
            <w:tcW w:w="1243" w:type="dxa"/>
          </w:tcPr>
          <w:p w14:paraId="079DF330" w14:textId="612F013F" w:rsidR="00776FF4" w:rsidRDefault="00776FF4" w:rsidP="00CE2656">
            <w:r>
              <w:t>UC-2, UC-</w:t>
            </w:r>
            <w:r w:rsidR="00D26C5F">
              <w:t>4</w:t>
            </w:r>
            <w:r>
              <w:t>, UC-</w:t>
            </w:r>
            <w:r w:rsidR="00D26C5F">
              <w:t>6</w:t>
            </w:r>
          </w:p>
        </w:tc>
        <w:tc>
          <w:tcPr>
            <w:tcW w:w="3714" w:type="dxa"/>
          </w:tcPr>
          <w:p w14:paraId="00A39429" w14:textId="32ECA236" w:rsidR="00776FF4" w:rsidRDefault="00776FF4" w:rsidP="00CE2656">
            <w:r>
              <w:t>Laut UC-2 und UC-</w:t>
            </w:r>
            <w:r w:rsidR="00D267D7">
              <w:t>4</w:t>
            </w:r>
            <w:r>
              <w:t xml:space="preserve"> sollen die Trainingspläne anhand von Präferenzen</w:t>
            </w:r>
            <w:r w:rsidR="006F2C9A">
              <w:t xml:space="preserve"> automatisch</w:t>
            </w:r>
            <w:r>
              <w:t xml:space="preserve"> generiert werden</w:t>
            </w:r>
            <w:r w:rsidR="00D267D7">
              <w:t>.</w:t>
            </w:r>
            <w:r>
              <w:t xml:space="preserve"> </w:t>
            </w:r>
            <w:r w:rsidR="00D267D7">
              <w:t>I</w:t>
            </w:r>
            <w:r>
              <w:t>n UC-</w:t>
            </w:r>
            <w:r w:rsidR="00D267D7">
              <w:t>6</w:t>
            </w:r>
            <w:r>
              <w:t xml:space="preserve"> ist gewünscht, dass man den Trainingsplan für sich selbst</w:t>
            </w:r>
            <w:r w:rsidR="006F2C9A">
              <w:t xml:space="preserve"> mit Tipps</w:t>
            </w:r>
            <w:r>
              <w:t xml:space="preserve"> zusammenstellen kann. </w:t>
            </w:r>
          </w:p>
        </w:tc>
        <w:tc>
          <w:tcPr>
            <w:tcW w:w="4388" w:type="dxa"/>
          </w:tcPr>
          <w:p w14:paraId="51874038" w14:textId="61578D26" w:rsidR="00776FF4" w:rsidRDefault="006F2C9A" w:rsidP="00CE2656">
            <w:r>
              <w:t>Eine Lösung für den Konflikt wäre UC-</w:t>
            </w:r>
            <w:r w:rsidR="007D4CD5">
              <w:t>6</w:t>
            </w:r>
            <w:r>
              <w:t xml:space="preserve"> zu erweitern, dass vorgefertigte Trainingspläne </w:t>
            </w:r>
            <w:r w:rsidR="00A125A9">
              <w:t xml:space="preserve">bei der Erstellung eines Trainingsplanes </w:t>
            </w:r>
            <w:r w:rsidR="00486AE7">
              <w:t>ausgewählt werden können</w:t>
            </w:r>
            <w:r>
              <w:t>. Somit kann der Befragte aus UC-2 und aus UC-</w:t>
            </w:r>
            <w:r w:rsidR="007D4CD5">
              <w:t>4</w:t>
            </w:r>
            <w:r>
              <w:t xml:space="preserve"> seinen Trainingsplan </w:t>
            </w:r>
            <w:r w:rsidR="00A125A9">
              <w:t>im</w:t>
            </w:r>
            <w:r>
              <w:t xml:space="preserve"> System auswählen</w:t>
            </w:r>
            <w:r w:rsidR="008B33ED">
              <w:t xml:space="preserve"> ohne sich selbst die einzelnen Komponenten des Trainings</w:t>
            </w:r>
            <w:r w:rsidR="00FB20F9">
              <w:t xml:space="preserve"> auszusuchen</w:t>
            </w:r>
            <w:r>
              <w:t>. Hierzu ist wichtig, dass nur für seinen BMI passende Trainingspläne angezeigt werden. Um für den Fitnessinteressierten aus UC-</w:t>
            </w:r>
            <w:r w:rsidR="00605156">
              <w:t>2</w:t>
            </w:r>
            <w:r>
              <w:t xml:space="preserve"> und UC-4 einen Mehrwert zu schaffen, könnte ein kurzer Infotext an die vorgefertigten Trainingsplänen angeheftet werden, damit der </w:t>
            </w:r>
            <w:r w:rsidR="00017292">
              <w:t xml:space="preserve">Fitnessinteressierter </w:t>
            </w:r>
            <w:r>
              <w:t>Hintergrundwissen über die einzelnen Trainingspläne erlangt.</w:t>
            </w:r>
            <w:r w:rsidR="00EC3AB4">
              <w:t xml:space="preserve"> Außerdem sollte die Möglichkeit bestehen keinen vorgefertigten Plan zu nehmen, sondern selbst einen zusammenstellen zu können (UC-6).</w:t>
            </w:r>
          </w:p>
        </w:tc>
      </w:tr>
      <w:tr w:rsidR="00952C4F" w14:paraId="4EEF55E5" w14:textId="77777777" w:rsidTr="00EC3AB4">
        <w:tc>
          <w:tcPr>
            <w:tcW w:w="1243" w:type="dxa"/>
          </w:tcPr>
          <w:p w14:paraId="3215A351" w14:textId="1C9A5F03" w:rsidR="00952C4F" w:rsidRDefault="00D26C5F" w:rsidP="00CE2656">
            <w:r>
              <w:lastRenderedPageBreak/>
              <w:t>UC-2, UC-4, UC-6</w:t>
            </w:r>
          </w:p>
        </w:tc>
        <w:tc>
          <w:tcPr>
            <w:tcW w:w="3714" w:type="dxa"/>
          </w:tcPr>
          <w:p w14:paraId="03273744" w14:textId="304D3D30" w:rsidR="00952C4F" w:rsidRDefault="00952C4F" w:rsidP="00CE2656">
            <w:r>
              <w:t>UC-2 und UC-</w:t>
            </w:r>
            <w:r w:rsidR="0033171A">
              <w:t>4</w:t>
            </w:r>
            <w:r>
              <w:t xml:space="preserve"> sehen eine Separation zwischen Krafttrainingsplan und </w:t>
            </w:r>
            <w:proofErr w:type="spellStart"/>
            <w:r>
              <w:t>Cardioplan</w:t>
            </w:r>
            <w:proofErr w:type="spellEnd"/>
            <w:r>
              <w:t xml:space="preserve"> vor.</w:t>
            </w:r>
            <w:r w:rsidR="00594E85">
              <w:t xml:space="preserve"> In UC-</w:t>
            </w:r>
            <w:r w:rsidR="0033171A">
              <w:t>6</w:t>
            </w:r>
            <w:r w:rsidR="00594E85">
              <w:t xml:space="preserve"> ist jedoch gewünscht, dass ein kompakter Plan mit</w:t>
            </w:r>
            <w:r w:rsidR="00F666AF">
              <w:t xml:space="preserve"> Aufwärmübungen,</w:t>
            </w:r>
            <w:r w:rsidR="00594E85">
              <w:t xml:space="preserve"> Ausdauerübungen, sowie Kraftübungen erstellt wird.</w:t>
            </w:r>
          </w:p>
        </w:tc>
        <w:tc>
          <w:tcPr>
            <w:tcW w:w="4388" w:type="dxa"/>
          </w:tcPr>
          <w:p w14:paraId="127FE134" w14:textId="57D99795" w:rsidR="00952C4F" w:rsidRDefault="009B2191" w:rsidP="00CE2656">
            <w:r>
              <w:t>Als Lösung könnte bei der Erstellung eines Trainingsplan abgefragt werden ob man einen kompakten Trainingsplan (UC-</w:t>
            </w:r>
            <w:r w:rsidR="0033171A">
              <w:t>6</w:t>
            </w:r>
            <w:r>
              <w:t xml:space="preserve">) oder einen spezifischen </w:t>
            </w:r>
            <w:proofErr w:type="spellStart"/>
            <w:r>
              <w:t>Cardio</w:t>
            </w:r>
            <w:proofErr w:type="spellEnd"/>
            <w:r>
              <w:t>- (UC-2), beziehungsweise Kraft</w:t>
            </w:r>
            <w:r w:rsidR="00F12A37">
              <w:t>t</w:t>
            </w:r>
            <w:r>
              <w:t>rainingsplan (UC-</w:t>
            </w:r>
            <w:r w:rsidR="0033171A">
              <w:t>4</w:t>
            </w:r>
            <w:r>
              <w:t>) erstellen möchte.</w:t>
            </w:r>
            <w:r w:rsidR="009A767D">
              <w:t xml:space="preserve"> Somit besteht die Möglichkeit die Einheiten zu trennen oder alles kompakt in einem Trainingsplan zu haben.</w:t>
            </w:r>
            <w:r>
              <w:t xml:space="preserve"> </w:t>
            </w:r>
          </w:p>
        </w:tc>
      </w:tr>
    </w:tbl>
    <w:p w14:paraId="6DDF2462" w14:textId="7AE9DAF5" w:rsidR="006338AA" w:rsidRDefault="006338AA" w:rsidP="00CE2656"/>
    <w:p w14:paraId="7881E681" w14:textId="2E583326" w:rsidR="003F656E" w:rsidRDefault="003F656E" w:rsidP="00CE2656">
      <w:r w:rsidRPr="00EC3AB4">
        <w:t>Des Weiteren is</w:t>
      </w:r>
      <w:r w:rsidR="00F12A37" w:rsidRPr="00EC3AB4">
        <w:t xml:space="preserve">t ein </w:t>
      </w:r>
      <w:r w:rsidRPr="00EC3AB4">
        <w:t xml:space="preserve">Use-Case aufgefallen, welcher in der angegebenen Art so nicht in das Konzept der App passen würde, und wird deshalb nicht in die </w:t>
      </w:r>
      <w:proofErr w:type="spellStart"/>
      <w:r w:rsidR="004245D6">
        <w:t>Requirements</w:t>
      </w:r>
      <w:proofErr w:type="spellEnd"/>
      <w:r w:rsidRPr="00EC3AB4">
        <w:t xml:space="preserve"> weitergeführt.</w:t>
      </w:r>
      <w:r w:rsidR="00F12A37">
        <w:t xml:space="preserve"> Dieser Use-Case wird nachgehend beschrieben.</w:t>
      </w:r>
    </w:p>
    <w:p w14:paraId="3A65B709" w14:textId="77777777" w:rsidR="003F656E" w:rsidRDefault="003F656E" w:rsidP="00CE2656"/>
    <w:p w14:paraId="114C9040" w14:textId="4A8CAB68" w:rsidR="007A5402" w:rsidRDefault="007A5402" w:rsidP="007A5402">
      <w:pPr>
        <w:pStyle w:val="Beschriftung"/>
        <w:keepNext/>
      </w:pPr>
      <w:bookmarkStart w:id="12" w:name="_Toc26133698"/>
      <w:r>
        <w:t xml:space="preserve">Tabelle </w:t>
      </w:r>
      <w:fldSimple w:instr=" SEQ Tabelle \* ARABIC ">
        <w:r w:rsidR="00D61EC2">
          <w:rPr>
            <w:noProof/>
          </w:rPr>
          <w:t>3</w:t>
        </w:r>
      </w:fldSimple>
      <w:r>
        <w:t xml:space="preserve"> - Abgelehnte Use-Case</w:t>
      </w:r>
      <w:bookmarkEnd w:id="12"/>
    </w:p>
    <w:tbl>
      <w:tblPr>
        <w:tblStyle w:val="Tabellenraster"/>
        <w:tblW w:w="0" w:type="auto"/>
        <w:tblLook w:val="04A0" w:firstRow="1" w:lastRow="0" w:firstColumn="1" w:lastColumn="0" w:noHBand="0" w:noVBand="1"/>
      </w:tblPr>
      <w:tblGrid>
        <w:gridCol w:w="2547"/>
        <w:gridCol w:w="6798"/>
      </w:tblGrid>
      <w:tr w:rsidR="003F656E" w14:paraId="43520543" w14:textId="77777777" w:rsidTr="007A5402">
        <w:tc>
          <w:tcPr>
            <w:tcW w:w="2547" w:type="dxa"/>
          </w:tcPr>
          <w:p w14:paraId="652BDE2B" w14:textId="5E3D113F" w:rsidR="003F656E" w:rsidRPr="00054216" w:rsidRDefault="00054216" w:rsidP="00054216">
            <w:pPr>
              <w:jc w:val="center"/>
              <w:rPr>
                <w:b/>
              </w:rPr>
            </w:pPr>
            <w:r w:rsidRPr="00054216">
              <w:rPr>
                <w:b/>
              </w:rPr>
              <w:t>Use-Case</w:t>
            </w:r>
          </w:p>
        </w:tc>
        <w:tc>
          <w:tcPr>
            <w:tcW w:w="6798" w:type="dxa"/>
          </w:tcPr>
          <w:p w14:paraId="5EF6F641" w14:textId="7A234110" w:rsidR="003F656E" w:rsidRPr="00054216" w:rsidRDefault="00054216" w:rsidP="00054216">
            <w:pPr>
              <w:jc w:val="center"/>
              <w:rPr>
                <w:b/>
              </w:rPr>
            </w:pPr>
            <w:r w:rsidRPr="00054216">
              <w:rPr>
                <w:b/>
              </w:rPr>
              <w:t>Begründung</w:t>
            </w:r>
          </w:p>
        </w:tc>
      </w:tr>
      <w:tr w:rsidR="003F656E" w14:paraId="250BC1A7" w14:textId="77777777" w:rsidTr="007A5402">
        <w:tc>
          <w:tcPr>
            <w:tcW w:w="2547" w:type="dxa"/>
          </w:tcPr>
          <w:p w14:paraId="3CA0B986" w14:textId="01EFC15C" w:rsidR="003F656E" w:rsidRDefault="00054216" w:rsidP="00CE2656">
            <w:r>
              <w:t>UC-1</w:t>
            </w:r>
            <w:r w:rsidR="00F12A37">
              <w:t>4</w:t>
            </w:r>
          </w:p>
        </w:tc>
        <w:tc>
          <w:tcPr>
            <w:tcW w:w="6798" w:type="dxa"/>
          </w:tcPr>
          <w:p w14:paraId="7CFA2FE1" w14:textId="33AB472C" w:rsidR="003F656E" w:rsidRDefault="00616E2A" w:rsidP="00CE2656">
            <w:r>
              <w:t>Da es sich bei de</w:t>
            </w:r>
            <w:r w:rsidR="00217EC4">
              <w:t xml:space="preserve">r Kernaufgabe </w:t>
            </w:r>
            <w:r>
              <w:t>der App um die körperliche Entwicklung handelt,</w:t>
            </w:r>
            <w:r w:rsidR="00217EC4">
              <w:t xml:space="preserve"> passt die Beratung über das beste Fitnessstudio in der Nähe</w:t>
            </w:r>
            <w:r>
              <w:t xml:space="preserve"> </w:t>
            </w:r>
            <w:r w:rsidR="00217EC4">
              <w:t xml:space="preserve">nicht </w:t>
            </w:r>
            <w:r w:rsidR="00F90A27">
              <w:t>wirklich</w:t>
            </w:r>
            <w:r w:rsidR="00217EC4">
              <w:t xml:space="preserve"> in den Kontext. Dies wurde mit dem Stakeholder besprochen und konnte nachvollzogen werden</w:t>
            </w:r>
            <w:r w:rsidR="002D00FE">
              <w:t>. Er ist damit einverstanden, da viele Übungen auch außerhalb eines Fitnessstudios durchgeführt werden können.</w:t>
            </w:r>
          </w:p>
        </w:tc>
      </w:tr>
    </w:tbl>
    <w:p w14:paraId="02D8132A" w14:textId="0AEC5A8F" w:rsidR="006338AA" w:rsidRDefault="006338AA" w:rsidP="00CE2656"/>
    <w:p w14:paraId="285ACEA2" w14:textId="4E6C6403" w:rsidR="007A5402" w:rsidRDefault="007A5402" w:rsidP="00CE2656"/>
    <w:p w14:paraId="2F45AD5E" w14:textId="748EE521" w:rsidR="007A5402" w:rsidRDefault="007A5402" w:rsidP="00CE2656"/>
    <w:p w14:paraId="28F91C60" w14:textId="79DB02C5" w:rsidR="007A5402" w:rsidRDefault="007A5402" w:rsidP="00CE2656"/>
    <w:p w14:paraId="620647B6" w14:textId="56224AFD" w:rsidR="00F90A27" w:rsidRDefault="00F90A27" w:rsidP="00CE2656"/>
    <w:p w14:paraId="7CA3A9A4" w14:textId="77777777" w:rsidR="00F90A27" w:rsidRPr="0007354A" w:rsidRDefault="00F90A27" w:rsidP="00CE2656"/>
    <w:p w14:paraId="0A2F7F90" w14:textId="70D271CD" w:rsidR="00126EA4" w:rsidRDefault="00126EA4" w:rsidP="00126EA4">
      <w:pPr>
        <w:pStyle w:val="berschrift2"/>
      </w:pPr>
      <w:bookmarkStart w:id="13" w:name="_Toc26133686"/>
      <w:r w:rsidRPr="0007354A">
        <w:lastRenderedPageBreak/>
        <w:t>Anwendungsfälle</w:t>
      </w:r>
      <w:bookmarkEnd w:id="13"/>
    </w:p>
    <w:p w14:paraId="7482A9C1" w14:textId="77777777" w:rsidR="00831717" w:rsidRDefault="00D1043B" w:rsidP="00831717">
      <w:pPr>
        <w:keepNext/>
      </w:pPr>
      <w:r>
        <w:rPr>
          <w:noProof/>
        </w:rPr>
        <w:drawing>
          <wp:inline distT="0" distB="0" distL="0" distR="0" wp14:anchorId="07BE1B20" wp14:editId="5AF3431A">
            <wp:extent cx="5934075" cy="45434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543425"/>
                    </a:xfrm>
                    <a:prstGeom prst="rect">
                      <a:avLst/>
                    </a:prstGeom>
                    <a:noFill/>
                    <a:ln>
                      <a:noFill/>
                    </a:ln>
                  </pic:spPr>
                </pic:pic>
              </a:graphicData>
            </a:graphic>
          </wp:inline>
        </w:drawing>
      </w:r>
    </w:p>
    <w:p w14:paraId="5464B976" w14:textId="646015C4" w:rsidR="00D1043B" w:rsidRPr="00D1043B" w:rsidRDefault="00831717" w:rsidP="00831717">
      <w:pPr>
        <w:pStyle w:val="Beschriftung"/>
      </w:pPr>
      <w:bookmarkStart w:id="14" w:name="_Toc26133410"/>
      <w:r>
        <w:t xml:space="preserve">Abbildung </w:t>
      </w:r>
      <w:fldSimple w:instr=" SEQ Abbildung \* ARABIC ">
        <w:r w:rsidR="00D61EC2">
          <w:rPr>
            <w:noProof/>
          </w:rPr>
          <w:t>1</w:t>
        </w:r>
      </w:fldSimple>
      <w:r>
        <w:t xml:space="preserve"> - UML-Anwendungsdiagramm</w:t>
      </w:r>
      <w:bookmarkEnd w:id="14"/>
    </w:p>
    <w:p w14:paraId="5E1152C4" w14:textId="7F1DA88B" w:rsidR="00126EA4" w:rsidRDefault="00126EA4" w:rsidP="00126EA4">
      <w:pPr>
        <w:pStyle w:val="berschrift2"/>
      </w:pPr>
      <w:bookmarkStart w:id="15" w:name="_Toc26133687"/>
      <w:r w:rsidRPr="0007354A">
        <w:t>Textuelle Dokumentation einzelner Anforderungen</w:t>
      </w:r>
      <w:bookmarkEnd w:id="15"/>
    </w:p>
    <w:tbl>
      <w:tblPr>
        <w:tblStyle w:val="Tabellenraster"/>
        <w:tblW w:w="0" w:type="auto"/>
        <w:tblLook w:val="04A0" w:firstRow="1" w:lastRow="0" w:firstColumn="1" w:lastColumn="0" w:noHBand="0" w:noVBand="1"/>
      </w:tblPr>
      <w:tblGrid>
        <w:gridCol w:w="1980"/>
        <w:gridCol w:w="4250"/>
        <w:gridCol w:w="3115"/>
      </w:tblGrid>
      <w:tr w:rsidR="00831717" w14:paraId="760B7AE8" w14:textId="77777777" w:rsidTr="006C0C1D">
        <w:tc>
          <w:tcPr>
            <w:tcW w:w="1980" w:type="dxa"/>
          </w:tcPr>
          <w:p w14:paraId="42227438" w14:textId="6B32133D" w:rsidR="00831717" w:rsidRPr="00831717" w:rsidRDefault="00831717" w:rsidP="00831717">
            <w:pPr>
              <w:rPr>
                <w:b/>
              </w:rPr>
            </w:pPr>
            <w:r w:rsidRPr="00831717">
              <w:rPr>
                <w:b/>
              </w:rPr>
              <w:t>R-1</w:t>
            </w:r>
          </w:p>
        </w:tc>
        <w:tc>
          <w:tcPr>
            <w:tcW w:w="4250" w:type="dxa"/>
          </w:tcPr>
          <w:p w14:paraId="3ED15046" w14:textId="52C0D143" w:rsidR="00831717" w:rsidRDefault="00831717" w:rsidP="00831717">
            <w:r>
              <w:t>BMI Berechnen</w:t>
            </w:r>
          </w:p>
        </w:tc>
        <w:tc>
          <w:tcPr>
            <w:tcW w:w="3115" w:type="dxa"/>
          </w:tcPr>
          <w:p w14:paraId="7F0175A7" w14:textId="77777777" w:rsidR="00831717" w:rsidRDefault="00831717" w:rsidP="00831717"/>
        </w:tc>
      </w:tr>
      <w:tr w:rsidR="006C0C1D" w14:paraId="70F67437" w14:textId="77777777" w:rsidTr="00654811">
        <w:tc>
          <w:tcPr>
            <w:tcW w:w="1980" w:type="dxa"/>
          </w:tcPr>
          <w:p w14:paraId="3176FE35" w14:textId="408DC081" w:rsidR="006C0C1D" w:rsidRDefault="006C0C1D" w:rsidP="00831717">
            <w:r>
              <w:t>Setzt um UC-1</w:t>
            </w:r>
          </w:p>
        </w:tc>
        <w:tc>
          <w:tcPr>
            <w:tcW w:w="7365" w:type="dxa"/>
            <w:gridSpan w:val="2"/>
          </w:tcPr>
          <w:p w14:paraId="39579B88" w14:textId="013D2345" w:rsidR="006C0C1D" w:rsidRDefault="006C0C1D" w:rsidP="00831717">
            <w:r>
              <w:t xml:space="preserve">Wenn der Fitnessinteressierte seinen BMI berechnen möchte, muss das System fähig sein den </w:t>
            </w:r>
            <w:r w:rsidRPr="006E031C">
              <w:rPr>
                <w:highlight w:val="green"/>
              </w:rPr>
              <w:t>BMI</w:t>
            </w:r>
            <w:r>
              <w:t xml:space="preserve"> anhand von eingegebener </w:t>
            </w:r>
            <w:r w:rsidRPr="006E031C">
              <w:rPr>
                <w:highlight w:val="green"/>
              </w:rPr>
              <w:t>Körpergröße</w:t>
            </w:r>
            <w:r>
              <w:t xml:space="preserve"> und eingegebenem </w:t>
            </w:r>
            <w:r w:rsidRPr="006E031C">
              <w:rPr>
                <w:highlight w:val="green"/>
              </w:rPr>
              <w:t>Körpergewicht</w:t>
            </w:r>
            <w:r>
              <w:t xml:space="preserve"> </w:t>
            </w:r>
            <w:r w:rsidR="00AB3689">
              <w:t xml:space="preserve">mit der BMI-Formel zu </w:t>
            </w:r>
            <w:r w:rsidR="00AB3689" w:rsidRPr="006E031C">
              <w:rPr>
                <w:highlight w:val="green"/>
              </w:rPr>
              <w:t>berechnen</w:t>
            </w:r>
            <w:r>
              <w:t xml:space="preserve">, </w:t>
            </w:r>
            <w:r w:rsidR="008A014B">
              <w:t>damit der BMI für spätere Pläne verwendet werden kann.</w:t>
            </w:r>
          </w:p>
        </w:tc>
      </w:tr>
      <w:tr w:rsidR="008A014B" w14:paraId="3DE32EA6" w14:textId="77777777" w:rsidTr="00654811">
        <w:tc>
          <w:tcPr>
            <w:tcW w:w="1980" w:type="dxa"/>
          </w:tcPr>
          <w:p w14:paraId="39D54A95" w14:textId="77777777" w:rsidR="008A014B" w:rsidRDefault="008A014B" w:rsidP="00831717"/>
        </w:tc>
        <w:tc>
          <w:tcPr>
            <w:tcW w:w="7365" w:type="dxa"/>
            <w:gridSpan w:val="2"/>
          </w:tcPr>
          <w:p w14:paraId="43480B38" w14:textId="28CA5FC0" w:rsidR="008A014B" w:rsidRDefault="008A014B" w:rsidP="00831717">
            <w:r>
              <w:t>funktional</w:t>
            </w:r>
          </w:p>
        </w:tc>
      </w:tr>
    </w:tbl>
    <w:p w14:paraId="2FD7E039" w14:textId="31301EE4" w:rsidR="00831717" w:rsidRDefault="00831717" w:rsidP="00831717"/>
    <w:p w14:paraId="1E1DE6C6" w14:textId="6AB7A079" w:rsidR="008A014B" w:rsidRDefault="008A014B" w:rsidP="00831717"/>
    <w:p w14:paraId="21942444" w14:textId="06F33352" w:rsidR="008A014B" w:rsidRDefault="008A014B" w:rsidP="00831717"/>
    <w:p w14:paraId="3B047248" w14:textId="77777777" w:rsidR="00236318" w:rsidRDefault="00236318" w:rsidP="00831717"/>
    <w:p w14:paraId="62D22011" w14:textId="77777777" w:rsidR="008A014B" w:rsidRDefault="008A014B" w:rsidP="00831717"/>
    <w:tbl>
      <w:tblPr>
        <w:tblStyle w:val="Tabellenraster"/>
        <w:tblW w:w="0" w:type="auto"/>
        <w:tblLook w:val="04A0" w:firstRow="1" w:lastRow="0" w:firstColumn="1" w:lastColumn="0" w:noHBand="0" w:noVBand="1"/>
      </w:tblPr>
      <w:tblGrid>
        <w:gridCol w:w="1980"/>
        <w:gridCol w:w="4250"/>
        <w:gridCol w:w="3115"/>
      </w:tblGrid>
      <w:tr w:rsidR="008A014B" w14:paraId="5CCB7934" w14:textId="77777777" w:rsidTr="00654811">
        <w:tc>
          <w:tcPr>
            <w:tcW w:w="1980" w:type="dxa"/>
          </w:tcPr>
          <w:p w14:paraId="531AB0CE" w14:textId="195843CD" w:rsidR="008A014B" w:rsidRPr="00831717" w:rsidRDefault="008A014B" w:rsidP="00654811">
            <w:pPr>
              <w:rPr>
                <w:b/>
              </w:rPr>
            </w:pPr>
            <w:r w:rsidRPr="00831717">
              <w:rPr>
                <w:b/>
              </w:rPr>
              <w:lastRenderedPageBreak/>
              <w:t>R-</w:t>
            </w:r>
            <w:r>
              <w:rPr>
                <w:b/>
              </w:rPr>
              <w:t>2</w:t>
            </w:r>
          </w:p>
        </w:tc>
        <w:tc>
          <w:tcPr>
            <w:tcW w:w="4250" w:type="dxa"/>
          </w:tcPr>
          <w:p w14:paraId="41FDA647" w14:textId="33CFD898" w:rsidR="008A014B" w:rsidRDefault="008A014B" w:rsidP="00654811">
            <w:r>
              <w:t xml:space="preserve">BMI </w:t>
            </w:r>
            <w:r w:rsidR="00236318">
              <w:t>visualisieren</w:t>
            </w:r>
          </w:p>
        </w:tc>
        <w:tc>
          <w:tcPr>
            <w:tcW w:w="3115" w:type="dxa"/>
          </w:tcPr>
          <w:p w14:paraId="3AE0CAA9" w14:textId="003C90B0" w:rsidR="008A014B" w:rsidRDefault="00236318" w:rsidP="00654811">
            <w:r>
              <w:t>Abhängig von: R-1</w:t>
            </w:r>
          </w:p>
        </w:tc>
      </w:tr>
      <w:tr w:rsidR="008A014B" w14:paraId="42DDCC29" w14:textId="77777777" w:rsidTr="00654811">
        <w:tc>
          <w:tcPr>
            <w:tcW w:w="1980" w:type="dxa"/>
          </w:tcPr>
          <w:p w14:paraId="04F5A87F" w14:textId="77777777" w:rsidR="008A014B" w:rsidRDefault="008A014B" w:rsidP="00654811">
            <w:r>
              <w:t>Setzt um UC-1</w:t>
            </w:r>
          </w:p>
        </w:tc>
        <w:tc>
          <w:tcPr>
            <w:tcW w:w="7365" w:type="dxa"/>
            <w:gridSpan w:val="2"/>
          </w:tcPr>
          <w:p w14:paraId="5F4DB320" w14:textId="73353050" w:rsidR="008A014B" w:rsidRDefault="008A014B" w:rsidP="00654811">
            <w:r>
              <w:t xml:space="preserve">Wenn der Fitnessinteressierte seinen BMI </w:t>
            </w:r>
            <w:r w:rsidR="00236318">
              <w:t>einsehen</w:t>
            </w:r>
            <w:r>
              <w:t xml:space="preserve"> möchte, muss das System fähig sein den </w:t>
            </w:r>
            <w:r w:rsidRPr="006E031C">
              <w:rPr>
                <w:highlight w:val="green"/>
              </w:rPr>
              <w:t xml:space="preserve">BMI </w:t>
            </w:r>
            <w:r w:rsidR="00236318" w:rsidRPr="006E031C">
              <w:rPr>
                <w:highlight w:val="green"/>
              </w:rPr>
              <w:t>grafisch darzustellen</w:t>
            </w:r>
            <w:r>
              <w:t xml:space="preserve">, damit der Fitnessinteressierte </w:t>
            </w:r>
            <w:r w:rsidR="00236318">
              <w:t>leicht einsehen kann ob er laut BMI untergewichtig, normalgewichtig oder übergewichtig ist.</w:t>
            </w:r>
          </w:p>
        </w:tc>
      </w:tr>
      <w:tr w:rsidR="008A014B" w14:paraId="006C17B3" w14:textId="77777777" w:rsidTr="00654811">
        <w:tc>
          <w:tcPr>
            <w:tcW w:w="1980" w:type="dxa"/>
          </w:tcPr>
          <w:p w14:paraId="51EE0C32" w14:textId="77777777" w:rsidR="008A014B" w:rsidRDefault="008A014B" w:rsidP="00654811"/>
        </w:tc>
        <w:tc>
          <w:tcPr>
            <w:tcW w:w="7365" w:type="dxa"/>
            <w:gridSpan w:val="2"/>
          </w:tcPr>
          <w:p w14:paraId="3456C90F" w14:textId="77777777" w:rsidR="008A014B" w:rsidRDefault="008A014B" w:rsidP="00654811">
            <w:r>
              <w:t>funktional</w:t>
            </w:r>
          </w:p>
        </w:tc>
      </w:tr>
    </w:tbl>
    <w:p w14:paraId="1FAA0466" w14:textId="0653DB3C" w:rsidR="008A014B" w:rsidRDefault="008A014B" w:rsidP="00831717"/>
    <w:tbl>
      <w:tblPr>
        <w:tblStyle w:val="Tabellenraster"/>
        <w:tblW w:w="0" w:type="auto"/>
        <w:tblLook w:val="04A0" w:firstRow="1" w:lastRow="0" w:firstColumn="1" w:lastColumn="0" w:noHBand="0" w:noVBand="1"/>
      </w:tblPr>
      <w:tblGrid>
        <w:gridCol w:w="1980"/>
        <w:gridCol w:w="4250"/>
        <w:gridCol w:w="3115"/>
      </w:tblGrid>
      <w:tr w:rsidR="00BA74A7" w14:paraId="23A610EF" w14:textId="77777777" w:rsidTr="00654811">
        <w:tc>
          <w:tcPr>
            <w:tcW w:w="1980" w:type="dxa"/>
          </w:tcPr>
          <w:p w14:paraId="238B12B9" w14:textId="613DD262" w:rsidR="00BA74A7" w:rsidRPr="00831717" w:rsidRDefault="00BA74A7" w:rsidP="00654811">
            <w:pPr>
              <w:rPr>
                <w:b/>
              </w:rPr>
            </w:pPr>
            <w:r w:rsidRPr="00831717">
              <w:rPr>
                <w:b/>
              </w:rPr>
              <w:t>R-</w:t>
            </w:r>
            <w:r>
              <w:rPr>
                <w:b/>
              </w:rPr>
              <w:t>3</w:t>
            </w:r>
          </w:p>
        </w:tc>
        <w:tc>
          <w:tcPr>
            <w:tcW w:w="4250" w:type="dxa"/>
          </w:tcPr>
          <w:p w14:paraId="295A1255" w14:textId="05CBC962" w:rsidR="00BA74A7" w:rsidRDefault="00BA74A7" w:rsidP="00654811">
            <w:r>
              <w:t>BMI Infotext anzeigen</w:t>
            </w:r>
          </w:p>
        </w:tc>
        <w:tc>
          <w:tcPr>
            <w:tcW w:w="3115" w:type="dxa"/>
          </w:tcPr>
          <w:p w14:paraId="7F7E1985" w14:textId="52D0CEA8" w:rsidR="00BA74A7" w:rsidRDefault="00BA74A7" w:rsidP="00654811">
            <w:r>
              <w:t>Abhängig von: R-1, R-2</w:t>
            </w:r>
          </w:p>
        </w:tc>
      </w:tr>
      <w:tr w:rsidR="00BA74A7" w14:paraId="08B31D47" w14:textId="77777777" w:rsidTr="00654811">
        <w:tc>
          <w:tcPr>
            <w:tcW w:w="1980" w:type="dxa"/>
          </w:tcPr>
          <w:p w14:paraId="34E45FFD" w14:textId="77777777" w:rsidR="00BA74A7" w:rsidRDefault="00BA74A7" w:rsidP="00654811">
            <w:r>
              <w:t>Setzt um UC-1</w:t>
            </w:r>
          </w:p>
        </w:tc>
        <w:tc>
          <w:tcPr>
            <w:tcW w:w="7365" w:type="dxa"/>
            <w:gridSpan w:val="2"/>
          </w:tcPr>
          <w:p w14:paraId="38434B78" w14:textId="30663944" w:rsidR="00BA74A7" w:rsidRDefault="00BA74A7" w:rsidP="00654811">
            <w:r>
              <w:t xml:space="preserve">Wenn der Fitnessinteressierte seinen </w:t>
            </w:r>
            <w:r w:rsidRPr="006E031C">
              <w:rPr>
                <w:highlight w:val="green"/>
              </w:rPr>
              <w:t>BMI einsieht</w:t>
            </w:r>
            <w:r>
              <w:t xml:space="preserve">, muss das System fähig sein </w:t>
            </w:r>
            <w:r w:rsidRPr="006E031C">
              <w:rPr>
                <w:highlight w:val="green"/>
              </w:rPr>
              <w:t>zusätzliche Informationen</w:t>
            </w:r>
            <w:r>
              <w:t xml:space="preserve"> bezüglich des BMI des Fitnessinteressierten anzuzeigen, damit der Fitnessinteressierte nähere Informationen bezüglich seiner aktuellen körperlichen Verfassung erhält.</w:t>
            </w:r>
          </w:p>
        </w:tc>
      </w:tr>
      <w:tr w:rsidR="00BA74A7" w14:paraId="7A4D51B1" w14:textId="77777777" w:rsidTr="00654811">
        <w:tc>
          <w:tcPr>
            <w:tcW w:w="1980" w:type="dxa"/>
          </w:tcPr>
          <w:p w14:paraId="5A76E8BC" w14:textId="77777777" w:rsidR="00BA74A7" w:rsidRDefault="00BA74A7" w:rsidP="00654811"/>
        </w:tc>
        <w:tc>
          <w:tcPr>
            <w:tcW w:w="7365" w:type="dxa"/>
            <w:gridSpan w:val="2"/>
          </w:tcPr>
          <w:p w14:paraId="1ECB5A20" w14:textId="77777777" w:rsidR="00BA74A7" w:rsidRDefault="00BA74A7" w:rsidP="00654811">
            <w:r>
              <w:t>funktional</w:t>
            </w:r>
          </w:p>
        </w:tc>
      </w:tr>
    </w:tbl>
    <w:p w14:paraId="5A0E46F1" w14:textId="03F0689D" w:rsidR="00BA74A7" w:rsidRDefault="00BA74A7" w:rsidP="00831717"/>
    <w:tbl>
      <w:tblPr>
        <w:tblStyle w:val="Tabellenraster"/>
        <w:tblW w:w="0" w:type="auto"/>
        <w:tblLook w:val="04A0" w:firstRow="1" w:lastRow="0" w:firstColumn="1" w:lastColumn="0" w:noHBand="0" w:noVBand="1"/>
      </w:tblPr>
      <w:tblGrid>
        <w:gridCol w:w="1980"/>
        <w:gridCol w:w="4678"/>
        <w:gridCol w:w="2687"/>
      </w:tblGrid>
      <w:tr w:rsidR="000D2FD2" w14:paraId="4932228A" w14:textId="77777777" w:rsidTr="00767FA1">
        <w:tc>
          <w:tcPr>
            <w:tcW w:w="1980" w:type="dxa"/>
          </w:tcPr>
          <w:p w14:paraId="6EB56B1E" w14:textId="3AA160BF" w:rsidR="000D2FD2" w:rsidRPr="00831717" w:rsidRDefault="000D2FD2" w:rsidP="00654811">
            <w:pPr>
              <w:rPr>
                <w:b/>
              </w:rPr>
            </w:pPr>
            <w:r w:rsidRPr="00831717">
              <w:rPr>
                <w:b/>
              </w:rPr>
              <w:t>R-</w:t>
            </w:r>
            <w:r>
              <w:rPr>
                <w:b/>
              </w:rPr>
              <w:t>4</w:t>
            </w:r>
          </w:p>
        </w:tc>
        <w:tc>
          <w:tcPr>
            <w:tcW w:w="4678" w:type="dxa"/>
          </w:tcPr>
          <w:p w14:paraId="40DB4334" w14:textId="1E74C3FF" w:rsidR="000D2FD2" w:rsidRDefault="000D2FD2" w:rsidP="00654811">
            <w:r>
              <w:t>Umgang BMI Berechnung (Kein Körpergewicht</w:t>
            </w:r>
            <w:r w:rsidR="00767FA1">
              <w:t xml:space="preserve"> / Körpergröße</w:t>
            </w:r>
            <w:r>
              <w:t xml:space="preserve"> eingegeben)</w:t>
            </w:r>
          </w:p>
        </w:tc>
        <w:tc>
          <w:tcPr>
            <w:tcW w:w="2687" w:type="dxa"/>
          </w:tcPr>
          <w:p w14:paraId="36ADEB8C" w14:textId="4937BBEF" w:rsidR="000D2FD2" w:rsidRDefault="000D2FD2" w:rsidP="00654811">
            <w:r>
              <w:t>Abhängig von: R-1</w:t>
            </w:r>
          </w:p>
        </w:tc>
      </w:tr>
      <w:tr w:rsidR="00654811" w14:paraId="09D157AB" w14:textId="77777777" w:rsidTr="00654811">
        <w:tc>
          <w:tcPr>
            <w:tcW w:w="1980" w:type="dxa"/>
          </w:tcPr>
          <w:p w14:paraId="2363E951" w14:textId="77777777" w:rsidR="00654811" w:rsidRDefault="00654811" w:rsidP="00654811">
            <w:r>
              <w:t>Setzt um UC-1</w:t>
            </w:r>
          </w:p>
        </w:tc>
        <w:tc>
          <w:tcPr>
            <w:tcW w:w="7365" w:type="dxa"/>
            <w:gridSpan w:val="2"/>
          </w:tcPr>
          <w:p w14:paraId="4AFA9274" w14:textId="1020C7FB" w:rsidR="00654811" w:rsidRDefault="00654811" w:rsidP="00654811">
            <w:r>
              <w:t xml:space="preserve">Wenn der Fitnessinteressierte seinen </w:t>
            </w:r>
            <w:r w:rsidRPr="006E031C">
              <w:rPr>
                <w:highlight w:val="green"/>
              </w:rPr>
              <w:t>BMI berechnen</w:t>
            </w:r>
            <w:r>
              <w:t xml:space="preserve"> möchte, </w:t>
            </w:r>
            <w:r w:rsidR="00736E83">
              <w:t xml:space="preserve">jedoch </w:t>
            </w:r>
            <w:r w:rsidR="00736E83" w:rsidRPr="006E031C">
              <w:rPr>
                <w:highlight w:val="green"/>
              </w:rPr>
              <w:t>kein Körpergewicht oder keine Körpergröße</w:t>
            </w:r>
            <w:r w:rsidR="00B1179D">
              <w:t xml:space="preserve"> eingeben hat</w:t>
            </w:r>
            <w:r w:rsidR="00D879AD">
              <w:t xml:space="preserve">, muss das System fähig sein den Fitnessinteressierten aufzufordern das </w:t>
            </w:r>
            <w:r w:rsidR="00D879AD" w:rsidRPr="006E031C">
              <w:rPr>
                <w:highlight w:val="green"/>
              </w:rPr>
              <w:t xml:space="preserve">Körpergewicht und die Körpergröße </w:t>
            </w:r>
            <w:r w:rsidR="0019287C" w:rsidRPr="006E031C">
              <w:rPr>
                <w:highlight w:val="green"/>
              </w:rPr>
              <w:t>ein zugegeben</w:t>
            </w:r>
            <w:r w:rsidR="00D879AD">
              <w:t>.</w:t>
            </w:r>
            <w:r w:rsidR="00736E83">
              <w:t xml:space="preserve"> </w:t>
            </w:r>
            <w:r w:rsidR="00D879AD">
              <w:t xml:space="preserve">Sollte dies nicht </w:t>
            </w:r>
            <w:r w:rsidR="00ED1E09">
              <w:t>passieren</w:t>
            </w:r>
            <w:r w:rsidR="00736E83">
              <w:t xml:space="preserve"> darf kein BMI berechnet werden</w:t>
            </w:r>
            <w:r>
              <w:t xml:space="preserve">, damit </w:t>
            </w:r>
            <w:r w:rsidR="00736E83">
              <w:t>der Fitnessinteressierte keinen falschen BMI berechnet bekommt.</w:t>
            </w:r>
          </w:p>
        </w:tc>
      </w:tr>
      <w:tr w:rsidR="000D2FD2" w14:paraId="022AA15C" w14:textId="77777777" w:rsidTr="00654811">
        <w:tc>
          <w:tcPr>
            <w:tcW w:w="1980" w:type="dxa"/>
          </w:tcPr>
          <w:p w14:paraId="3F1CE156" w14:textId="77777777" w:rsidR="000D2FD2" w:rsidRDefault="000D2FD2" w:rsidP="00654811"/>
        </w:tc>
        <w:tc>
          <w:tcPr>
            <w:tcW w:w="7365" w:type="dxa"/>
            <w:gridSpan w:val="2"/>
          </w:tcPr>
          <w:p w14:paraId="51FD6C25" w14:textId="296399C5" w:rsidR="000D2FD2" w:rsidRDefault="000D2FD2" w:rsidP="00654811">
            <w:r>
              <w:t>funktional</w:t>
            </w:r>
          </w:p>
        </w:tc>
      </w:tr>
    </w:tbl>
    <w:p w14:paraId="38E9F506" w14:textId="128C04D6" w:rsidR="000D2FD2" w:rsidRDefault="000D2FD2" w:rsidP="00831717"/>
    <w:p w14:paraId="20A2388C" w14:textId="075A12B2" w:rsidR="004E7252" w:rsidRDefault="004E7252" w:rsidP="00831717"/>
    <w:p w14:paraId="258BEC77" w14:textId="7D987BC7" w:rsidR="004E7252" w:rsidRDefault="004E7252" w:rsidP="00831717"/>
    <w:p w14:paraId="5DD1756E" w14:textId="24519521" w:rsidR="004E7252" w:rsidRDefault="004E7252" w:rsidP="00831717"/>
    <w:p w14:paraId="68D2C62A" w14:textId="45140BA8" w:rsidR="004E7252" w:rsidRDefault="004E7252" w:rsidP="00831717"/>
    <w:p w14:paraId="2D1007BF" w14:textId="40E72379" w:rsidR="004E7252" w:rsidRDefault="004E7252" w:rsidP="00831717"/>
    <w:p w14:paraId="7E48BD5C" w14:textId="29D5F411" w:rsidR="004E7252" w:rsidRDefault="004E7252" w:rsidP="00831717"/>
    <w:p w14:paraId="1000F6B0" w14:textId="5AAC8FDF" w:rsidR="004E7252" w:rsidRDefault="004E7252" w:rsidP="00831717"/>
    <w:p w14:paraId="2918529A" w14:textId="77777777" w:rsidR="004E7252" w:rsidRDefault="004E7252" w:rsidP="00831717"/>
    <w:tbl>
      <w:tblPr>
        <w:tblStyle w:val="Tabellenraster"/>
        <w:tblW w:w="0" w:type="auto"/>
        <w:tblLook w:val="04A0" w:firstRow="1" w:lastRow="0" w:firstColumn="1" w:lastColumn="0" w:noHBand="0" w:noVBand="1"/>
      </w:tblPr>
      <w:tblGrid>
        <w:gridCol w:w="1980"/>
        <w:gridCol w:w="4250"/>
        <w:gridCol w:w="3115"/>
      </w:tblGrid>
      <w:tr w:rsidR="00767FA1" w14:paraId="5E1FF131" w14:textId="77777777" w:rsidTr="002C6E72">
        <w:tc>
          <w:tcPr>
            <w:tcW w:w="1980" w:type="dxa"/>
          </w:tcPr>
          <w:p w14:paraId="63B44E41" w14:textId="6F09A9C8" w:rsidR="00767FA1" w:rsidRPr="00831717" w:rsidRDefault="00767FA1" w:rsidP="002C6E72">
            <w:pPr>
              <w:rPr>
                <w:b/>
              </w:rPr>
            </w:pPr>
            <w:r w:rsidRPr="00831717">
              <w:rPr>
                <w:b/>
              </w:rPr>
              <w:lastRenderedPageBreak/>
              <w:t>R-</w:t>
            </w:r>
            <w:r>
              <w:rPr>
                <w:b/>
              </w:rPr>
              <w:t>5</w:t>
            </w:r>
          </w:p>
        </w:tc>
        <w:tc>
          <w:tcPr>
            <w:tcW w:w="4250" w:type="dxa"/>
          </w:tcPr>
          <w:p w14:paraId="172AFC5E" w14:textId="45511BF7" w:rsidR="00767FA1" w:rsidRDefault="00767FA1" w:rsidP="002C6E72">
            <w:r>
              <w:t xml:space="preserve">Erstellung </w:t>
            </w:r>
            <w:proofErr w:type="spellStart"/>
            <w:r>
              <w:t>Cardioplan</w:t>
            </w:r>
            <w:proofErr w:type="spellEnd"/>
          </w:p>
        </w:tc>
        <w:tc>
          <w:tcPr>
            <w:tcW w:w="3115" w:type="dxa"/>
          </w:tcPr>
          <w:p w14:paraId="67205313" w14:textId="039F0005" w:rsidR="00767FA1" w:rsidRDefault="00767FA1" w:rsidP="002C6E72">
            <w:r>
              <w:t>Abhängig von: R-1</w:t>
            </w:r>
          </w:p>
        </w:tc>
      </w:tr>
      <w:tr w:rsidR="00767FA1" w14:paraId="76D0FBC6" w14:textId="77777777" w:rsidTr="002C6E72">
        <w:tc>
          <w:tcPr>
            <w:tcW w:w="1980" w:type="dxa"/>
          </w:tcPr>
          <w:p w14:paraId="0A74D738" w14:textId="16B59F3F" w:rsidR="00767FA1" w:rsidRDefault="00767FA1" w:rsidP="002C6E72">
            <w:r>
              <w:t>Setzt um UC-2, UC-6</w:t>
            </w:r>
          </w:p>
        </w:tc>
        <w:tc>
          <w:tcPr>
            <w:tcW w:w="7365" w:type="dxa"/>
            <w:gridSpan w:val="2"/>
          </w:tcPr>
          <w:p w14:paraId="3F7140D5" w14:textId="01080FB9" w:rsidR="00767FA1" w:rsidRDefault="00767FA1" w:rsidP="002C6E72">
            <w:r>
              <w:t xml:space="preserve">Wenn der Fitnessinteressierte sich selbst </w:t>
            </w:r>
            <w:r w:rsidRPr="00C828D4">
              <w:rPr>
                <w:highlight w:val="green"/>
              </w:rPr>
              <w:t xml:space="preserve">keinen </w:t>
            </w:r>
            <w:proofErr w:type="spellStart"/>
            <w:r w:rsidRPr="00C828D4">
              <w:rPr>
                <w:highlight w:val="green"/>
              </w:rPr>
              <w:t>Cardioplan</w:t>
            </w:r>
            <w:proofErr w:type="spellEnd"/>
            <w:r>
              <w:t xml:space="preserve"> </w:t>
            </w:r>
            <w:r w:rsidRPr="00C828D4">
              <w:rPr>
                <w:highlight w:val="green"/>
              </w:rPr>
              <w:t>zusammenstellen</w:t>
            </w:r>
            <w:r>
              <w:t xml:space="preserve"> möchte, muss das System fähig sein dem Fitnessinteressierten </w:t>
            </w:r>
            <w:r w:rsidRPr="00C828D4">
              <w:rPr>
                <w:highlight w:val="green"/>
              </w:rPr>
              <w:t xml:space="preserve">vorgefertigte </w:t>
            </w:r>
            <w:proofErr w:type="spellStart"/>
            <w:r w:rsidRPr="00C828D4">
              <w:rPr>
                <w:highlight w:val="green"/>
              </w:rPr>
              <w:t>Cardiopläne</w:t>
            </w:r>
            <w:proofErr w:type="spellEnd"/>
            <w:r>
              <w:t xml:space="preserve">, die für seinen </w:t>
            </w:r>
            <w:r w:rsidRPr="00F33A82">
              <w:rPr>
                <w:highlight w:val="green"/>
              </w:rPr>
              <w:t>BMI geeignet</w:t>
            </w:r>
            <w:r>
              <w:t xml:space="preserve"> sind, </w:t>
            </w:r>
            <w:r w:rsidR="00264F7F" w:rsidRPr="00C828D4">
              <w:rPr>
                <w:highlight w:val="green"/>
              </w:rPr>
              <w:t>mit einem kurzen Informationstext</w:t>
            </w:r>
            <w:r w:rsidR="00264F7F">
              <w:t xml:space="preserve"> bezüglich des </w:t>
            </w:r>
            <w:proofErr w:type="spellStart"/>
            <w:r w:rsidR="00264F7F">
              <w:t>Cardioplans</w:t>
            </w:r>
            <w:proofErr w:type="spellEnd"/>
            <w:r w:rsidR="00264F7F">
              <w:t xml:space="preserve"> </w:t>
            </w:r>
            <w:r w:rsidRPr="00C828D4">
              <w:rPr>
                <w:highlight w:val="green"/>
              </w:rPr>
              <w:t>vor</w:t>
            </w:r>
            <w:r w:rsidR="00FC3280" w:rsidRPr="00C828D4">
              <w:rPr>
                <w:highlight w:val="green"/>
              </w:rPr>
              <w:t>zu</w:t>
            </w:r>
            <w:r w:rsidRPr="00C828D4">
              <w:rPr>
                <w:highlight w:val="green"/>
              </w:rPr>
              <w:t>schlagen</w:t>
            </w:r>
            <w:r>
              <w:t>, damit der Fitnessinteressierte keine Mühe bei der Erstellung des Trainingsplanes hat</w:t>
            </w:r>
            <w:r w:rsidR="00F33A82">
              <w:t xml:space="preserve"> und</w:t>
            </w:r>
            <w:r w:rsidR="00EE7FF6">
              <w:t xml:space="preserve"> </w:t>
            </w:r>
            <w:r>
              <w:t>einen für seinen BMI gesunden</w:t>
            </w:r>
            <w:r w:rsidR="00F33A82">
              <w:t xml:space="preserve"> </w:t>
            </w:r>
            <w:proofErr w:type="spellStart"/>
            <w:r w:rsidR="00F33A82">
              <w:t>Cardioplan</w:t>
            </w:r>
            <w:proofErr w:type="spellEnd"/>
            <w:r w:rsidR="00F33A82">
              <w:t xml:space="preserve"> erzeugen kann</w:t>
            </w:r>
            <w:r w:rsidR="0088186A">
              <w:t xml:space="preserve"> und zusätzliche Informationen bezüglich des ausgewählten </w:t>
            </w:r>
            <w:proofErr w:type="spellStart"/>
            <w:r w:rsidR="0088186A">
              <w:t>Cardioplanes</w:t>
            </w:r>
            <w:proofErr w:type="spellEnd"/>
            <w:r w:rsidR="0088186A">
              <w:t xml:space="preserve"> hat.</w:t>
            </w:r>
          </w:p>
        </w:tc>
      </w:tr>
      <w:tr w:rsidR="00767FA1" w14:paraId="41EE9C25" w14:textId="77777777" w:rsidTr="002C6E72">
        <w:tc>
          <w:tcPr>
            <w:tcW w:w="1980" w:type="dxa"/>
          </w:tcPr>
          <w:p w14:paraId="4A57D74F" w14:textId="77777777" w:rsidR="00767FA1" w:rsidRDefault="00767FA1" w:rsidP="002C6E72"/>
        </w:tc>
        <w:tc>
          <w:tcPr>
            <w:tcW w:w="7365" w:type="dxa"/>
            <w:gridSpan w:val="2"/>
          </w:tcPr>
          <w:p w14:paraId="26EBDF9F" w14:textId="77777777" w:rsidR="00767FA1" w:rsidRDefault="00767FA1" w:rsidP="002C6E72">
            <w:r>
              <w:t>funktional</w:t>
            </w:r>
          </w:p>
        </w:tc>
      </w:tr>
    </w:tbl>
    <w:p w14:paraId="2CF9FFB1" w14:textId="131E1012" w:rsidR="00D879AD" w:rsidRDefault="00D879AD" w:rsidP="00831717"/>
    <w:tbl>
      <w:tblPr>
        <w:tblStyle w:val="Tabellenraster"/>
        <w:tblW w:w="0" w:type="auto"/>
        <w:tblLook w:val="04A0" w:firstRow="1" w:lastRow="0" w:firstColumn="1" w:lastColumn="0" w:noHBand="0" w:noVBand="1"/>
      </w:tblPr>
      <w:tblGrid>
        <w:gridCol w:w="1980"/>
        <w:gridCol w:w="4250"/>
        <w:gridCol w:w="3115"/>
      </w:tblGrid>
      <w:tr w:rsidR="00264F7F" w14:paraId="3B4D8FAD" w14:textId="77777777" w:rsidTr="00C2663D">
        <w:tc>
          <w:tcPr>
            <w:tcW w:w="1980" w:type="dxa"/>
          </w:tcPr>
          <w:p w14:paraId="60757516" w14:textId="4E62291B" w:rsidR="00264F7F" w:rsidRPr="00831717" w:rsidRDefault="00264F7F" w:rsidP="00C2663D">
            <w:pPr>
              <w:rPr>
                <w:b/>
              </w:rPr>
            </w:pPr>
            <w:r w:rsidRPr="00831717">
              <w:rPr>
                <w:b/>
              </w:rPr>
              <w:t>R-</w:t>
            </w:r>
            <w:r w:rsidR="00290466">
              <w:rPr>
                <w:b/>
              </w:rPr>
              <w:t>6</w:t>
            </w:r>
          </w:p>
        </w:tc>
        <w:tc>
          <w:tcPr>
            <w:tcW w:w="4250" w:type="dxa"/>
          </w:tcPr>
          <w:p w14:paraId="1519C33B" w14:textId="33C16CEF" w:rsidR="00264F7F" w:rsidRDefault="00264F7F" w:rsidP="00C2663D">
            <w:r>
              <w:t xml:space="preserve">Erstellung </w:t>
            </w:r>
            <w:r w:rsidR="004E7252">
              <w:t>Krafttrainingsplan</w:t>
            </w:r>
          </w:p>
        </w:tc>
        <w:tc>
          <w:tcPr>
            <w:tcW w:w="3115" w:type="dxa"/>
          </w:tcPr>
          <w:p w14:paraId="18637A0A" w14:textId="77777777" w:rsidR="00264F7F" w:rsidRDefault="00264F7F" w:rsidP="00C2663D">
            <w:r>
              <w:t>Abhängig von: R-1</w:t>
            </w:r>
          </w:p>
        </w:tc>
      </w:tr>
      <w:tr w:rsidR="00264F7F" w14:paraId="65CAE1BC" w14:textId="77777777" w:rsidTr="00C2663D">
        <w:tc>
          <w:tcPr>
            <w:tcW w:w="1980" w:type="dxa"/>
          </w:tcPr>
          <w:p w14:paraId="298DA29C" w14:textId="32955A08" w:rsidR="00264F7F" w:rsidRDefault="00264F7F" w:rsidP="00C2663D">
            <w:r>
              <w:t>Setzt um UC-</w:t>
            </w:r>
            <w:r w:rsidR="0022168C">
              <w:t>4</w:t>
            </w:r>
            <w:r>
              <w:t>, UC-6</w:t>
            </w:r>
          </w:p>
        </w:tc>
        <w:tc>
          <w:tcPr>
            <w:tcW w:w="7365" w:type="dxa"/>
            <w:gridSpan w:val="2"/>
          </w:tcPr>
          <w:p w14:paraId="39A40E71" w14:textId="6A74345F" w:rsidR="00264F7F" w:rsidRDefault="00264F7F" w:rsidP="00C2663D">
            <w:r>
              <w:t xml:space="preserve">Wenn der Fitnessinteressierte sich selbst </w:t>
            </w:r>
            <w:r w:rsidRPr="00C828D4">
              <w:rPr>
                <w:highlight w:val="green"/>
              </w:rPr>
              <w:t xml:space="preserve">keinen </w:t>
            </w:r>
            <w:r w:rsidR="004E7252" w:rsidRPr="00C828D4">
              <w:rPr>
                <w:highlight w:val="green"/>
              </w:rPr>
              <w:t>Krafttrainingsplan</w:t>
            </w:r>
            <w:r>
              <w:t xml:space="preserve"> </w:t>
            </w:r>
            <w:r w:rsidRPr="00C828D4">
              <w:rPr>
                <w:highlight w:val="green"/>
              </w:rPr>
              <w:t>zusammenstellen</w:t>
            </w:r>
            <w:r>
              <w:t xml:space="preserve"> möchte, muss das System fähig sein dem Fitnessinteressierten </w:t>
            </w:r>
            <w:r w:rsidRPr="00C828D4">
              <w:rPr>
                <w:highlight w:val="green"/>
              </w:rPr>
              <w:t xml:space="preserve">vorgefertigte </w:t>
            </w:r>
            <w:r w:rsidR="004E7252" w:rsidRPr="00C828D4">
              <w:rPr>
                <w:highlight w:val="green"/>
              </w:rPr>
              <w:t>Krafttrainingspl</w:t>
            </w:r>
            <w:r w:rsidR="00A5250B">
              <w:rPr>
                <w:highlight w:val="green"/>
              </w:rPr>
              <w:t>ä</w:t>
            </w:r>
            <w:r w:rsidR="004E7252" w:rsidRPr="00C828D4">
              <w:rPr>
                <w:highlight w:val="green"/>
              </w:rPr>
              <w:t>n</w:t>
            </w:r>
            <w:r w:rsidR="00A5250B" w:rsidRPr="00A5250B">
              <w:rPr>
                <w:highlight w:val="green"/>
              </w:rPr>
              <w:t>e</w:t>
            </w:r>
            <w:r>
              <w:t xml:space="preserve">, die für seinen BMI geeignet sind, </w:t>
            </w:r>
            <w:r w:rsidR="00C828D4" w:rsidRPr="00B57C02">
              <w:rPr>
                <w:highlight w:val="green"/>
              </w:rPr>
              <w:t>mit einem kurzen Informationstext</w:t>
            </w:r>
            <w:r w:rsidR="00C828D4">
              <w:t xml:space="preserve"> bezüglich des Krafttrainingsplans </w:t>
            </w:r>
            <w:r w:rsidRPr="00B57C02">
              <w:rPr>
                <w:highlight w:val="green"/>
              </w:rPr>
              <w:t>vorzuschlagen</w:t>
            </w:r>
            <w:r>
              <w:t xml:space="preserve">, damit der Fitnessinteressierte keine Mühe bei der Erstellung des Trainingsplanes hat und einen für seinen BMI gesunden </w:t>
            </w:r>
            <w:r w:rsidR="00DC6831">
              <w:t xml:space="preserve">Krafttrainingsplan </w:t>
            </w:r>
            <w:r>
              <w:t>generieren lassen kann.</w:t>
            </w:r>
          </w:p>
        </w:tc>
      </w:tr>
      <w:tr w:rsidR="00264F7F" w14:paraId="34859DC2" w14:textId="77777777" w:rsidTr="00C2663D">
        <w:tc>
          <w:tcPr>
            <w:tcW w:w="1980" w:type="dxa"/>
          </w:tcPr>
          <w:p w14:paraId="3342DD96" w14:textId="77777777" w:rsidR="00264F7F" w:rsidRDefault="00264F7F" w:rsidP="00C2663D"/>
        </w:tc>
        <w:tc>
          <w:tcPr>
            <w:tcW w:w="7365" w:type="dxa"/>
            <w:gridSpan w:val="2"/>
          </w:tcPr>
          <w:p w14:paraId="273B99BD" w14:textId="77777777" w:rsidR="00264F7F" w:rsidRDefault="00264F7F" w:rsidP="00C2663D">
            <w:r>
              <w:t>funktional</w:t>
            </w:r>
          </w:p>
        </w:tc>
      </w:tr>
    </w:tbl>
    <w:p w14:paraId="035B47DA" w14:textId="590493BD" w:rsidR="00264F7F" w:rsidRDefault="00264F7F" w:rsidP="00831717"/>
    <w:tbl>
      <w:tblPr>
        <w:tblStyle w:val="Tabellenraster"/>
        <w:tblW w:w="0" w:type="auto"/>
        <w:tblLook w:val="04A0" w:firstRow="1" w:lastRow="0" w:firstColumn="1" w:lastColumn="0" w:noHBand="0" w:noVBand="1"/>
      </w:tblPr>
      <w:tblGrid>
        <w:gridCol w:w="1980"/>
        <w:gridCol w:w="4252"/>
        <w:gridCol w:w="3113"/>
      </w:tblGrid>
      <w:tr w:rsidR="00F81EA3" w14:paraId="5DECA602" w14:textId="77777777" w:rsidTr="00AD1354">
        <w:tc>
          <w:tcPr>
            <w:tcW w:w="1980" w:type="dxa"/>
          </w:tcPr>
          <w:p w14:paraId="21E894BE" w14:textId="120C4F77" w:rsidR="00F81EA3" w:rsidRPr="00831717" w:rsidRDefault="00F81EA3" w:rsidP="00C2663D">
            <w:pPr>
              <w:rPr>
                <w:b/>
              </w:rPr>
            </w:pPr>
            <w:r w:rsidRPr="00831717">
              <w:rPr>
                <w:b/>
              </w:rPr>
              <w:t>R-</w:t>
            </w:r>
            <w:r>
              <w:rPr>
                <w:b/>
              </w:rPr>
              <w:t>7</w:t>
            </w:r>
          </w:p>
        </w:tc>
        <w:tc>
          <w:tcPr>
            <w:tcW w:w="4252" w:type="dxa"/>
          </w:tcPr>
          <w:p w14:paraId="729F0CE5" w14:textId="1EAAC371" w:rsidR="00F81EA3" w:rsidRDefault="00F81EA3" w:rsidP="00C2663D">
            <w:r>
              <w:t xml:space="preserve">Erstellung </w:t>
            </w:r>
            <w:r w:rsidR="0022168C">
              <w:t>Kompaktplan</w:t>
            </w:r>
          </w:p>
        </w:tc>
        <w:tc>
          <w:tcPr>
            <w:tcW w:w="3113" w:type="dxa"/>
          </w:tcPr>
          <w:p w14:paraId="5ABE9F28" w14:textId="455BAFCA" w:rsidR="00F81EA3" w:rsidRDefault="00F81EA3" w:rsidP="00C2663D"/>
        </w:tc>
      </w:tr>
      <w:tr w:rsidR="00F81EA3" w14:paraId="5CCFF93F" w14:textId="77777777" w:rsidTr="00C2663D">
        <w:tc>
          <w:tcPr>
            <w:tcW w:w="1980" w:type="dxa"/>
          </w:tcPr>
          <w:p w14:paraId="5AA98AD1" w14:textId="408F9F0E" w:rsidR="00F81EA3" w:rsidRDefault="00F81EA3" w:rsidP="00C2663D">
            <w:r>
              <w:t>Setzt um UC-6</w:t>
            </w:r>
          </w:p>
        </w:tc>
        <w:tc>
          <w:tcPr>
            <w:tcW w:w="7365" w:type="dxa"/>
            <w:gridSpan w:val="2"/>
          </w:tcPr>
          <w:p w14:paraId="353F69F0" w14:textId="40FD4969" w:rsidR="00F81EA3" w:rsidRDefault="00F81EA3" w:rsidP="00C2663D">
            <w:r>
              <w:t xml:space="preserve">Wenn der Fitnessinteressierte sich </w:t>
            </w:r>
            <w:r w:rsidRPr="00762AD8">
              <w:rPr>
                <w:highlight w:val="green"/>
              </w:rPr>
              <w:t xml:space="preserve">selbst </w:t>
            </w:r>
            <w:r w:rsidR="0022168C" w:rsidRPr="00762AD8">
              <w:rPr>
                <w:highlight w:val="green"/>
              </w:rPr>
              <w:t>einen</w:t>
            </w:r>
            <w:r w:rsidRPr="00762AD8">
              <w:rPr>
                <w:highlight w:val="green"/>
              </w:rPr>
              <w:t xml:space="preserve"> </w:t>
            </w:r>
            <w:r w:rsidR="0022168C" w:rsidRPr="00762AD8">
              <w:rPr>
                <w:highlight w:val="green"/>
              </w:rPr>
              <w:t>Kompaktplan</w:t>
            </w:r>
            <w:r w:rsidRPr="00762AD8">
              <w:rPr>
                <w:highlight w:val="green"/>
              </w:rPr>
              <w:t xml:space="preserve"> zusammenstellen</w:t>
            </w:r>
            <w:r w:rsidRPr="0022168C">
              <w:t xml:space="preserve"> möchte, muss das System fähig sein dem Fitnessinteressierten </w:t>
            </w:r>
            <w:r w:rsidR="0022168C">
              <w:t xml:space="preserve">eine Möglichkeit zur </w:t>
            </w:r>
            <w:r w:rsidR="0022168C" w:rsidRPr="00762AD8">
              <w:rPr>
                <w:highlight w:val="green"/>
              </w:rPr>
              <w:t>Erstellung</w:t>
            </w:r>
            <w:r w:rsidR="0022168C">
              <w:t xml:space="preserve"> eines </w:t>
            </w:r>
            <w:r w:rsidR="0022168C" w:rsidRPr="00762AD8">
              <w:rPr>
                <w:highlight w:val="green"/>
              </w:rPr>
              <w:t>Kompaktplanes mit Aufwärmübungen, Kraftübungen sowie Ausdauerübungen</w:t>
            </w:r>
            <w:r w:rsidR="0022168C" w:rsidRPr="005957E8">
              <w:t xml:space="preserve"> </w:t>
            </w:r>
            <w:r w:rsidR="00BC267D">
              <w:t>bieten</w:t>
            </w:r>
            <w:r w:rsidRPr="0022168C">
              <w:t xml:space="preserve">, damit der Fitnessinteressierte </w:t>
            </w:r>
            <w:r w:rsidR="0022168C">
              <w:t xml:space="preserve">sich nach </w:t>
            </w:r>
            <w:r w:rsidR="00CB2037">
              <w:t>B</w:t>
            </w:r>
            <w:r w:rsidR="0022168C">
              <w:t>elieben selbst einen eigenen Kompaktplan erstellen kann.</w:t>
            </w:r>
          </w:p>
        </w:tc>
      </w:tr>
      <w:tr w:rsidR="00F81EA3" w14:paraId="4808FA75" w14:textId="77777777" w:rsidTr="00995B77">
        <w:trPr>
          <w:trHeight w:val="70"/>
        </w:trPr>
        <w:tc>
          <w:tcPr>
            <w:tcW w:w="1980" w:type="dxa"/>
          </w:tcPr>
          <w:p w14:paraId="3199D6A8" w14:textId="77777777" w:rsidR="00F81EA3" w:rsidRDefault="00F81EA3" w:rsidP="00C2663D"/>
        </w:tc>
        <w:tc>
          <w:tcPr>
            <w:tcW w:w="7365" w:type="dxa"/>
            <w:gridSpan w:val="2"/>
          </w:tcPr>
          <w:p w14:paraId="75CCACAA" w14:textId="77777777" w:rsidR="00F81EA3" w:rsidRDefault="00F81EA3" w:rsidP="00C2663D">
            <w:r>
              <w:t>funktional</w:t>
            </w:r>
          </w:p>
        </w:tc>
      </w:tr>
    </w:tbl>
    <w:p w14:paraId="1FA4A5A2" w14:textId="68607E29" w:rsidR="00F81EA3" w:rsidRDefault="00F81EA3" w:rsidP="00831717"/>
    <w:p w14:paraId="58D4DEA6" w14:textId="25BE84D7" w:rsidR="00995B77" w:rsidRDefault="00995B77" w:rsidP="00831717"/>
    <w:p w14:paraId="18FAE73A" w14:textId="03BE8484" w:rsidR="00995B77" w:rsidRDefault="00995B77" w:rsidP="00831717"/>
    <w:tbl>
      <w:tblPr>
        <w:tblStyle w:val="Tabellenraster"/>
        <w:tblW w:w="0" w:type="auto"/>
        <w:tblLook w:val="04A0" w:firstRow="1" w:lastRow="0" w:firstColumn="1" w:lastColumn="0" w:noHBand="0" w:noVBand="1"/>
      </w:tblPr>
      <w:tblGrid>
        <w:gridCol w:w="1980"/>
        <w:gridCol w:w="5386"/>
        <w:gridCol w:w="1979"/>
      </w:tblGrid>
      <w:tr w:rsidR="00995B77" w14:paraId="6040AB10" w14:textId="77777777" w:rsidTr="00AD1354">
        <w:tc>
          <w:tcPr>
            <w:tcW w:w="1980" w:type="dxa"/>
          </w:tcPr>
          <w:p w14:paraId="37891F04" w14:textId="4A279AD1" w:rsidR="00995B77" w:rsidRPr="00831717" w:rsidRDefault="00995B77" w:rsidP="00C2663D">
            <w:pPr>
              <w:rPr>
                <w:b/>
              </w:rPr>
            </w:pPr>
            <w:r w:rsidRPr="00831717">
              <w:rPr>
                <w:b/>
              </w:rPr>
              <w:lastRenderedPageBreak/>
              <w:t>R-</w:t>
            </w:r>
            <w:r>
              <w:rPr>
                <w:b/>
              </w:rPr>
              <w:t>8</w:t>
            </w:r>
          </w:p>
        </w:tc>
        <w:tc>
          <w:tcPr>
            <w:tcW w:w="5386" w:type="dxa"/>
          </w:tcPr>
          <w:p w14:paraId="2277A702" w14:textId="34E4255A" w:rsidR="00995B77" w:rsidRDefault="00995B77" w:rsidP="00C2663D">
            <w:r>
              <w:t>Erstellung Kompaktplan</w:t>
            </w:r>
            <w:r w:rsidR="00452D42">
              <w:t xml:space="preserve"> (</w:t>
            </w:r>
            <w:r w:rsidR="001F7C33">
              <w:t>Überspringen</w:t>
            </w:r>
            <w:r w:rsidR="00452D42">
              <w:t xml:space="preserve"> Auswahl</w:t>
            </w:r>
            <w:r w:rsidR="001F7C33">
              <w:t xml:space="preserve"> Ausdauerübungen oder Auswahl Kraftübungen)</w:t>
            </w:r>
          </w:p>
        </w:tc>
        <w:tc>
          <w:tcPr>
            <w:tcW w:w="1979" w:type="dxa"/>
          </w:tcPr>
          <w:p w14:paraId="634EC74C" w14:textId="77777777" w:rsidR="00995B77" w:rsidRDefault="00995B77" w:rsidP="00C2663D"/>
        </w:tc>
      </w:tr>
      <w:tr w:rsidR="00995B77" w14:paraId="708B7B86" w14:textId="77777777" w:rsidTr="00C2663D">
        <w:tc>
          <w:tcPr>
            <w:tcW w:w="1980" w:type="dxa"/>
          </w:tcPr>
          <w:p w14:paraId="2BEF79B4" w14:textId="77777777" w:rsidR="00995B77" w:rsidRDefault="00995B77" w:rsidP="00C2663D">
            <w:r>
              <w:t>Setzt um UC-6</w:t>
            </w:r>
          </w:p>
        </w:tc>
        <w:tc>
          <w:tcPr>
            <w:tcW w:w="7365" w:type="dxa"/>
            <w:gridSpan w:val="2"/>
          </w:tcPr>
          <w:p w14:paraId="1D1CAFA8" w14:textId="0AEFA13F" w:rsidR="00995B77" w:rsidRDefault="00995B77" w:rsidP="00C2663D">
            <w:r>
              <w:t xml:space="preserve">Wenn der Fitnessinteressierte sich </w:t>
            </w:r>
            <w:r w:rsidRPr="00762AD8">
              <w:rPr>
                <w:highlight w:val="green"/>
              </w:rPr>
              <w:t>selbst einen Kompaktplan zusammenstellen</w:t>
            </w:r>
            <w:r w:rsidRPr="0022168C">
              <w:t xml:space="preserve"> möchte</w:t>
            </w:r>
            <w:r w:rsidR="001F7C33">
              <w:t xml:space="preserve"> und </w:t>
            </w:r>
            <w:r w:rsidR="001F7C33" w:rsidRPr="00762AD8">
              <w:rPr>
                <w:highlight w:val="green"/>
              </w:rPr>
              <w:t>entweder</w:t>
            </w:r>
            <w:r w:rsidR="001F7C33">
              <w:t xml:space="preserve"> bei der Auswahl der </w:t>
            </w:r>
            <w:r w:rsidR="001F7C33" w:rsidRPr="00762AD8">
              <w:rPr>
                <w:highlight w:val="green"/>
              </w:rPr>
              <w:t>Ausdauerübungen</w:t>
            </w:r>
            <w:r w:rsidR="001F7C33">
              <w:t xml:space="preserve"> </w:t>
            </w:r>
            <w:r w:rsidR="001F7C33" w:rsidRPr="00762AD8">
              <w:rPr>
                <w:highlight w:val="green"/>
              </w:rPr>
              <w:t>oder</w:t>
            </w:r>
            <w:r w:rsidR="001F7C33">
              <w:t xml:space="preserve"> bei der Auswahl der </w:t>
            </w:r>
            <w:r w:rsidR="001F7C33" w:rsidRPr="00762AD8">
              <w:rPr>
                <w:highlight w:val="green"/>
              </w:rPr>
              <w:t>Kraftübungen</w:t>
            </w:r>
            <w:r w:rsidR="001F7C33">
              <w:t xml:space="preserve"> den Vorgang </w:t>
            </w:r>
            <w:r w:rsidR="00D35FC2" w:rsidRPr="00762AD8">
              <w:rPr>
                <w:highlight w:val="green"/>
              </w:rPr>
              <w:t>überspringt</w:t>
            </w:r>
            <w:r w:rsidRPr="0022168C">
              <w:t>, muss das System fähig</w:t>
            </w:r>
            <w:r w:rsidR="001F7C33">
              <w:t xml:space="preserve"> sein einen </w:t>
            </w:r>
            <w:r w:rsidR="001F7C33" w:rsidRPr="00762AD8">
              <w:rPr>
                <w:highlight w:val="green"/>
              </w:rPr>
              <w:t>Trainingsplan zu erstellen ohne</w:t>
            </w:r>
            <w:r w:rsidR="001F7C33">
              <w:t xml:space="preserve"> die </w:t>
            </w:r>
            <w:r w:rsidR="001F7C33" w:rsidRPr="00762AD8">
              <w:rPr>
                <w:highlight w:val="green"/>
              </w:rPr>
              <w:t>nicht ausgefüllten Kategorien</w:t>
            </w:r>
            <w:r w:rsidRPr="0022168C">
              <w:t xml:space="preserve">, damit der Fitnessinteressierte </w:t>
            </w:r>
            <w:r w:rsidR="001F7C33">
              <w:t xml:space="preserve">sich auch </w:t>
            </w:r>
            <w:r w:rsidR="00240C66">
              <w:t>individuelle Trainingspläne ohne alle 3 Übungsarten (Aufwärm</w:t>
            </w:r>
            <w:r w:rsidR="00CD4E3C">
              <w:t>-</w:t>
            </w:r>
            <w:r w:rsidR="00240C66">
              <w:t>, Kraft</w:t>
            </w:r>
            <w:r w:rsidR="00CD4E3C">
              <w:t>-</w:t>
            </w:r>
            <w:r w:rsidR="00240C66">
              <w:t>, Ausdauer</w:t>
            </w:r>
            <w:r w:rsidR="00CD4E3C">
              <w:t>übungen</w:t>
            </w:r>
            <w:r w:rsidR="00240C66">
              <w:t xml:space="preserve">) </w:t>
            </w:r>
            <w:r w:rsidR="005957E8">
              <w:t>erstellen kann</w:t>
            </w:r>
            <w:r w:rsidR="00240C66">
              <w:t>.</w:t>
            </w:r>
          </w:p>
        </w:tc>
      </w:tr>
      <w:tr w:rsidR="00995B77" w14:paraId="283272B5" w14:textId="77777777" w:rsidTr="00C2663D">
        <w:trPr>
          <w:trHeight w:val="70"/>
        </w:trPr>
        <w:tc>
          <w:tcPr>
            <w:tcW w:w="1980" w:type="dxa"/>
          </w:tcPr>
          <w:p w14:paraId="320EA610" w14:textId="77777777" w:rsidR="00995B77" w:rsidRDefault="00995B77" w:rsidP="00C2663D"/>
        </w:tc>
        <w:tc>
          <w:tcPr>
            <w:tcW w:w="7365" w:type="dxa"/>
            <w:gridSpan w:val="2"/>
          </w:tcPr>
          <w:p w14:paraId="77057A51" w14:textId="1166426C" w:rsidR="00995B77" w:rsidRDefault="00F07453" w:rsidP="00C2663D">
            <w:r>
              <w:t>F</w:t>
            </w:r>
            <w:r w:rsidR="00995B77">
              <w:t>unktional</w:t>
            </w:r>
          </w:p>
        </w:tc>
      </w:tr>
    </w:tbl>
    <w:p w14:paraId="1FDF63BF" w14:textId="205A0494" w:rsidR="00995B77" w:rsidRDefault="00995B77" w:rsidP="00831717"/>
    <w:tbl>
      <w:tblPr>
        <w:tblStyle w:val="Tabellenraster"/>
        <w:tblW w:w="0" w:type="auto"/>
        <w:tblLook w:val="04A0" w:firstRow="1" w:lastRow="0" w:firstColumn="1" w:lastColumn="0" w:noHBand="0" w:noVBand="1"/>
      </w:tblPr>
      <w:tblGrid>
        <w:gridCol w:w="1980"/>
        <w:gridCol w:w="5386"/>
        <w:gridCol w:w="1979"/>
      </w:tblGrid>
      <w:tr w:rsidR="00E228CE" w14:paraId="74374BB8" w14:textId="77777777" w:rsidTr="00AD1354">
        <w:tc>
          <w:tcPr>
            <w:tcW w:w="1980" w:type="dxa"/>
          </w:tcPr>
          <w:p w14:paraId="635D5052" w14:textId="409D1F89" w:rsidR="00E228CE" w:rsidRPr="00831717" w:rsidRDefault="00E228CE" w:rsidP="006463A0">
            <w:pPr>
              <w:rPr>
                <w:b/>
              </w:rPr>
            </w:pPr>
            <w:r w:rsidRPr="00831717">
              <w:rPr>
                <w:b/>
              </w:rPr>
              <w:t>R-</w:t>
            </w:r>
            <w:r>
              <w:rPr>
                <w:b/>
              </w:rPr>
              <w:t>9</w:t>
            </w:r>
          </w:p>
        </w:tc>
        <w:tc>
          <w:tcPr>
            <w:tcW w:w="5386" w:type="dxa"/>
          </w:tcPr>
          <w:p w14:paraId="0DDF3355" w14:textId="5365D59E" w:rsidR="00E228CE" w:rsidRDefault="00E228CE" w:rsidP="006463A0">
            <w:r>
              <w:t>Erstellung Kompaktplan (Abbruch Auswahl Ausdauerübungen oder Auswahl Kraftübungen)</w:t>
            </w:r>
          </w:p>
        </w:tc>
        <w:tc>
          <w:tcPr>
            <w:tcW w:w="1979" w:type="dxa"/>
          </w:tcPr>
          <w:p w14:paraId="46C0F9AD" w14:textId="77777777" w:rsidR="00E228CE" w:rsidRDefault="00E228CE" w:rsidP="006463A0"/>
        </w:tc>
      </w:tr>
      <w:tr w:rsidR="00E228CE" w14:paraId="75BDF16D" w14:textId="77777777" w:rsidTr="006463A0">
        <w:tc>
          <w:tcPr>
            <w:tcW w:w="1980" w:type="dxa"/>
          </w:tcPr>
          <w:p w14:paraId="0860C4F0" w14:textId="77777777" w:rsidR="00E228CE" w:rsidRDefault="00E228CE" w:rsidP="006463A0">
            <w:r>
              <w:t>Setzt um UC-6</w:t>
            </w:r>
          </w:p>
        </w:tc>
        <w:tc>
          <w:tcPr>
            <w:tcW w:w="7365" w:type="dxa"/>
            <w:gridSpan w:val="2"/>
          </w:tcPr>
          <w:p w14:paraId="036FDEAB" w14:textId="646B0F3C" w:rsidR="00E228CE" w:rsidRDefault="00E228CE" w:rsidP="006463A0">
            <w:r>
              <w:t xml:space="preserve">Wenn der Fitnessinteressierte sich </w:t>
            </w:r>
            <w:r w:rsidRPr="00762AD8">
              <w:rPr>
                <w:highlight w:val="green"/>
              </w:rPr>
              <w:t>selbst einen Kompaktplan zusammenstellen</w:t>
            </w:r>
            <w:r w:rsidRPr="0022168C">
              <w:t xml:space="preserve"> möchte</w:t>
            </w:r>
            <w:r>
              <w:t xml:space="preserve"> und </w:t>
            </w:r>
            <w:r w:rsidRPr="00762AD8">
              <w:rPr>
                <w:highlight w:val="green"/>
              </w:rPr>
              <w:t>entweder</w:t>
            </w:r>
            <w:r>
              <w:t xml:space="preserve"> bei der Auswahl der </w:t>
            </w:r>
            <w:r w:rsidRPr="00762AD8">
              <w:rPr>
                <w:highlight w:val="green"/>
              </w:rPr>
              <w:t>Ausdauerübungen oder</w:t>
            </w:r>
            <w:r>
              <w:t xml:space="preserve"> bei der Auswahl der </w:t>
            </w:r>
            <w:r w:rsidRPr="00762AD8">
              <w:rPr>
                <w:highlight w:val="green"/>
              </w:rPr>
              <w:t>Kraftübungen</w:t>
            </w:r>
            <w:r>
              <w:t xml:space="preserve"> den Vorgang </w:t>
            </w:r>
            <w:r w:rsidRPr="00762AD8">
              <w:rPr>
                <w:highlight w:val="green"/>
              </w:rPr>
              <w:t>abbricht</w:t>
            </w:r>
            <w:r w:rsidRPr="0022168C">
              <w:t>, muss das System fähig</w:t>
            </w:r>
            <w:r>
              <w:t xml:space="preserve"> den </w:t>
            </w:r>
            <w:r w:rsidRPr="00762AD8">
              <w:rPr>
                <w:highlight w:val="green"/>
              </w:rPr>
              <w:t>Trainingsplan</w:t>
            </w:r>
            <w:r>
              <w:t xml:space="preserve"> zu </w:t>
            </w:r>
            <w:r w:rsidRPr="00762AD8">
              <w:rPr>
                <w:highlight w:val="green"/>
              </w:rPr>
              <w:t>verwerfen</w:t>
            </w:r>
            <w:r w:rsidRPr="0022168C">
              <w:t xml:space="preserve">, damit der Fitnessinteressierte </w:t>
            </w:r>
            <w:r>
              <w:t>später ohne die alten Einstellungen einen neuen Kompaktplan erstellen kann.</w:t>
            </w:r>
          </w:p>
        </w:tc>
      </w:tr>
      <w:tr w:rsidR="00E228CE" w14:paraId="0B825D5C" w14:textId="77777777" w:rsidTr="006463A0">
        <w:trPr>
          <w:trHeight w:val="70"/>
        </w:trPr>
        <w:tc>
          <w:tcPr>
            <w:tcW w:w="1980" w:type="dxa"/>
          </w:tcPr>
          <w:p w14:paraId="12E3E25A" w14:textId="77777777" w:rsidR="00E228CE" w:rsidRDefault="00E228CE" w:rsidP="006463A0"/>
        </w:tc>
        <w:tc>
          <w:tcPr>
            <w:tcW w:w="7365" w:type="dxa"/>
            <w:gridSpan w:val="2"/>
          </w:tcPr>
          <w:p w14:paraId="4B6F64FF" w14:textId="77777777" w:rsidR="00E228CE" w:rsidRDefault="00E228CE" w:rsidP="006463A0">
            <w:r>
              <w:t>Funktional</w:t>
            </w:r>
          </w:p>
        </w:tc>
      </w:tr>
    </w:tbl>
    <w:p w14:paraId="386E5B50" w14:textId="3B804E40" w:rsidR="00E228CE" w:rsidRDefault="00E228CE" w:rsidP="00831717"/>
    <w:p w14:paraId="4446C5BE" w14:textId="1B10F892" w:rsidR="004C3417" w:rsidRDefault="004C3417" w:rsidP="00831717"/>
    <w:p w14:paraId="751CB534" w14:textId="2C50CD08" w:rsidR="004C3417" w:rsidRDefault="004C3417" w:rsidP="00831717"/>
    <w:p w14:paraId="32D66AFF" w14:textId="3EFA4890" w:rsidR="004C3417" w:rsidRDefault="004C3417" w:rsidP="00831717"/>
    <w:p w14:paraId="22BE9388" w14:textId="000264FF" w:rsidR="004C3417" w:rsidRDefault="004C3417" w:rsidP="00831717"/>
    <w:p w14:paraId="76E93CE9" w14:textId="5AD1021E" w:rsidR="004C3417" w:rsidRDefault="00AD1354" w:rsidP="00AD1354">
      <w:pPr>
        <w:tabs>
          <w:tab w:val="left" w:pos="5460"/>
        </w:tabs>
      </w:pPr>
      <w:r>
        <w:tab/>
      </w:r>
    </w:p>
    <w:p w14:paraId="1F4B1566" w14:textId="50E10751" w:rsidR="00AD1354" w:rsidRDefault="00AD1354" w:rsidP="00AD1354">
      <w:pPr>
        <w:tabs>
          <w:tab w:val="left" w:pos="5460"/>
        </w:tabs>
      </w:pPr>
    </w:p>
    <w:p w14:paraId="63E29AD8" w14:textId="031539E2" w:rsidR="00AD1354" w:rsidRDefault="00AD1354" w:rsidP="00AD1354">
      <w:pPr>
        <w:tabs>
          <w:tab w:val="left" w:pos="5460"/>
        </w:tabs>
      </w:pPr>
    </w:p>
    <w:p w14:paraId="605A56D6" w14:textId="77777777" w:rsidR="00AD1354" w:rsidRDefault="00AD1354" w:rsidP="00AD1354">
      <w:pPr>
        <w:tabs>
          <w:tab w:val="left" w:pos="5460"/>
        </w:tabs>
      </w:pPr>
    </w:p>
    <w:p w14:paraId="759A217C" w14:textId="4CC21F09" w:rsidR="004C3417" w:rsidRDefault="004C3417" w:rsidP="00831717"/>
    <w:p w14:paraId="4E2D761C" w14:textId="77777777" w:rsidR="004C3417" w:rsidRDefault="004C3417" w:rsidP="00831717"/>
    <w:p w14:paraId="4DE3CF88" w14:textId="77777777" w:rsidR="004C3417" w:rsidRDefault="004C3417" w:rsidP="00831717"/>
    <w:tbl>
      <w:tblPr>
        <w:tblStyle w:val="Tabellenraster"/>
        <w:tblW w:w="0" w:type="auto"/>
        <w:tblLook w:val="04A0" w:firstRow="1" w:lastRow="0" w:firstColumn="1" w:lastColumn="0" w:noHBand="0" w:noVBand="1"/>
      </w:tblPr>
      <w:tblGrid>
        <w:gridCol w:w="1980"/>
        <w:gridCol w:w="4250"/>
        <w:gridCol w:w="3115"/>
      </w:tblGrid>
      <w:tr w:rsidR="004C3417" w14:paraId="3F490CB7" w14:textId="77777777" w:rsidTr="006463A0">
        <w:tc>
          <w:tcPr>
            <w:tcW w:w="1980" w:type="dxa"/>
          </w:tcPr>
          <w:p w14:paraId="0E78285F" w14:textId="7AB49385" w:rsidR="004C3417" w:rsidRPr="00831717" w:rsidRDefault="004C3417" w:rsidP="006463A0">
            <w:pPr>
              <w:rPr>
                <w:b/>
              </w:rPr>
            </w:pPr>
            <w:r w:rsidRPr="00831717">
              <w:rPr>
                <w:b/>
              </w:rPr>
              <w:lastRenderedPageBreak/>
              <w:t>R-</w:t>
            </w:r>
            <w:r>
              <w:rPr>
                <w:b/>
              </w:rPr>
              <w:t>10</w:t>
            </w:r>
          </w:p>
        </w:tc>
        <w:tc>
          <w:tcPr>
            <w:tcW w:w="4250" w:type="dxa"/>
          </w:tcPr>
          <w:p w14:paraId="32B16D93" w14:textId="0D6754BB" w:rsidR="004C3417" w:rsidRDefault="004C3417" w:rsidP="006463A0">
            <w:r>
              <w:t>Bearbeitung von Trainingsplan</w:t>
            </w:r>
          </w:p>
        </w:tc>
        <w:tc>
          <w:tcPr>
            <w:tcW w:w="3115" w:type="dxa"/>
          </w:tcPr>
          <w:p w14:paraId="5BC5688F" w14:textId="77777777" w:rsidR="004C3417" w:rsidRDefault="004C3417" w:rsidP="006463A0"/>
        </w:tc>
      </w:tr>
      <w:tr w:rsidR="004C3417" w14:paraId="1B35823C" w14:textId="77777777" w:rsidTr="006463A0">
        <w:tc>
          <w:tcPr>
            <w:tcW w:w="1980" w:type="dxa"/>
          </w:tcPr>
          <w:p w14:paraId="7079AF5B" w14:textId="78DDDAC5" w:rsidR="004C3417" w:rsidRDefault="004C3417" w:rsidP="006463A0">
            <w:r>
              <w:t>Setzt um UC-6</w:t>
            </w:r>
          </w:p>
        </w:tc>
        <w:tc>
          <w:tcPr>
            <w:tcW w:w="7365" w:type="dxa"/>
            <w:gridSpan w:val="2"/>
          </w:tcPr>
          <w:p w14:paraId="07491EF6" w14:textId="1F9F3611" w:rsidR="004C3417" w:rsidRDefault="004C3417" w:rsidP="006463A0">
            <w:r>
              <w:t xml:space="preserve">Wenn der Fitnessinteressierte einen </w:t>
            </w:r>
            <w:r w:rsidRPr="00762AD8">
              <w:rPr>
                <w:highlight w:val="green"/>
              </w:rPr>
              <w:t>Trainingsplan bearbeiten</w:t>
            </w:r>
            <w:r>
              <w:t xml:space="preserve"> möchte</w:t>
            </w:r>
            <w:r w:rsidRPr="0022168C">
              <w:t>, muss das System fähig</w:t>
            </w:r>
            <w:r>
              <w:t xml:space="preserve"> </w:t>
            </w:r>
            <w:proofErr w:type="gramStart"/>
            <w:r w:rsidR="00BF57A5">
              <w:t xml:space="preserve">sein </w:t>
            </w:r>
            <w:r w:rsidR="00BF57A5" w:rsidRPr="00762AD8">
              <w:rPr>
                <w:highlight w:val="green"/>
              </w:rPr>
              <w:t>vorhandenen Übungen</w:t>
            </w:r>
            <w:proofErr w:type="gramEnd"/>
            <w:r>
              <w:t xml:space="preserve"> eines Trainingsplans </w:t>
            </w:r>
            <w:r w:rsidRPr="00762AD8">
              <w:rPr>
                <w:highlight w:val="green"/>
              </w:rPr>
              <w:t>auszutauschen</w:t>
            </w:r>
            <w:r w:rsidRPr="0022168C">
              <w:t xml:space="preserve">, damit der Fitnessinteressierte </w:t>
            </w:r>
            <w:r>
              <w:t>bereits erstellte Trainingspläne noch nach Belieben modifizieren kann.</w:t>
            </w:r>
          </w:p>
        </w:tc>
      </w:tr>
      <w:tr w:rsidR="004C3417" w14:paraId="2C68ECB7" w14:textId="77777777" w:rsidTr="006463A0">
        <w:trPr>
          <w:trHeight w:val="70"/>
        </w:trPr>
        <w:tc>
          <w:tcPr>
            <w:tcW w:w="1980" w:type="dxa"/>
          </w:tcPr>
          <w:p w14:paraId="6ED1FA7B" w14:textId="77777777" w:rsidR="004C3417" w:rsidRDefault="004C3417" w:rsidP="006463A0"/>
        </w:tc>
        <w:tc>
          <w:tcPr>
            <w:tcW w:w="7365" w:type="dxa"/>
            <w:gridSpan w:val="2"/>
          </w:tcPr>
          <w:p w14:paraId="088333DA" w14:textId="77777777" w:rsidR="004C3417" w:rsidRDefault="004C3417" w:rsidP="006463A0">
            <w:r>
              <w:t>Funktional</w:t>
            </w:r>
          </w:p>
        </w:tc>
      </w:tr>
    </w:tbl>
    <w:p w14:paraId="1A235627" w14:textId="305C7B59" w:rsidR="004C3417" w:rsidRDefault="004C3417" w:rsidP="00831717"/>
    <w:tbl>
      <w:tblPr>
        <w:tblStyle w:val="Tabellenraster"/>
        <w:tblW w:w="0" w:type="auto"/>
        <w:tblLook w:val="04A0" w:firstRow="1" w:lastRow="0" w:firstColumn="1" w:lastColumn="0" w:noHBand="0" w:noVBand="1"/>
      </w:tblPr>
      <w:tblGrid>
        <w:gridCol w:w="1980"/>
        <w:gridCol w:w="4250"/>
        <w:gridCol w:w="3115"/>
      </w:tblGrid>
      <w:tr w:rsidR="00606B1D" w14:paraId="040B1F12" w14:textId="77777777" w:rsidTr="006463A0">
        <w:tc>
          <w:tcPr>
            <w:tcW w:w="1980" w:type="dxa"/>
          </w:tcPr>
          <w:p w14:paraId="796F6E73" w14:textId="1F6EF850" w:rsidR="00606B1D" w:rsidRPr="00831717" w:rsidRDefault="00606B1D" w:rsidP="006463A0">
            <w:pPr>
              <w:rPr>
                <w:b/>
              </w:rPr>
            </w:pPr>
            <w:r w:rsidRPr="00831717">
              <w:rPr>
                <w:b/>
              </w:rPr>
              <w:t>R-</w:t>
            </w:r>
            <w:r>
              <w:rPr>
                <w:b/>
              </w:rPr>
              <w:t>1</w:t>
            </w:r>
            <w:r w:rsidR="005B3792">
              <w:rPr>
                <w:b/>
              </w:rPr>
              <w:t>1</w:t>
            </w:r>
          </w:p>
        </w:tc>
        <w:tc>
          <w:tcPr>
            <w:tcW w:w="4250" w:type="dxa"/>
          </w:tcPr>
          <w:p w14:paraId="42ED2E62" w14:textId="28E3DB9E" w:rsidR="00606B1D" w:rsidRDefault="00BF57A5" w:rsidP="006463A0">
            <w:r>
              <w:t>Löschung</w:t>
            </w:r>
            <w:r w:rsidR="00606B1D">
              <w:t xml:space="preserve"> von Trainingsplan</w:t>
            </w:r>
          </w:p>
        </w:tc>
        <w:tc>
          <w:tcPr>
            <w:tcW w:w="3115" w:type="dxa"/>
          </w:tcPr>
          <w:p w14:paraId="20194224" w14:textId="77777777" w:rsidR="00606B1D" w:rsidRDefault="00606B1D" w:rsidP="006463A0"/>
        </w:tc>
      </w:tr>
      <w:tr w:rsidR="00606B1D" w14:paraId="2AB5DA3D" w14:textId="77777777" w:rsidTr="006463A0">
        <w:tc>
          <w:tcPr>
            <w:tcW w:w="1980" w:type="dxa"/>
          </w:tcPr>
          <w:p w14:paraId="39B3ADA9" w14:textId="68C6F94C" w:rsidR="00606B1D" w:rsidRDefault="00606B1D" w:rsidP="006463A0">
            <w:r>
              <w:t>Setzt um UC-3, UC-5, UC-6</w:t>
            </w:r>
          </w:p>
        </w:tc>
        <w:tc>
          <w:tcPr>
            <w:tcW w:w="7365" w:type="dxa"/>
            <w:gridSpan w:val="2"/>
          </w:tcPr>
          <w:p w14:paraId="3D1A081B" w14:textId="422DC88F" w:rsidR="00606B1D" w:rsidRDefault="00606B1D" w:rsidP="006463A0">
            <w:r>
              <w:t xml:space="preserve">Wenn der Fitnessinteressierte einen Trainingsplan </w:t>
            </w:r>
            <w:r w:rsidR="00637FAB" w:rsidRPr="00762AD8">
              <w:rPr>
                <w:highlight w:val="green"/>
              </w:rPr>
              <w:t>löschen</w:t>
            </w:r>
            <w:r>
              <w:t xml:space="preserve"> möchte</w:t>
            </w:r>
            <w:r w:rsidRPr="0022168C">
              <w:t>, muss das System fähig</w:t>
            </w:r>
            <w:r>
              <w:t xml:space="preserve"> sein </w:t>
            </w:r>
            <w:r w:rsidR="00637FAB">
              <w:t xml:space="preserve">Trainingspläne </w:t>
            </w:r>
            <w:r w:rsidR="0056387C">
              <w:t xml:space="preserve">des Fitnessinteressierten </w:t>
            </w:r>
            <w:r w:rsidR="00637FAB">
              <w:t>zu löschen</w:t>
            </w:r>
            <w:r w:rsidRPr="0022168C">
              <w:t xml:space="preserve">, damit </w:t>
            </w:r>
            <w:r w:rsidR="00637FAB">
              <w:t>der Fitnessinteressierte sich wieder neue Trainingspläne erstellen kann.</w:t>
            </w:r>
          </w:p>
        </w:tc>
      </w:tr>
      <w:tr w:rsidR="00606B1D" w14:paraId="264A91E9" w14:textId="77777777" w:rsidTr="006463A0">
        <w:trPr>
          <w:trHeight w:val="70"/>
        </w:trPr>
        <w:tc>
          <w:tcPr>
            <w:tcW w:w="1980" w:type="dxa"/>
          </w:tcPr>
          <w:p w14:paraId="1D821541" w14:textId="77777777" w:rsidR="00606B1D" w:rsidRDefault="00606B1D" w:rsidP="006463A0"/>
        </w:tc>
        <w:tc>
          <w:tcPr>
            <w:tcW w:w="7365" w:type="dxa"/>
            <w:gridSpan w:val="2"/>
          </w:tcPr>
          <w:p w14:paraId="22760FD8" w14:textId="77777777" w:rsidR="00606B1D" w:rsidRDefault="00606B1D" w:rsidP="006463A0">
            <w:r>
              <w:t>Funktional</w:t>
            </w:r>
          </w:p>
        </w:tc>
      </w:tr>
    </w:tbl>
    <w:p w14:paraId="66F4DA39" w14:textId="20AB36F2" w:rsidR="00606B1D" w:rsidRDefault="00606B1D" w:rsidP="00831717"/>
    <w:tbl>
      <w:tblPr>
        <w:tblStyle w:val="Tabellenraster"/>
        <w:tblW w:w="0" w:type="auto"/>
        <w:tblLook w:val="04A0" w:firstRow="1" w:lastRow="0" w:firstColumn="1" w:lastColumn="0" w:noHBand="0" w:noVBand="1"/>
      </w:tblPr>
      <w:tblGrid>
        <w:gridCol w:w="1980"/>
        <w:gridCol w:w="4250"/>
        <w:gridCol w:w="3115"/>
      </w:tblGrid>
      <w:tr w:rsidR="005B3792" w14:paraId="3D6276BB" w14:textId="77777777" w:rsidTr="006463A0">
        <w:tc>
          <w:tcPr>
            <w:tcW w:w="1980" w:type="dxa"/>
          </w:tcPr>
          <w:p w14:paraId="2E31E27B" w14:textId="599FFFF7" w:rsidR="005B3792" w:rsidRPr="00831717" w:rsidRDefault="005B3792" w:rsidP="006463A0">
            <w:pPr>
              <w:rPr>
                <w:b/>
              </w:rPr>
            </w:pPr>
            <w:r w:rsidRPr="00831717">
              <w:rPr>
                <w:b/>
              </w:rPr>
              <w:t>R-</w:t>
            </w:r>
            <w:r>
              <w:rPr>
                <w:b/>
              </w:rPr>
              <w:t>12</w:t>
            </w:r>
          </w:p>
        </w:tc>
        <w:tc>
          <w:tcPr>
            <w:tcW w:w="4250" w:type="dxa"/>
          </w:tcPr>
          <w:p w14:paraId="4ACA4EE4" w14:textId="524B6264" w:rsidR="005B3792" w:rsidRDefault="005B3792" w:rsidP="006463A0">
            <w:r>
              <w:t>Darstellung Kategorien mit Einzelübung</w:t>
            </w:r>
          </w:p>
        </w:tc>
        <w:tc>
          <w:tcPr>
            <w:tcW w:w="3115" w:type="dxa"/>
          </w:tcPr>
          <w:p w14:paraId="4E41623C" w14:textId="77777777" w:rsidR="005B3792" w:rsidRDefault="005B3792" w:rsidP="006463A0"/>
        </w:tc>
      </w:tr>
      <w:tr w:rsidR="005B3792" w14:paraId="1F7F1993" w14:textId="77777777" w:rsidTr="00D326B9">
        <w:tc>
          <w:tcPr>
            <w:tcW w:w="1980" w:type="dxa"/>
            <w:tcBorders>
              <w:bottom w:val="single" w:sz="4" w:space="0" w:color="auto"/>
            </w:tcBorders>
          </w:tcPr>
          <w:p w14:paraId="0571C319" w14:textId="18886AC0" w:rsidR="005B3792" w:rsidRDefault="005B3792" w:rsidP="006463A0">
            <w:r>
              <w:t>Setzt um UC-8</w:t>
            </w:r>
          </w:p>
        </w:tc>
        <w:tc>
          <w:tcPr>
            <w:tcW w:w="7365" w:type="dxa"/>
            <w:gridSpan w:val="2"/>
            <w:tcBorders>
              <w:bottom w:val="single" w:sz="4" w:space="0" w:color="auto"/>
            </w:tcBorders>
          </w:tcPr>
          <w:p w14:paraId="78563D6B" w14:textId="7F669BFB" w:rsidR="005B3792" w:rsidRDefault="005B3792" w:rsidP="006463A0">
            <w:r>
              <w:t xml:space="preserve">Wenn der Fitnessinteressierte eine </w:t>
            </w:r>
            <w:r w:rsidRPr="00762AD8">
              <w:rPr>
                <w:highlight w:val="green"/>
              </w:rPr>
              <w:t>spezifische Muskelgruppe</w:t>
            </w:r>
            <w:r>
              <w:t xml:space="preserve"> </w:t>
            </w:r>
            <w:r w:rsidRPr="00762AD8">
              <w:rPr>
                <w:highlight w:val="green"/>
              </w:rPr>
              <w:t>trainieren</w:t>
            </w:r>
            <w:r>
              <w:t xml:space="preserve"> möchte</w:t>
            </w:r>
            <w:r w:rsidRPr="0022168C">
              <w:t>, muss das System fähig</w:t>
            </w:r>
            <w:r>
              <w:t xml:space="preserve"> sein dem Fitnessinteressierten eine </w:t>
            </w:r>
            <w:r w:rsidRPr="00762AD8">
              <w:rPr>
                <w:highlight w:val="green"/>
              </w:rPr>
              <w:t>Liste</w:t>
            </w:r>
            <w:r>
              <w:t xml:space="preserve"> mit verschiedenen </w:t>
            </w:r>
            <w:r w:rsidRPr="00762AD8">
              <w:rPr>
                <w:highlight w:val="green"/>
              </w:rPr>
              <w:t>Muskelgruppen</w:t>
            </w:r>
            <w:r>
              <w:t xml:space="preserve"> anzuzeigen in denen </w:t>
            </w:r>
            <w:r w:rsidRPr="00762AD8">
              <w:rPr>
                <w:highlight w:val="green"/>
              </w:rPr>
              <w:t>Kraftübungen</w:t>
            </w:r>
            <w:r>
              <w:t xml:space="preserve"> für die ausgewählte Muskelgruppen mit </w:t>
            </w:r>
            <w:r w:rsidRPr="00762AD8">
              <w:rPr>
                <w:highlight w:val="green"/>
              </w:rPr>
              <w:t>Erklärung</w:t>
            </w:r>
            <w:r>
              <w:t xml:space="preserve"> zur korrekten Ausführung angezeigt werden</w:t>
            </w:r>
            <w:r w:rsidRPr="0022168C">
              <w:t xml:space="preserve">, damit </w:t>
            </w:r>
            <w:r>
              <w:t>der Fitnessinteressierte gezielt Einzelübungen für spezifische Muskelgruppen durchführen kann.</w:t>
            </w:r>
          </w:p>
        </w:tc>
      </w:tr>
      <w:tr w:rsidR="005B3792" w14:paraId="45F69BAB" w14:textId="77777777" w:rsidTr="00D326B9">
        <w:trPr>
          <w:trHeight w:val="70"/>
        </w:trPr>
        <w:tc>
          <w:tcPr>
            <w:tcW w:w="1980" w:type="dxa"/>
            <w:tcBorders>
              <w:bottom w:val="single" w:sz="4" w:space="0" w:color="auto"/>
            </w:tcBorders>
          </w:tcPr>
          <w:p w14:paraId="6A04DEDD" w14:textId="77777777" w:rsidR="005B3792" w:rsidRDefault="005B3792" w:rsidP="006463A0"/>
        </w:tc>
        <w:tc>
          <w:tcPr>
            <w:tcW w:w="7365" w:type="dxa"/>
            <w:gridSpan w:val="2"/>
            <w:tcBorders>
              <w:bottom w:val="single" w:sz="4" w:space="0" w:color="auto"/>
            </w:tcBorders>
          </w:tcPr>
          <w:p w14:paraId="57E6A28B" w14:textId="77777777" w:rsidR="005B3792" w:rsidRDefault="005B3792" w:rsidP="006463A0">
            <w:r>
              <w:t>Funktional</w:t>
            </w:r>
          </w:p>
        </w:tc>
      </w:tr>
    </w:tbl>
    <w:p w14:paraId="63679D2E" w14:textId="41BC43B0" w:rsidR="005B3792" w:rsidRDefault="005B3792" w:rsidP="00831717"/>
    <w:p w14:paraId="6E7D8576" w14:textId="4C76588A" w:rsidR="006463A0" w:rsidRDefault="006463A0" w:rsidP="00831717"/>
    <w:p w14:paraId="732F8909" w14:textId="2F19C8DC" w:rsidR="006463A0" w:rsidRDefault="006463A0" w:rsidP="00831717"/>
    <w:p w14:paraId="0B3B68C1" w14:textId="43EF0136" w:rsidR="006463A0" w:rsidRDefault="006463A0" w:rsidP="00831717"/>
    <w:p w14:paraId="430E5161" w14:textId="34B8F65D" w:rsidR="006463A0" w:rsidRDefault="006463A0" w:rsidP="00831717"/>
    <w:p w14:paraId="36D026CD" w14:textId="4EDDAFA7" w:rsidR="006463A0" w:rsidRDefault="006463A0" w:rsidP="00831717"/>
    <w:p w14:paraId="3E8845B3" w14:textId="77777777" w:rsidR="006463A0" w:rsidRDefault="006463A0" w:rsidP="00831717"/>
    <w:p w14:paraId="661280BA" w14:textId="0E545EB6" w:rsidR="006463A0" w:rsidRDefault="006463A0" w:rsidP="00831717"/>
    <w:tbl>
      <w:tblPr>
        <w:tblStyle w:val="Tabellenraster"/>
        <w:tblW w:w="0" w:type="auto"/>
        <w:tblLook w:val="04A0" w:firstRow="1" w:lastRow="0" w:firstColumn="1" w:lastColumn="0" w:noHBand="0" w:noVBand="1"/>
      </w:tblPr>
      <w:tblGrid>
        <w:gridCol w:w="1980"/>
        <w:gridCol w:w="4250"/>
        <w:gridCol w:w="3115"/>
      </w:tblGrid>
      <w:tr w:rsidR="00D326B9" w14:paraId="2777CCA2" w14:textId="77777777" w:rsidTr="000B7389">
        <w:tc>
          <w:tcPr>
            <w:tcW w:w="1980" w:type="dxa"/>
          </w:tcPr>
          <w:p w14:paraId="2F5D82AF" w14:textId="0D074921" w:rsidR="00D326B9" w:rsidRPr="00831717" w:rsidRDefault="00D326B9" w:rsidP="000B7389">
            <w:pPr>
              <w:rPr>
                <w:b/>
              </w:rPr>
            </w:pPr>
            <w:r w:rsidRPr="00831717">
              <w:rPr>
                <w:b/>
              </w:rPr>
              <w:lastRenderedPageBreak/>
              <w:t>R-</w:t>
            </w:r>
            <w:r>
              <w:rPr>
                <w:b/>
              </w:rPr>
              <w:t>1</w:t>
            </w:r>
            <w:r w:rsidR="001D67DA">
              <w:rPr>
                <w:b/>
              </w:rPr>
              <w:t>3</w:t>
            </w:r>
          </w:p>
        </w:tc>
        <w:tc>
          <w:tcPr>
            <w:tcW w:w="4250" w:type="dxa"/>
          </w:tcPr>
          <w:p w14:paraId="316B4C5E" w14:textId="5E6A695A" w:rsidR="00D326B9" w:rsidRDefault="00D326B9" w:rsidP="000B7389">
            <w:r>
              <w:t>Stoppuhr für zeitabhängige Übungen</w:t>
            </w:r>
          </w:p>
        </w:tc>
        <w:tc>
          <w:tcPr>
            <w:tcW w:w="3115" w:type="dxa"/>
          </w:tcPr>
          <w:p w14:paraId="7C5D6EFD" w14:textId="77777777" w:rsidR="00D326B9" w:rsidRDefault="00D326B9" w:rsidP="000B7389"/>
        </w:tc>
      </w:tr>
      <w:tr w:rsidR="00D326B9" w14:paraId="6B473956" w14:textId="77777777" w:rsidTr="000B7389">
        <w:tc>
          <w:tcPr>
            <w:tcW w:w="1980" w:type="dxa"/>
          </w:tcPr>
          <w:p w14:paraId="39F22BE8" w14:textId="5CC168E0" w:rsidR="00D326B9" w:rsidRDefault="00D326B9" w:rsidP="000B7389">
            <w:r>
              <w:t>Setzt um UC-</w:t>
            </w:r>
            <w:r w:rsidR="00AB16CA">
              <w:t>9</w:t>
            </w:r>
          </w:p>
        </w:tc>
        <w:tc>
          <w:tcPr>
            <w:tcW w:w="7365" w:type="dxa"/>
            <w:gridSpan w:val="2"/>
          </w:tcPr>
          <w:p w14:paraId="1A8B40F2" w14:textId="30C3C174" w:rsidR="00D326B9" w:rsidRDefault="00D326B9" w:rsidP="000B7389">
            <w:r>
              <w:t xml:space="preserve">Wenn der Fitnessinteressierte eine </w:t>
            </w:r>
            <w:r w:rsidRPr="00762AD8">
              <w:rPr>
                <w:highlight w:val="green"/>
              </w:rPr>
              <w:t>Übung</w:t>
            </w:r>
            <w:r>
              <w:t xml:space="preserve"> </w:t>
            </w:r>
            <w:r w:rsidRPr="00762AD8">
              <w:rPr>
                <w:highlight w:val="green"/>
              </w:rPr>
              <w:t>durchführt</w:t>
            </w:r>
            <w:r>
              <w:t>, die zeitabhängig ist</w:t>
            </w:r>
            <w:r w:rsidRPr="0022168C">
              <w:t>, muss das System fähig</w:t>
            </w:r>
            <w:r>
              <w:t xml:space="preserve"> sein eine </w:t>
            </w:r>
            <w:r w:rsidRPr="00762AD8">
              <w:rPr>
                <w:highlight w:val="green"/>
              </w:rPr>
              <w:t>Stoppuhr</w:t>
            </w:r>
            <w:r w:rsidR="00B67021">
              <w:t xml:space="preserve"> mit </w:t>
            </w:r>
            <w:r w:rsidR="00B67021" w:rsidRPr="00762AD8">
              <w:rPr>
                <w:highlight w:val="green"/>
              </w:rPr>
              <w:t>Grundfunktion</w:t>
            </w:r>
            <w:r w:rsidR="00B67021">
              <w:t xml:space="preserve"> wie Zeit </w:t>
            </w:r>
            <w:r w:rsidR="00B67021" w:rsidRPr="00762AD8">
              <w:rPr>
                <w:highlight w:val="green"/>
              </w:rPr>
              <w:t>einstellen</w:t>
            </w:r>
            <w:r w:rsidR="00B67021">
              <w:t xml:space="preserve">, Zeit </w:t>
            </w:r>
            <w:r w:rsidR="00B67021" w:rsidRPr="00762AD8">
              <w:rPr>
                <w:highlight w:val="green"/>
              </w:rPr>
              <w:t>zurücksetzen</w:t>
            </w:r>
            <w:r w:rsidR="00B67021">
              <w:t xml:space="preserve">, </w:t>
            </w:r>
            <w:r w:rsidR="00B67021" w:rsidRPr="00762AD8">
              <w:rPr>
                <w:highlight w:val="green"/>
              </w:rPr>
              <w:t>Pause</w:t>
            </w:r>
            <w:r w:rsidR="00B67021">
              <w:t xml:space="preserve"> und </w:t>
            </w:r>
            <w:r w:rsidR="00B67021" w:rsidRPr="00762AD8">
              <w:rPr>
                <w:highlight w:val="green"/>
              </w:rPr>
              <w:t>Fortsetzen</w:t>
            </w:r>
            <w:r>
              <w:t xml:space="preserve"> darzustellen</w:t>
            </w:r>
            <w:r w:rsidRPr="0022168C">
              <w:t xml:space="preserve">, damit </w:t>
            </w:r>
            <w:r>
              <w:t>der Fitnessinteressierte</w:t>
            </w:r>
            <w:r w:rsidR="009E72D8">
              <w:t xml:space="preserve"> zeitabhängige Übungen durchführen kann und</w:t>
            </w:r>
            <w:r>
              <w:t xml:space="preserve"> entweder durch visuelle oder akustische Signale über die Beendigung der Übung benachrichtigt wird.</w:t>
            </w:r>
          </w:p>
        </w:tc>
      </w:tr>
      <w:tr w:rsidR="00D326B9" w14:paraId="3F0395D3" w14:textId="77777777" w:rsidTr="000B7389">
        <w:trPr>
          <w:trHeight w:val="70"/>
        </w:trPr>
        <w:tc>
          <w:tcPr>
            <w:tcW w:w="1980" w:type="dxa"/>
          </w:tcPr>
          <w:p w14:paraId="266F85A4" w14:textId="77777777" w:rsidR="00D326B9" w:rsidRDefault="00D326B9" w:rsidP="000B7389"/>
        </w:tc>
        <w:tc>
          <w:tcPr>
            <w:tcW w:w="7365" w:type="dxa"/>
            <w:gridSpan w:val="2"/>
          </w:tcPr>
          <w:p w14:paraId="1F669F8D" w14:textId="77777777" w:rsidR="00D326B9" w:rsidRDefault="00D326B9" w:rsidP="000B7389">
            <w:r>
              <w:t>Funktional</w:t>
            </w:r>
          </w:p>
        </w:tc>
      </w:tr>
    </w:tbl>
    <w:p w14:paraId="55C2365F" w14:textId="55F56EFB" w:rsidR="00D326B9" w:rsidRDefault="00D326B9" w:rsidP="00831717"/>
    <w:tbl>
      <w:tblPr>
        <w:tblStyle w:val="Tabellenraster"/>
        <w:tblW w:w="0" w:type="auto"/>
        <w:tblLook w:val="04A0" w:firstRow="1" w:lastRow="0" w:firstColumn="1" w:lastColumn="0" w:noHBand="0" w:noVBand="1"/>
      </w:tblPr>
      <w:tblGrid>
        <w:gridCol w:w="1980"/>
        <w:gridCol w:w="4250"/>
        <w:gridCol w:w="3115"/>
      </w:tblGrid>
      <w:tr w:rsidR="00A913EC" w14:paraId="0DC04D84" w14:textId="77777777" w:rsidTr="000B7389">
        <w:tc>
          <w:tcPr>
            <w:tcW w:w="1980" w:type="dxa"/>
          </w:tcPr>
          <w:p w14:paraId="7776FADF" w14:textId="4FA1C0CA" w:rsidR="00A913EC" w:rsidRPr="00831717" w:rsidRDefault="00A913EC" w:rsidP="000B7389">
            <w:pPr>
              <w:rPr>
                <w:b/>
              </w:rPr>
            </w:pPr>
            <w:r w:rsidRPr="00831717">
              <w:rPr>
                <w:b/>
              </w:rPr>
              <w:t>R-</w:t>
            </w:r>
            <w:r>
              <w:rPr>
                <w:b/>
              </w:rPr>
              <w:t>1</w:t>
            </w:r>
            <w:r w:rsidR="001D67DA">
              <w:rPr>
                <w:b/>
              </w:rPr>
              <w:t>4</w:t>
            </w:r>
          </w:p>
        </w:tc>
        <w:tc>
          <w:tcPr>
            <w:tcW w:w="4250" w:type="dxa"/>
          </w:tcPr>
          <w:p w14:paraId="2A832BAF" w14:textId="055995A4" w:rsidR="00A913EC" w:rsidRDefault="00A913EC" w:rsidP="000B7389">
            <w:r>
              <w:t>Vorzeitige Beendigung Stoppuhr</w:t>
            </w:r>
          </w:p>
        </w:tc>
        <w:tc>
          <w:tcPr>
            <w:tcW w:w="3115" w:type="dxa"/>
          </w:tcPr>
          <w:p w14:paraId="052F96FE" w14:textId="6D943AA2" w:rsidR="00A913EC" w:rsidRDefault="009E72D8" w:rsidP="000B7389">
            <w:r>
              <w:t>Bezug auf</w:t>
            </w:r>
            <w:r w:rsidR="00A913EC">
              <w:t>: R-1</w:t>
            </w:r>
            <w:r w:rsidR="001D67DA">
              <w:t>3</w:t>
            </w:r>
          </w:p>
        </w:tc>
      </w:tr>
      <w:tr w:rsidR="00A913EC" w14:paraId="0559B430" w14:textId="77777777" w:rsidTr="000B7389">
        <w:tc>
          <w:tcPr>
            <w:tcW w:w="1980" w:type="dxa"/>
          </w:tcPr>
          <w:p w14:paraId="256A801F" w14:textId="77777777" w:rsidR="00A913EC" w:rsidRDefault="00A913EC" w:rsidP="000B7389">
            <w:r>
              <w:t>Setzt um UC-9</w:t>
            </w:r>
          </w:p>
        </w:tc>
        <w:tc>
          <w:tcPr>
            <w:tcW w:w="7365" w:type="dxa"/>
            <w:gridSpan w:val="2"/>
          </w:tcPr>
          <w:p w14:paraId="01C1DD76" w14:textId="29199030" w:rsidR="00A913EC" w:rsidRDefault="00A913EC" w:rsidP="000B7389">
            <w:r>
              <w:t xml:space="preserve">Wenn der Fitnessinteressierte eine </w:t>
            </w:r>
            <w:r w:rsidRPr="00762AD8">
              <w:rPr>
                <w:highlight w:val="green"/>
              </w:rPr>
              <w:t>Übung vor Ablauf der Zeit</w:t>
            </w:r>
            <w:r>
              <w:t xml:space="preserve"> in der Stoppuhr </w:t>
            </w:r>
            <w:r w:rsidRPr="00762AD8">
              <w:rPr>
                <w:highlight w:val="green"/>
              </w:rPr>
              <w:t>abbricht</w:t>
            </w:r>
            <w:r>
              <w:t>,</w:t>
            </w:r>
            <w:r w:rsidRPr="0022168C">
              <w:t xml:space="preserve"> muss das System fähig</w:t>
            </w:r>
            <w:r>
              <w:t xml:space="preserve"> sein, dass die </w:t>
            </w:r>
            <w:r w:rsidRPr="00762AD8">
              <w:rPr>
                <w:highlight w:val="green"/>
              </w:rPr>
              <w:t>Stoppuhr</w:t>
            </w:r>
            <w:r>
              <w:t xml:space="preserve"> </w:t>
            </w:r>
            <w:r w:rsidRPr="00762AD8">
              <w:rPr>
                <w:highlight w:val="green"/>
              </w:rPr>
              <w:t>manuell gestoppt</w:t>
            </w:r>
            <w:r>
              <w:t xml:space="preserve"> werden und </w:t>
            </w:r>
            <w:r w:rsidR="002F7673">
              <w:t>zurückgesetzt</w:t>
            </w:r>
            <w:r>
              <w:t xml:space="preserve"> werden kann</w:t>
            </w:r>
            <w:r w:rsidRPr="0022168C">
              <w:t xml:space="preserve">, damit </w:t>
            </w:r>
            <w:r>
              <w:t>der Fitnessinteressierte eine andere Übung mit der Stoppuhr durchführen kann.</w:t>
            </w:r>
          </w:p>
        </w:tc>
      </w:tr>
      <w:tr w:rsidR="00A913EC" w14:paraId="60F16887" w14:textId="77777777" w:rsidTr="000B7389">
        <w:trPr>
          <w:trHeight w:val="70"/>
        </w:trPr>
        <w:tc>
          <w:tcPr>
            <w:tcW w:w="1980" w:type="dxa"/>
          </w:tcPr>
          <w:p w14:paraId="5D625162" w14:textId="77777777" w:rsidR="00A913EC" w:rsidRDefault="00A913EC" w:rsidP="000B7389"/>
        </w:tc>
        <w:tc>
          <w:tcPr>
            <w:tcW w:w="7365" w:type="dxa"/>
            <w:gridSpan w:val="2"/>
          </w:tcPr>
          <w:p w14:paraId="1FD8F310" w14:textId="77777777" w:rsidR="00A913EC" w:rsidRDefault="00A913EC" w:rsidP="000B7389">
            <w:r>
              <w:t>Funktional</w:t>
            </w:r>
          </w:p>
        </w:tc>
      </w:tr>
    </w:tbl>
    <w:p w14:paraId="2969EE45" w14:textId="77777777" w:rsidR="00BB7B2F" w:rsidRDefault="00BB7B2F" w:rsidP="00831717"/>
    <w:tbl>
      <w:tblPr>
        <w:tblStyle w:val="Tabellenraster"/>
        <w:tblW w:w="0" w:type="auto"/>
        <w:tblLook w:val="04A0" w:firstRow="1" w:lastRow="0" w:firstColumn="1" w:lastColumn="0" w:noHBand="0" w:noVBand="1"/>
      </w:tblPr>
      <w:tblGrid>
        <w:gridCol w:w="1980"/>
        <w:gridCol w:w="4250"/>
        <w:gridCol w:w="3115"/>
      </w:tblGrid>
      <w:tr w:rsidR="00BB7B2F" w14:paraId="48EA5DA1" w14:textId="77777777" w:rsidTr="000B7389">
        <w:tc>
          <w:tcPr>
            <w:tcW w:w="1980" w:type="dxa"/>
          </w:tcPr>
          <w:p w14:paraId="2FE60A2F" w14:textId="70846CE4" w:rsidR="00BB7B2F" w:rsidRPr="00831717" w:rsidRDefault="00BB7B2F" w:rsidP="000B7389">
            <w:pPr>
              <w:rPr>
                <w:b/>
              </w:rPr>
            </w:pPr>
            <w:r w:rsidRPr="00831717">
              <w:rPr>
                <w:b/>
              </w:rPr>
              <w:t>R-</w:t>
            </w:r>
            <w:r>
              <w:rPr>
                <w:b/>
              </w:rPr>
              <w:t>1</w:t>
            </w:r>
            <w:r w:rsidR="001D67DA">
              <w:rPr>
                <w:b/>
              </w:rPr>
              <w:t>5</w:t>
            </w:r>
          </w:p>
        </w:tc>
        <w:tc>
          <w:tcPr>
            <w:tcW w:w="4250" w:type="dxa"/>
          </w:tcPr>
          <w:p w14:paraId="2721850B" w14:textId="2C3C26EB" w:rsidR="00BB7B2F" w:rsidRDefault="00BB7B2F" w:rsidP="000B7389">
            <w:r>
              <w:t>Warnhinweise zu Übungen anzeigen</w:t>
            </w:r>
          </w:p>
        </w:tc>
        <w:tc>
          <w:tcPr>
            <w:tcW w:w="3115" w:type="dxa"/>
          </w:tcPr>
          <w:p w14:paraId="1738B15B" w14:textId="77777777" w:rsidR="00BB7B2F" w:rsidRDefault="001D67DA" w:rsidP="000B7389">
            <w:r>
              <w:t xml:space="preserve">Abhängig von: R-12 </w:t>
            </w:r>
          </w:p>
          <w:p w14:paraId="4BF9CAEA" w14:textId="08C2BC8E" w:rsidR="00A938C3" w:rsidRDefault="00A938C3" w:rsidP="000B7389">
            <w:r>
              <w:t>Bezug auf: R-5, R-6, R-7, R-8, R-9</w:t>
            </w:r>
          </w:p>
        </w:tc>
      </w:tr>
      <w:tr w:rsidR="00BB7B2F" w14:paraId="346B7142" w14:textId="77777777" w:rsidTr="000B7389">
        <w:tc>
          <w:tcPr>
            <w:tcW w:w="1980" w:type="dxa"/>
          </w:tcPr>
          <w:p w14:paraId="6216D588" w14:textId="3A733451" w:rsidR="00BB7B2F" w:rsidRDefault="00BB7B2F" w:rsidP="000B7389">
            <w:r>
              <w:t>Setzt um UC-10</w:t>
            </w:r>
          </w:p>
        </w:tc>
        <w:tc>
          <w:tcPr>
            <w:tcW w:w="7365" w:type="dxa"/>
            <w:gridSpan w:val="2"/>
          </w:tcPr>
          <w:p w14:paraId="210ABFC3" w14:textId="60514795" w:rsidR="00BB7B2F" w:rsidRDefault="00BB7B2F" w:rsidP="000B7389">
            <w:r>
              <w:t xml:space="preserve">Wenn der Fitnessinteressierte </w:t>
            </w:r>
            <w:r w:rsidR="000960F4" w:rsidRPr="00762AD8">
              <w:rPr>
                <w:highlight w:val="green"/>
              </w:rPr>
              <w:t>vor</w:t>
            </w:r>
            <w:r w:rsidR="000960F4">
              <w:t xml:space="preserve"> der </w:t>
            </w:r>
            <w:r w:rsidR="000960F4" w:rsidRPr="00762AD8">
              <w:rPr>
                <w:highlight w:val="green"/>
              </w:rPr>
              <w:t>Durchführung</w:t>
            </w:r>
            <w:r w:rsidR="000960F4">
              <w:t xml:space="preserve"> einer eher </w:t>
            </w:r>
            <w:r w:rsidR="000960F4" w:rsidRPr="00762AD8">
              <w:rPr>
                <w:highlight w:val="green"/>
              </w:rPr>
              <w:t>gefährlichen</w:t>
            </w:r>
            <w:r w:rsidRPr="00762AD8">
              <w:rPr>
                <w:highlight w:val="green"/>
              </w:rPr>
              <w:t xml:space="preserve"> Übung</w:t>
            </w:r>
            <w:r>
              <w:t xml:space="preserve"> </w:t>
            </w:r>
            <w:r w:rsidR="000960F4">
              <w:t>steht</w:t>
            </w:r>
            <w:r w:rsidRPr="0022168C">
              <w:t xml:space="preserve"> muss das System fähig</w:t>
            </w:r>
            <w:r>
              <w:t xml:space="preserve"> sein</w:t>
            </w:r>
            <w:r w:rsidR="000960F4">
              <w:t xml:space="preserve"> dem Fitnessinteressierten </w:t>
            </w:r>
            <w:r w:rsidR="000960F4" w:rsidRPr="00762AD8">
              <w:rPr>
                <w:highlight w:val="green"/>
              </w:rPr>
              <w:t>Warnhinweise</w:t>
            </w:r>
            <w:r w:rsidR="000960F4">
              <w:t xml:space="preserve"> anzuzeigen. Hierbei kann auf die korrekte Ausführung oder </w:t>
            </w:r>
            <w:r w:rsidR="006E55E7">
              <w:t>auf die Aufsicht durch einen Fitnesscoach hingewiesen werden</w:t>
            </w:r>
            <w:r w:rsidRPr="0022168C">
              <w:t xml:space="preserve">, damit </w:t>
            </w:r>
            <w:r w:rsidR="00E01FE4">
              <w:t>die Verletzungsgefahr für den</w:t>
            </w:r>
            <w:r>
              <w:t xml:space="preserve"> Fitnessinteressierte </w:t>
            </w:r>
            <w:r w:rsidR="00E01FE4">
              <w:t>so gering wie möglich gehalten wird.</w:t>
            </w:r>
          </w:p>
        </w:tc>
      </w:tr>
      <w:tr w:rsidR="00BB7B2F" w14:paraId="3409FC09" w14:textId="77777777" w:rsidTr="000B7389">
        <w:trPr>
          <w:trHeight w:val="70"/>
        </w:trPr>
        <w:tc>
          <w:tcPr>
            <w:tcW w:w="1980" w:type="dxa"/>
          </w:tcPr>
          <w:p w14:paraId="18E4CD84" w14:textId="77777777" w:rsidR="00BB7B2F" w:rsidRDefault="00BB7B2F" w:rsidP="000B7389"/>
        </w:tc>
        <w:tc>
          <w:tcPr>
            <w:tcW w:w="7365" w:type="dxa"/>
            <w:gridSpan w:val="2"/>
          </w:tcPr>
          <w:p w14:paraId="1CAD00F2" w14:textId="398DD7F4" w:rsidR="00BB7B2F" w:rsidRDefault="00BB7B2F" w:rsidP="000B7389">
            <w:r>
              <w:t>Funktional</w:t>
            </w:r>
          </w:p>
        </w:tc>
      </w:tr>
    </w:tbl>
    <w:p w14:paraId="3A220B9E" w14:textId="6EC303DC" w:rsidR="00BB7B2F" w:rsidRDefault="00BB7B2F" w:rsidP="00831717"/>
    <w:p w14:paraId="4A780ADA" w14:textId="01E3C466" w:rsidR="00A938C3" w:rsidRDefault="00A938C3" w:rsidP="00831717"/>
    <w:p w14:paraId="19F222BF" w14:textId="232612FE" w:rsidR="00A938C3" w:rsidRDefault="00A938C3" w:rsidP="00831717"/>
    <w:p w14:paraId="06B34E94" w14:textId="04A566BC" w:rsidR="00A938C3" w:rsidRDefault="00A938C3" w:rsidP="00831717"/>
    <w:p w14:paraId="5862E8AD" w14:textId="08EDC111" w:rsidR="00A938C3" w:rsidRDefault="00A938C3" w:rsidP="00831717"/>
    <w:p w14:paraId="2414559C" w14:textId="77777777" w:rsidR="00A938C3" w:rsidRDefault="00A938C3" w:rsidP="00831717"/>
    <w:tbl>
      <w:tblPr>
        <w:tblStyle w:val="Tabellenraster"/>
        <w:tblW w:w="0" w:type="auto"/>
        <w:tblLook w:val="04A0" w:firstRow="1" w:lastRow="0" w:firstColumn="1" w:lastColumn="0" w:noHBand="0" w:noVBand="1"/>
      </w:tblPr>
      <w:tblGrid>
        <w:gridCol w:w="1980"/>
        <w:gridCol w:w="4250"/>
        <w:gridCol w:w="3115"/>
      </w:tblGrid>
      <w:tr w:rsidR="00A938C3" w14:paraId="7783B8A8" w14:textId="77777777" w:rsidTr="000B7389">
        <w:tc>
          <w:tcPr>
            <w:tcW w:w="1980" w:type="dxa"/>
          </w:tcPr>
          <w:p w14:paraId="67EB675A" w14:textId="63DB0F29" w:rsidR="00A938C3" w:rsidRPr="00831717" w:rsidRDefault="00A938C3" w:rsidP="000B7389">
            <w:pPr>
              <w:rPr>
                <w:b/>
              </w:rPr>
            </w:pPr>
            <w:r w:rsidRPr="00831717">
              <w:rPr>
                <w:b/>
              </w:rPr>
              <w:t>R-</w:t>
            </w:r>
            <w:r>
              <w:rPr>
                <w:b/>
              </w:rPr>
              <w:t>16</w:t>
            </w:r>
          </w:p>
        </w:tc>
        <w:tc>
          <w:tcPr>
            <w:tcW w:w="4250" w:type="dxa"/>
          </w:tcPr>
          <w:p w14:paraId="4CE8C67B" w14:textId="67E934FF" w:rsidR="00A938C3" w:rsidRDefault="00F23903" w:rsidP="000B7389">
            <w:r>
              <w:t>Erfassung Gewicht</w:t>
            </w:r>
          </w:p>
        </w:tc>
        <w:tc>
          <w:tcPr>
            <w:tcW w:w="3115" w:type="dxa"/>
          </w:tcPr>
          <w:p w14:paraId="0FD4F33A" w14:textId="0F6405C0" w:rsidR="00A938C3" w:rsidRDefault="0067207B" w:rsidP="000B7389">
            <w:r>
              <w:t>Bezug auf: R-17</w:t>
            </w:r>
          </w:p>
        </w:tc>
      </w:tr>
      <w:tr w:rsidR="00A938C3" w14:paraId="3F56A8B1" w14:textId="77777777" w:rsidTr="000B7389">
        <w:tc>
          <w:tcPr>
            <w:tcW w:w="1980" w:type="dxa"/>
          </w:tcPr>
          <w:p w14:paraId="134FF4E7" w14:textId="2BB48836" w:rsidR="00A938C3" w:rsidRDefault="00A938C3" w:rsidP="000B7389">
            <w:r>
              <w:t>Setzt um UC-1</w:t>
            </w:r>
            <w:r w:rsidR="00F23903">
              <w:t>1</w:t>
            </w:r>
          </w:p>
        </w:tc>
        <w:tc>
          <w:tcPr>
            <w:tcW w:w="7365" w:type="dxa"/>
            <w:gridSpan w:val="2"/>
          </w:tcPr>
          <w:p w14:paraId="7D72FCBC" w14:textId="299EBF34" w:rsidR="00A938C3" w:rsidRDefault="00A938C3" w:rsidP="000B7389">
            <w:r>
              <w:t xml:space="preserve">Wenn der Fitnessinteressierte </w:t>
            </w:r>
            <w:r w:rsidR="0028693D">
              <w:t xml:space="preserve">sein aktuelles </w:t>
            </w:r>
            <w:r w:rsidR="0028693D" w:rsidRPr="00762AD8">
              <w:rPr>
                <w:highlight w:val="green"/>
              </w:rPr>
              <w:t>Gewicht speichern</w:t>
            </w:r>
            <w:r w:rsidR="0028693D">
              <w:t xml:space="preserve"> möchte, </w:t>
            </w:r>
            <w:r w:rsidRPr="0022168C">
              <w:t>muss das System fähig</w:t>
            </w:r>
            <w:r>
              <w:t xml:space="preserve"> sein dem Fitnessinteressierten </w:t>
            </w:r>
            <w:r w:rsidR="000B7389">
              <w:t>ein Eingabefeld zur Eingabe des Gewichtes in Kilogramm zur Verfügung stellen</w:t>
            </w:r>
            <w:r w:rsidRPr="0022168C">
              <w:t xml:space="preserve">, damit </w:t>
            </w:r>
            <w:r w:rsidR="000B7389">
              <w:t>der Fitnessinteressierte</w:t>
            </w:r>
            <w:r w:rsidR="0067207B">
              <w:t xml:space="preserve"> sein Gewicht festhalten kann und später Fortschritte sehen kann.</w:t>
            </w:r>
          </w:p>
        </w:tc>
      </w:tr>
      <w:tr w:rsidR="00A938C3" w14:paraId="2C9CBB78" w14:textId="77777777" w:rsidTr="000B7389">
        <w:trPr>
          <w:trHeight w:val="70"/>
        </w:trPr>
        <w:tc>
          <w:tcPr>
            <w:tcW w:w="1980" w:type="dxa"/>
          </w:tcPr>
          <w:p w14:paraId="7A925375" w14:textId="77777777" w:rsidR="00A938C3" w:rsidRDefault="00A938C3" w:rsidP="000B7389"/>
        </w:tc>
        <w:tc>
          <w:tcPr>
            <w:tcW w:w="7365" w:type="dxa"/>
            <w:gridSpan w:val="2"/>
          </w:tcPr>
          <w:p w14:paraId="5A98A271" w14:textId="77777777" w:rsidR="00A938C3" w:rsidRDefault="00A938C3" w:rsidP="000B7389">
            <w:r>
              <w:t>Funktional</w:t>
            </w:r>
          </w:p>
        </w:tc>
      </w:tr>
    </w:tbl>
    <w:p w14:paraId="0080A446" w14:textId="38F8D554" w:rsidR="00A938C3" w:rsidRDefault="00A938C3" w:rsidP="00831717"/>
    <w:tbl>
      <w:tblPr>
        <w:tblStyle w:val="Tabellenraster"/>
        <w:tblW w:w="0" w:type="auto"/>
        <w:tblLook w:val="04A0" w:firstRow="1" w:lastRow="0" w:firstColumn="1" w:lastColumn="0" w:noHBand="0" w:noVBand="1"/>
      </w:tblPr>
      <w:tblGrid>
        <w:gridCol w:w="1980"/>
        <w:gridCol w:w="4250"/>
        <w:gridCol w:w="3115"/>
      </w:tblGrid>
      <w:tr w:rsidR="002958D0" w14:paraId="47A3D81D" w14:textId="77777777" w:rsidTr="00746ADC">
        <w:tc>
          <w:tcPr>
            <w:tcW w:w="1980" w:type="dxa"/>
          </w:tcPr>
          <w:p w14:paraId="307D61A0" w14:textId="0CDFE0F7" w:rsidR="002958D0" w:rsidRPr="00831717" w:rsidRDefault="002958D0" w:rsidP="00746ADC">
            <w:pPr>
              <w:rPr>
                <w:b/>
              </w:rPr>
            </w:pPr>
            <w:r w:rsidRPr="00831717">
              <w:rPr>
                <w:b/>
              </w:rPr>
              <w:t>R-</w:t>
            </w:r>
            <w:r>
              <w:rPr>
                <w:b/>
              </w:rPr>
              <w:t>17</w:t>
            </w:r>
          </w:p>
        </w:tc>
        <w:tc>
          <w:tcPr>
            <w:tcW w:w="4250" w:type="dxa"/>
          </w:tcPr>
          <w:p w14:paraId="551701AD" w14:textId="27FD2523" w:rsidR="002958D0" w:rsidRDefault="002958D0" w:rsidP="00746ADC">
            <w:r>
              <w:t>Darstellung Gewichtsverlauf</w:t>
            </w:r>
          </w:p>
        </w:tc>
        <w:tc>
          <w:tcPr>
            <w:tcW w:w="3115" w:type="dxa"/>
          </w:tcPr>
          <w:p w14:paraId="6EA83FC8" w14:textId="5EB6AB6D" w:rsidR="002958D0" w:rsidRDefault="0031587C" w:rsidP="00746ADC">
            <w:r>
              <w:t>Abhängig von</w:t>
            </w:r>
            <w:r w:rsidR="002958D0">
              <w:t>: R-1</w:t>
            </w:r>
            <w:r>
              <w:t>6</w:t>
            </w:r>
          </w:p>
        </w:tc>
      </w:tr>
      <w:tr w:rsidR="002958D0" w14:paraId="0FD726A7" w14:textId="77777777" w:rsidTr="00746ADC">
        <w:tc>
          <w:tcPr>
            <w:tcW w:w="1980" w:type="dxa"/>
          </w:tcPr>
          <w:p w14:paraId="73A69F22" w14:textId="77777777" w:rsidR="002958D0" w:rsidRDefault="002958D0" w:rsidP="00746ADC">
            <w:r>
              <w:t>Setzt um UC-11</w:t>
            </w:r>
          </w:p>
        </w:tc>
        <w:tc>
          <w:tcPr>
            <w:tcW w:w="7365" w:type="dxa"/>
            <w:gridSpan w:val="2"/>
          </w:tcPr>
          <w:p w14:paraId="5A33C9F2" w14:textId="5D3A6929" w:rsidR="002958D0" w:rsidRDefault="002958D0" w:rsidP="00746ADC">
            <w:r>
              <w:t xml:space="preserve">Wenn der Fitnessinteressierte sein </w:t>
            </w:r>
            <w:r w:rsidR="00ED22CD" w:rsidRPr="00620277">
              <w:rPr>
                <w:highlight w:val="green"/>
              </w:rPr>
              <w:t>Gewichtsverlauf</w:t>
            </w:r>
            <w:r w:rsidR="00ED22CD">
              <w:t xml:space="preserve"> über eine bestimmte Zeitspanne </w:t>
            </w:r>
            <w:r w:rsidR="00ED22CD" w:rsidRPr="00620277">
              <w:rPr>
                <w:highlight w:val="green"/>
              </w:rPr>
              <w:t>sehen</w:t>
            </w:r>
            <w:r w:rsidR="00ED22CD">
              <w:t xml:space="preserve"> möchte,</w:t>
            </w:r>
            <w:r>
              <w:t xml:space="preserve"> </w:t>
            </w:r>
            <w:r w:rsidRPr="0022168C">
              <w:t>muss das System fähig</w:t>
            </w:r>
            <w:r>
              <w:t xml:space="preserve"> sein </w:t>
            </w:r>
            <w:r w:rsidR="00ED22CD">
              <w:t xml:space="preserve">dem Fitnessinteressierten zu </w:t>
            </w:r>
            <w:r w:rsidR="00ED22CD" w:rsidRPr="00620277">
              <w:rPr>
                <w:highlight w:val="green"/>
              </w:rPr>
              <w:t>individuellen Zeitspannen</w:t>
            </w:r>
            <w:r w:rsidR="00ED22CD">
              <w:t xml:space="preserve"> </w:t>
            </w:r>
            <w:r w:rsidR="005E75AF">
              <w:t>seinen</w:t>
            </w:r>
            <w:r w:rsidR="00ED22CD">
              <w:t xml:space="preserve"> </w:t>
            </w:r>
            <w:r w:rsidR="00ED22CD" w:rsidRPr="00620277">
              <w:rPr>
                <w:highlight w:val="green"/>
              </w:rPr>
              <w:t>Gewichtsverlauf anzeigen</w:t>
            </w:r>
            <w:r w:rsidR="00ED22CD">
              <w:t xml:space="preserve"> zu können</w:t>
            </w:r>
            <w:r w:rsidRPr="0022168C">
              <w:t xml:space="preserve">, damit </w:t>
            </w:r>
            <w:r>
              <w:t>der Fitnessinteressierte</w:t>
            </w:r>
            <w:r w:rsidR="00ED22CD">
              <w:t xml:space="preserve"> Fortschritte oder Rückschritte schneller erkennen kann</w:t>
            </w:r>
            <w:r>
              <w:t>.</w:t>
            </w:r>
          </w:p>
        </w:tc>
      </w:tr>
      <w:tr w:rsidR="002958D0" w14:paraId="151AFBEB" w14:textId="77777777" w:rsidTr="00746ADC">
        <w:trPr>
          <w:trHeight w:val="70"/>
        </w:trPr>
        <w:tc>
          <w:tcPr>
            <w:tcW w:w="1980" w:type="dxa"/>
          </w:tcPr>
          <w:p w14:paraId="4BF2910F" w14:textId="77777777" w:rsidR="002958D0" w:rsidRDefault="002958D0" w:rsidP="00746ADC"/>
        </w:tc>
        <w:tc>
          <w:tcPr>
            <w:tcW w:w="7365" w:type="dxa"/>
            <w:gridSpan w:val="2"/>
          </w:tcPr>
          <w:p w14:paraId="33B3D5B9" w14:textId="77777777" w:rsidR="002958D0" w:rsidRDefault="002958D0" w:rsidP="00746ADC">
            <w:r>
              <w:t>Funktional</w:t>
            </w:r>
          </w:p>
        </w:tc>
      </w:tr>
    </w:tbl>
    <w:p w14:paraId="3D1CC7FD" w14:textId="19B3DA76" w:rsidR="002958D0" w:rsidRDefault="002958D0" w:rsidP="00831717"/>
    <w:tbl>
      <w:tblPr>
        <w:tblStyle w:val="Tabellenraster"/>
        <w:tblW w:w="0" w:type="auto"/>
        <w:tblLook w:val="04A0" w:firstRow="1" w:lastRow="0" w:firstColumn="1" w:lastColumn="0" w:noHBand="0" w:noVBand="1"/>
      </w:tblPr>
      <w:tblGrid>
        <w:gridCol w:w="1980"/>
        <w:gridCol w:w="4250"/>
        <w:gridCol w:w="3115"/>
      </w:tblGrid>
      <w:tr w:rsidR="0031587C" w14:paraId="78C902F0" w14:textId="77777777" w:rsidTr="00746ADC">
        <w:tc>
          <w:tcPr>
            <w:tcW w:w="1980" w:type="dxa"/>
          </w:tcPr>
          <w:p w14:paraId="18942B20" w14:textId="03E482A0" w:rsidR="0031587C" w:rsidRPr="00831717" w:rsidRDefault="0031587C" w:rsidP="00746ADC">
            <w:pPr>
              <w:rPr>
                <w:b/>
              </w:rPr>
            </w:pPr>
            <w:r w:rsidRPr="00831717">
              <w:rPr>
                <w:b/>
              </w:rPr>
              <w:t>R-</w:t>
            </w:r>
            <w:r>
              <w:rPr>
                <w:b/>
              </w:rPr>
              <w:t>18</w:t>
            </w:r>
          </w:p>
        </w:tc>
        <w:tc>
          <w:tcPr>
            <w:tcW w:w="4250" w:type="dxa"/>
          </w:tcPr>
          <w:p w14:paraId="074739C1" w14:textId="2E714DFB" w:rsidR="0031587C" w:rsidRDefault="00DF51EC" w:rsidP="00746ADC">
            <w:r>
              <w:t>Ladezeit Darstellung Gewichtsverlauf</w:t>
            </w:r>
          </w:p>
        </w:tc>
        <w:tc>
          <w:tcPr>
            <w:tcW w:w="3115" w:type="dxa"/>
          </w:tcPr>
          <w:p w14:paraId="527F4D65" w14:textId="77777777" w:rsidR="0031587C" w:rsidRDefault="0031587C" w:rsidP="00746ADC">
            <w:r>
              <w:t>Bezug auf: R-17</w:t>
            </w:r>
          </w:p>
        </w:tc>
      </w:tr>
      <w:tr w:rsidR="0031587C" w14:paraId="3F633B6C" w14:textId="77777777" w:rsidTr="00746ADC">
        <w:tc>
          <w:tcPr>
            <w:tcW w:w="1980" w:type="dxa"/>
          </w:tcPr>
          <w:p w14:paraId="5282BCEE" w14:textId="77777777" w:rsidR="0031587C" w:rsidRDefault="0031587C" w:rsidP="00746ADC">
            <w:r>
              <w:t>Setzt um UC-11</w:t>
            </w:r>
          </w:p>
        </w:tc>
        <w:tc>
          <w:tcPr>
            <w:tcW w:w="7365" w:type="dxa"/>
            <w:gridSpan w:val="2"/>
          </w:tcPr>
          <w:p w14:paraId="7C96C728" w14:textId="410A8027" w:rsidR="0031587C" w:rsidRDefault="00E56B01" w:rsidP="00746ADC">
            <w:r>
              <w:t xml:space="preserve">Wenn der Fitnessinteressierte sein </w:t>
            </w:r>
            <w:r w:rsidRPr="00620277">
              <w:rPr>
                <w:highlight w:val="green"/>
              </w:rPr>
              <w:t>Gewichtsverlauf</w:t>
            </w:r>
            <w:r>
              <w:t xml:space="preserve"> über eine </w:t>
            </w:r>
            <w:r w:rsidRPr="00620277">
              <w:rPr>
                <w:highlight w:val="green"/>
              </w:rPr>
              <w:t>bestimmte Zeitspanne sehen</w:t>
            </w:r>
            <w:r>
              <w:t xml:space="preserve"> möchte, </w:t>
            </w:r>
            <w:r w:rsidRPr="0022168C">
              <w:t>muss das System fähig</w:t>
            </w:r>
            <w:r>
              <w:t xml:space="preserve"> sein </w:t>
            </w:r>
            <w:r w:rsidR="00342CAF">
              <w:t xml:space="preserve">den Gewichtsverlauf innerhalb </w:t>
            </w:r>
            <w:r w:rsidR="00342CAF" w:rsidRPr="00620277">
              <w:rPr>
                <w:highlight w:val="green"/>
              </w:rPr>
              <w:t>kurzer Zeit darzustellen</w:t>
            </w:r>
            <w:r w:rsidRPr="0022168C">
              <w:t xml:space="preserve">, damit </w:t>
            </w:r>
            <w:r>
              <w:t xml:space="preserve">der Fitnessinteressierte </w:t>
            </w:r>
            <w:r w:rsidR="00342CAF">
              <w:t>nicht lange auf die Darstellung des Gewichtsverlaufes warten muss.</w:t>
            </w:r>
          </w:p>
        </w:tc>
      </w:tr>
      <w:tr w:rsidR="0031587C" w14:paraId="44BCB58B" w14:textId="77777777" w:rsidTr="00746ADC">
        <w:trPr>
          <w:trHeight w:val="70"/>
        </w:trPr>
        <w:tc>
          <w:tcPr>
            <w:tcW w:w="1980" w:type="dxa"/>
          </w:tcPr>
          <w:p w14:paraId="5CEB7BAB" w14:textId="77777777" w:rsidR="0031587C" w:rsidRDefault="0031587C" w:rsidP="00746ADC"/>
        </w:tc>
        <w:tc>
          <w:tcPr>
            <w:tcW w:w="7365" w:type="dxa"/>
            <w:gridSpan w:val="2"/>
          </w:tcPr>
          <w:p w14:paraId="50F43C5E" w14:textId="098341C1" w:rsidR="0031587C" w:rsidRDefault="00CE2753" w:rsidP="00746ADC">
            <w:r>
              <w:t>Nicht-</w:t>
            </w:r>
            <w:r w:rsidR="0031587C">
              <w:t>Funktional</w:t>
            </w:r>
          </w:p>
        </w:tc>
      </w:tr>
    </w:tbl>
    <w:p w14:paraId="23D09C10" w14:textId="48CF96DE" w:rsidR="0031587C" w:rsidRDefault="0031587C" w:rsidP="00831717"/>
    <w:p w14:paraId="5EDBA6C0" w14:textId="1ECA7E4C" w:rsidR="006A30C4" w:rsidRDefault="006A30C4" w:rsidP="00831717"/>
    <w:p w14:paraId="595BEB2C" w14:textId="383617C1" w:rsidR="006A30C4" w:rsidRDefault="006A30C4" w:rsidP="00831717"/>
    <w:p w14:paraId="0E3A2141" w14:textId="4E0AEAAE" w:rsidR="006A30C4" w:rsidRDefault="006A30C4" w:rsidP="00831717"/>
    <w:p w14:paraId="13DA05AE" w14:textId="1960425D" w:rsidR="006A30C4" w:rsidRDefault="006A30C4" w:rsidP="00831717"/>
    <w:p w14:paraId="1CDEB611" w14:textId="2807D98D" w:rsidR="006A30C4" w:rsidRDefault="006A30C4" w:rsidP="00831717"/>
    <w:p w14:paraId="5031CBB7" w14:textId="1CE9ECDB" w:rsidR="006A30C4" w:rsidRDefault="006A30C4" w:rsidP="00831717"/>
    <w:p w14:paraId="55303DBD" w14:textId="1F95B76A" w:rsidR="006A30C4" w:rsidRDefault="006A30C4" w:rsidP="00831717"/>
    <w:p w14:paraId="4DAA1E78" w14:textId="183E4C3D" w:rsidR="006A30C4" w:rsidRDefault="006A30C4" w:rsidP="00831717"/>
    <w:tbl>
      <w:tblPr>
        <w:tblStyle w:val="Tabellenraster"/>
        <w:tblW w:w="0" w:type="auto"/>
        <w:tblLook w:val="04A0" w:firstRow="1" w:lastRow="0" w:firstColumn="1" w:lastColumn="0" w:noHBand="0" w:noVBand="1"/>
      </w:tblPr>
      <w:tblGrid>
        <w:gridCol w:w="1980"/>
        <w:gridCol w:w="4250"/>
        <w:gridCol w:w="3115"/>
      </w:tblGrid>
      <w:tr w:rsidR="003922E6" w14:paraId="3C606C2D" w14:textId="77777777" w:rsidTr="00746ADC">
        <w:tc>
          <w:tcPr>
            <w:tcW w:w="1980" w:type="dxa"/>
          </w:tcPr>
          <w:p w14:paraId="28E5EC16" w14:textId="62273E9B" w:rsidR="003922E6" w:rsidRPr="00831717" w:rsidRDefault="003922E6" w:rsidP="00746ADC">
            <w:pPr>
              <w:rPr>
                <w:b/>
              </w:rPr>
            </w:pPr>
            <w:r w:rsidRPr="00831717">
              <w:rPr>
                <w:b/>
              </w:rPr>
              <w:lastRenderedPageBreak/>
              <w:t>R-</w:t>
            </w:r>
            <w:r>
              <w:rPr>
                <w:b/>
              </w:rPr>
              <w:t>19</w:t>
            </w:r>
          </w:p>
        </w:tc>
        <w:tc>
          <w:tcPr>
            <w:tcW w:w="4250" w:type="dxa"/>
          </w:tcPr>
          <w:p w14:paraId="179EC3A3" w14:textId="013A0CEC" w:rsidR="003922E6" w:rsidRDefault="003922E6" w:rsidP="00746ADC">
            <w:r>
              <w:t>Generierung Ernährungsplan</w:t>
            </w:r>
          </w:p>
        </w:tc>
        <w:tc>
          <w:tcPr>
            <w:tcW w:w="3115" w:type="dxa"/>
          </w:tcPr>
          <w:p w14:paraId="40C40E2B" w14:textId="3C2B5D68" w:rsidR="003922E6" w:rsidRDefault="003922E6" w:rsidP="00746ADC"/>
        </w:tc>
      </w:tr>
      <w:tr w:rsidR="003922E6" w14:paraId="04161FE8" w14:textId="77777777" w:rsidTr="00746ADC">
        <w:tc>
          <w:tcPr>
            <w:tcW w:w="1980" w:type="dxa"/>
          </w:tcPr>
          <w:p w14:paraId="5A22CB0B" w14:textId="7DE23542" w:rsidR="003922E6" w:rsidRDefault="003922E6" w:rsidP="00746ADC">
            <w:r>
              <w:t>Setzt um UC-12</w:t>
            </w:r>
          </w:p>
        </w:tc>
        <w:tc>
          <w:tcPr>
            <w:tcW w:w="7365" w:type="dxa"/>
            <w:gridSpan w:val="2"/>
          </w:tcPr>
          <w:p w14:paraId="03D456E4" w14:textId="6830A85D" w:rsidR="003922E6" w:rsidRDefault="003922E6" w:rsidP="00746ADC">
            <w:r>
              <w:t xml:space="preserve">Wenn der Fitnessinteressierte </w:t>
            </w:r>
            <w:r w:rsidR="00746ADC">
              <w:t xml:space="preserve">sich einen </w:t>
            </w:r>
            <w:r w:rsidR="00746ADC" w:rsidRPr="00620277">
              <w:rPr>
                <w:highlight w:val="green"/>
              </w:rPr>
              <w:t>Ernährungsplan generieren lassen</w:t>
            </w:r>
            <w:r w:rsidR="00746ADC">
              <w:t xml:space="preserve"> möchte</w:t>
            </w:r>
            <w:r>
              <w:t xml:space="preserve">, </w:t>
            </w:r>
            <w:r w:rsidRPr="0022168C">
              <w:t>muss das System fähig</w:t>
            </w:r>
            <w:r>
              <w:t xml:space="preserve"> sein</w:t>
            </w:r>
            <w:r w:rsidR="006A30C4">
              <w:t xml:space="preserve"> dem Fitnessinteressierten </w:t>
            </w:r>
            <w:r w:rsidR="006A30C4" w:rsidRPr="00620277">
              <w:rPr>
                <w:highlight w:val="green"/>
              </w:rPr>
              <w:t>eine Auswahl</w:t>
            </w:r>
            <w:r w:rsidR="006A30C4">
              <w:t xml:space="preserve"> zwischen den Kategorien </w:t>
            </w:r>
            <w:r w:rsidR="006A30C4" w:rsidRPr="00620277">
              <w:rPr>
                <w:highlight w:val="green"/>
              </w:rPr>
              <w:t>„Gewichtreduzierung“</w:t>
            </w:r>
            <w:r w:rsidR="006A30C4">
              <w:t xml:space="preserve">, </w:t>
            </w:r>
            <w:r w:rsidR="006A30C4" w:rsidRPr="00620277">
              <w:rPr>
                <w:highlight w:val="green"/>
              </w:rPr>
              <w:t>„Muskelaufbau“</w:t>
            </w:r>
            <w:r w:rsidR="006A30C4">
              <w:t xml:space="preserve"> und </w:t>
            </w:r>
            <w:r w:rsidR="006A30C4" w:rsidRPr="00620277">
              <w:rPr>
                <w:highlight w:val="green"/>
              </w:rPr>
              <w:t>„Hybrid“</w:t>
            </w:r>
            <w:r w:rsidR="006A30C4">
              <w:t xml:space="preserve"> zur Verfügung </w:t>
            </w:r>
            <w:r w:rsidR="00D152F5">
              <w:t xml:space="preserve">zu </w:t>
            </w:r>
            <w:r w:rsidR="006A30C4">
              <w:t xml:space="preserve">stellen. </w:t>
            </w:r>
            <w:r w:rsidR="00704043" w:rsidRPr="00620277">
              <w:rPr>
                <w:highlight w:val="green"/>
              </w:rPr>
              <w:t>Zusätzlich</w:t>
            </w:r>
            <w:r w:rsidR="00704043">
              <w:t xml:space="preserve"> muss die Möglichkeit zur </w:t>
            </w:r>
            <w:r w:rsidR="00704043" w:rsidRPr="00620277">
              <w:rPr>
                <w:highlight w:val="green"/>
              </w:rPr>
              <w:t>Eingabe</w:t>
            </w:r>
            <w:r w:rsidR="00704043">
              <w:t xml:space="preserve"> des </w:t>
            </w:r>
            <w:r w:rsidR="00704043" w:rsidRPr="00620277">
              <w:rPr>
                <w:highlight w:val="green"/>
              </w:rPr>
              <w:t>Körpergewichts</w:t>
            </w:r>
            <w:r w:rsidR="00704043">
              <w:t xml:space="preserve"> sowie zur Eingabe der </w:t>
            </w:r>
            <w:r w:rsidR="00704043" w:rsidRPr="00620277">
              <w:rPr>
                <w:highlight w:val="green"/>
              </w:rPr>
              <w:t>Körpergröße</w:t>
            </w:r>
            <w:r w:rsidR="00704043">
              <w:t xml:space="preserve"> bestehen, damit der Ernährungsplan besser an den Fitnessinteressierten angepasst ist. </w:t>
            </w:r>
            <w:r w:rsidR="006A30C4">
              <w:t>Der Fitnessinteressierte soll dann aufgrund der ausgewählten Kategorie</w:t>
            </w:r>
            <w:r w:rsidR="00704043">
              <w:t xml:space="preserve"> sowie des Gewichts und der Größe des Fitnessinteressierten einen </w:t>
            </w:r>
            <w:r w:rsidR="00704043" w:rsidRPr="00620277">
              <w:rPr>
                <w:highlight w:val="green"/>
              </w:rPr>
              <w:t>Ernährungsplan generiert bekommen</w:t>
            </w:r>
            <w:r w:rsidRPr="0022168C">
              <w:t xml:space="preserve">, damit </w:t>
            </w:r>
            <w:r>
              <w:t xml:space="preserve">der Fitnessinteressierte </w:t>
            </w:r>
            <w:r w:rsidR="006A30C4">
              <w:t>einen auf seine Wünsche und Bedürfnisse passenden Ernährungsplan hat.</w:t>
            </w:r>
          </w:p>
        </w:tc>
      </w:tr>
      <w:tr w:rsidR="003922E6" w14:paraId="4B51C2DB" w14:textId="77777777" w:rsidTr="00746ADC">
        <w:trPr>
          <w:trHeight w:val="70"/>
        </w:trPr>
        <w:tc>
          <w:tcPr>
            <w:tcW w:w="1980" w:type="dxa"/>
          </w:tcPr>
          <w:p w14:paraId="5FD2A7CC" w14:textId="77777777" w:rsidR="003922E6" w:rsidRDefault="003922E6" w:rsidP="00746ADC"/>
        </w:tc>
        <w:tc>
          <w:tcPr>
            <w:tcW w:w="7365" w:type="dxa"/>
            <w:gridSpan w:val="2"/>
          </w:tcPr>
          <w:p w14:paraId="2F7C36DF" w14:textId="0A46CCC9" w:rsidR="003922E6" w:rsidRDefault="003922E6" w:rsidP="00746ADC">
            <w:r>
              <w:t>Funktional</w:t>
            </w:r>
          </w:p>
        </w:tc>
      </w:tr>
    </w:tbl>
    <w:p w14:paraId="7A00211F" w14:textId="538A1034" w:rsidR="003922E6" w:rsidRDefault="003922E6" w:rsidP="00831717"/>
    <w:tbl>
      <w:tblPr>
        <w:tblStyle w:val="Tabellenraster"/>
        <w:tblW w:w="0" w:type="auto"/>
        <w:tblLook w:val="04A0" w:firstRow="1" w:lastRow="0" w:firstColumn="1" w:lastColumn="0" w:noHBand="0" w:noVBand="1"/>
      </w:tblPr>
      <w:tblGrid>
        <w:gridCol w:w="1980"/>
        <w:gridCol w:w="4250"/>
        <w:gridCol w:w="3115"/>
      </w:tblGrid>
      <w:tr w:rsidR="00AC211B" w14:paraId="7B132DD1" w14:textId="77777777" w:rsidTr="00CD1F07">
        <w:tc>
          <w:tcPr>
            <w:tcW w:w="1980" w:type="dxa"/>
          </w:tcPr>
          <w:p w14:paraId="0D0664BE" w14:textId="4833BF8A" w:rsidR="00AC211B" w:rsidRPr="00831717" w:rsidRDefault="00AC211B" w:rsidP="00CD1F07">
            <w:pPr>
              <w:rPr>
                <w:b/>
              </w:rPr>
            </w:pPr>
            <w:r w:rsidRPr="00831717">
              <w:rPr>
                <w:b/>
              </w:rPr>
              <w:t>R-</w:t>
            </w:r>
            <w:r>
              <w:rPr>
                <w:b/>
              </w:rPr>
              <w:t>20</w:t>
            </w:r>
          </w:p>
        </w:tc>
        <w:tc>
          <w:tcPr>
            <w:tcW w:w="4250" w:type="dxa"/>
          </w:tcPr>
          <w:p w14:paraId="49539362" w14:textId="0D07502A" w:rsidR="00AC211B" w:rsidRDefault="00AC211B" w:rsidP="00CD1F07">
            <w:r>
              <w:t>Generierung Ernährungsplan (Keine Eingabe Körpergewicht oder Körpergröße</w:t>
            </w:r>
            <w:r w:rsidR="00922F4C">
              <w:t>, mit normalgewichtigem BMI</w:t>
            </w:r>
            <w:r>
              <w:t>)</w:t>
            </w:r>
          </w:p>
        </w:tc>
        <w:tc>
          <w:tcPr>
            <w:tcW w:w="3115" w:type="dxa"/>
          </w:tcPr>
          <w:p w14:paraId="2649DF95" w14:textId="790C640B" w:rsidR="00AC211B" w:rsidRDefault="00F76F25" w:rsidP="00CD1F07">
            <w:r>
              <w:t>Bezug auf R-19</w:t>
            </w:r>
          </w:p>
        </w:tc>
      </w:tr>
      <w:tr w:rsidR="00AC211B" w14:paraId="2DB1C7EE" w14:textId="77777777" w:rsidTr="00CD1F07">
        <w:tc>
          <w:tcPr>
            <w:tcW w:w="1980" w:type="dxa"/>
          </w:tcPr>
          <w:p w14:paraId="29D1B133" w14:textId="77777777" w:rsidR="00AC211B" w:rsidRDefault="00AC211B" w:rsidP="00CD1F07">
            <w:r>
              <w:t>Setzt um UC-12</w:t>
            </w:r>
          </w:p>
        </w:tc>
        <w:tc>
          <w:tcPr>
            <w:tcW w:w="7365" w:type="dxa"/>
            <w:gridSpan w:val="2"/>
          </w:tcPr>
          <w:p w14:paraId="6C87B82F" w14:textId="1509A799" w:rsidR="00AC211B" w:rsidRDefault="00DE6735" w:rsidP="00CD1F07">
            <w:r>
              <w:t xml:space="preserve">Wenn der Fitnessinteressierte sich einen </w:t>
            </w:r>
            <w:r w:rsidRPr="00620277">
              <w:rPr>
                <w:highlight w:val="green"/>
              </w:rPr>
              <w:t>Ernährungsplan generieren</w:t>
            </w:r>
            <w:r>
              <w:t xml:space="preserve"> lassen möchte, </w:t>
            </w:r>
            <w:r w:rsidRPr="0022168C">
              <w:t>muss das System fähig</w:t>
            </w:r>
            <w:r>
              <w:t xml:space="preserve"> sein dem Fitnessinteressierten eine </w:t>
            </w:r>
            <w:r w:rsidRPr="00620277">
              <w:rPr>
                <w:highlight w:val="green"/>
              </w:rPr>
              <w:t>Auswahl</w:t>
            </w:r>
            <w:r>
              <w:t xml:space="preserve"> zwischen den Kategorien </w:t>
            </w:r>
            <w:r w:rsidRPr="00620277">
              <w:rPr>
                <w:highlight w:val="green"/>
              </w:rPr>
              <w:t>„Gewichtreduzierung“</w:t>
            </w:r>
            <w:r>
              <w:t xml:space="preserve">, </w:t>
            </w:r>
            <w:r w:rsidRPr="00620277">
              <w:rPr>
                <w:highlight w:val="green"/>
              </w:rPr>
              <w:t>„Muskelaufbau“</w:t>
            </w:r>
            <w:r>
              <w:t xml:space="preserve"> und </w:t>
            </w:r>
            <w:r w:rsidRPr="00620277">
              <w:rPr>
                <w:highlight w:val="green"/>
              </w:rPr>
              <w:t>„Hybrid“</w:t>
            </w:r>
            <w:r>
              <w:t xml:space="preserve"> zur Verfügung stellen. </w:t>
            </w:r>
            <w:r w:rsidR="000676B5">
              <w:t xml:space="preserve">Sollte der Fitnessinteressierte </w:t>
            </w:r>
            <w:r w:rsidR="000676B5" w:rsidRPr="00620277">
              <w:rPr>
                <w:highlight w:val="green"/>
              </w:rPr>
              <w:t>keine Körpergröße</w:t>
            </w:r>
            <w:r w:rsidR="000676B5">
              <w:t xml:space="preserve"> oder </w:t>
            </w:r>
            <w:r w:rsidR="000676B5" w:rsidRPr="00620277">
              <w:rPr>
                <w:highlight w:val="green"/>
              </w:rPr>
              <w:t>Körpergewicht</w:t>
            </w:r>
            <w:r w:rsidR="000676B5">
              <w:t xml:space="preserve"> angeben</w:t>
            </w:r>
            <w:r>
              <w:t>,</w:t>
            </w:r>
            <w:r w:rsidR="000676B5">
              <w:t xml:space="preserve"> soll er die </w:t>
            </w:r>
            <w:r w:rsidR="000676B5" w:rsidRPr="00620277">
              <w:rPr>
                <w:highlight w:val="green"/>
              </w:rPr>
              <w:t>Möglichkeit</w:t>
            </w:r>
            <w:r w:rsidR="000676B5">
              <w:t xml:space="preserve"> zur Benutzung eines </w:t>
            </w:r>
            <w:r w:rsidR="000676B5" w:rsidRPr="00620277">
              <w:rPr>
                <w:highlight w:val="green"/>
              </w:rPr>
              <w:t>normalgewichtigen BMI</w:t>
            </w:r>
            <w:r w:rsidR="000676B5">
              <w:t xml:space="preserve"> bekommen.</w:t>
            </w:r>
            <w:r w:rsidR="00CD1F07">
              <w:t xml:space="preserve"> Möchte er </w:t>
            </w:r>
            <w:r w:rsidR="00363D57">
              <w:t>diese</w:t>
            </w:r>
            <w:r w:rsidR="000E2B27">
              <w:t>n</w:t>
            </w:r>
            <w:r w:rsidR="00363D57">
              <w:t xml:space="preserve"> </w:t>
            </w:r>
            <w:r w:rsidR="000E2B27" w:rsidRPr="00620277">
              <w:rPr>
                <w:highlight w:val="green"/>
              </w:rPr>
              <w:t>v</w:t>
            </w:r>
            <w:r w:rsidR="00363D57" w:rsidRPr="00620277">
              <w:rPr>
                <w:highlight w:val="green"/>
              </w:rPr>
              <w:t>erwenden</w:t>
            </w:r>
            <w:r w:rsidR="00CD1F07">
              <w:t xml:space="preserve"> soll der</w:t>
            </w:r>
            <w:r>
              <w:t xml:space="preserve"> Fitnessinteressierte </w:t>
            </w:r>
            <w:r w:rsidR="00CD1F07">
              <w:t xml:space="preserve">dann </w:t>
            </w:r>
            <w:r>
              <w:t xml:space="preserve">aufgrund der </w:t>
            </w:r>
            <w:r w:rsidRPr="00620277">
              <w:rPr>
                <w:highlight w:val="green"/>
              </w:rPr>
              <w:t>ausgewählten</w:t>
            </w:r>
            <w:r>
              <w:t xml:space="preserve"> </w:t>
            </w:r>
            <w:r w:rsidRPr="00620277">
              <w:rPr>
                <w:highlight w:val="green"/>
              </w:rPr>
              <w:t>Kategorie</w:t>
            </w:r>
            <w:r>
              <w:t xml:space="preserve"> sowie des </w:t>
            </w:r>
            <w:r w:rsidR="008230C7" w:rsidRPr="00620277">
              <w:rPr>
                <w:highlight w:val="green"/>
              </w:rPr>
              <w:t>normalgewichtigen BMI</w:t>
            </w:r>
            <w:r w:rsidR="008230C7">
              <w:t xml:space="preserve"> </w:t>
            </w:r>
            <w:r>
              <w:t xml:space="preserve">einen </w:t>
            </w:r>
            <w:r w:rsidRPr="00620277">
              <w:rPr>
                <w:highlight w:val="green"/>
              </w:rPr>
              <w:t>Ernährungsplan</w:t>
            </w:r>
            <w:r>
              <w:t xml:space="preserve"> </w:t>
            </w:r>
            <w:r w:rsidRPr="00620277">
              <w:rPr>
                <w:highlight w:val="green"/>
              </w:rPr>
              <w:t>generiert</w:t>
            </w:r>
            <w:r>
              <w:t xml:space="preserve"> bekommen</w:t>
            </w:r>
            <w:r w:rsidRPr="0022168C">
              <w:t xml:space="preserve">, damit </w:t>
            </w:r>
            <w:r>
              <w:t>der Fitnessinteressierte einen auf seine Wünsche und Bedürfnisse passenden Ernährungsplan hat.</w:t>
            </w:r>
          </w:p>
        </w:tc>
      </w:tr>
      <w:tr w:rsidR="00AC211B" w14:paraId="04799DC3" w14:textId="77777777" w:rsidTr="00CD1F07">
        <w:trPr>
          <w:trHeight w:val="70"/>
        </w:trPr>
        <w:tc>
          <w:tcPr>
            <w:tcW w:w="1980" w:type="dxa"/>
          </w:tcPr>
          <w:p w14:paraId="184FBBD2" w14:textId="77777777" w:rsidR="00AC211B" w:rsidRDefault="00AC211B" w:rsidP="00CD1F07"/>
        </w:tc>
        <w:tc>
          <w:tcPr>
            <w:tcW w:w="7365" w:type="dxa"/>
            <w:gridSpan w:val="2"/>
          </w:tcPr>
          <w:p w14:paraId="45E53045" w14:textId="77777777" w:rsidR="00AC211B" w:rsidRDefault="00AC211B" w:rsidP="00CD1F07">
            <w:r>
              <w:t>Funktional</w:t>
            </w:r>
          </w:p>
        </w:tc>
      </w:tr>
    </w:tbl>
    <w:p w14:paraId="729C70C1" w14:textId="2752A9B4" w:rsidR="00AC211B" w:rsidRDefault="00AC211B" w:rsidP="00831717"/>
    <w:p w14:paraId="7A148F9B" w14:textId="5C2EF370" w:rsidR="00363D57" w:rsidRDefault="00363D57" w:rsidP="00831717"/>
    <w:tbl>
      <w:tblPr>
        <w:tblStyle w:val="Tabellenraster"/>
        <w:tblW w:w="0" w:type="auto"/>
        <w:tblLook w:val="04A0" w:firstRow="1" w:lastRow="0" w:firstColumn="1" w:lastColumn="0" w:noHBand="0" w:noVBand="1"/>
      </w:tblPr>
      <w:tblGrid>
        <w:gridCol w:w="1980"/>
        <w:gridCol w:w="4250"/>
        <w:gridCol w:w="3115"/>
      </w:tblGrid>
      <w:tr w:rsidR="00363D57" w14:paraId="55B79DD6" w14:textId="77777777" w:rsidTr="00762AD8">
        <w:tc>
          <w:tcPr>
            <w:tcW w:w="1980" w:type="dxa"/>
          </w:tcPr>
          <w:p w14:paraId="21B1B93C" w14:textId="1B4AAC6D" w:rsidR="00363D57" w:rsidRPr="00831717" w:rsidRDefault="00363D57" w:rsidP="00762AD8">
            <w:pPr>
              <w:rPr>
                <w:b/>
              </w:rPr>
            </w:pPr>
            <w:r w:rsidRPr="00831717">
              <w:rPr>
                <w:b/>
              </w:rPr>
              <w:lastRenderedPageBreak/>
              <w:t>R-</w:t>
            </w:r>
            <w:r>
              <w:rPr>
                <w:b/>
              </w:rPr>
              <w:t>2</w:t>
            </w:r>
            <w:r w:rsidR="00620277">
              <w:rPr>
                <w:b/>
              </w:rPr>
              <w:t>1</w:t>
            </w:r>
          </w:p>
        </w:tc>
        <w:tc>
          <w:tcPr>
            <w:tcW w:w="4250" w:type="dxa"/>
          </w:tcPr>
          <w:p w14:paraId="3A1C072B" w14:textId="3D54A7ED" w:rsidR="00363D57" w:rsidRDefault="00363D57" w:rsidP="00762AD8">
            <w:r>
              <w:t>Generierung Ernährungsplan (Keine Eingabe Körpergewicht oder Körpergrößte</w:t>
            </w:r>
            <w:r w:rsidR="00922F4C">
              <w:t>, ohne normalgewichtigem BMI</w:t>
            </w:r>
            <w:r>
              <w:t>)</w:t>
            </w:r>
          </w:p>
        </w:tc>
        <w:tc>
          <w:tcPr>
            <w:tcW w:w="3115" w:type="dxa"/>
          </w:tcPr>
          <w:p w14:paraId="604BC453" w14:textId="77777777" w:rsidR="00363D57" w:rsidRDefault="00363D57" w:rsidP="00762AD8">
            <w:r>
              <w:t>Bezug auf R-19</w:t>
            </w:r>
          </w:p>
        </w:tc>
      </w:tr>
      <w:tr w:rsidR="00363D57" w14:paraId="173C47BE" w14:textId="77777777" w:rsidTr="00762AD8">
        <w:tc>
          <w:tcPr>
            <w:tcW w:w="1980" w:type="dxa"/>
          </w:tcPr>
          <w:p w14:paraId="002EF3FC" w14:textId="77777777" w:rsidR="00363D57" w:rsidRDefault="00363D57" w:rsidP="00762AD8">
            <w:r>
              <w:t>Setzt um UC-12</w:t>
            </w:r>
          </w:p>
        </w:tc>
        <w:tc>
          <w:tcPr>
            <w:tcW w:w="7365" w:type="dxa"/>
            <w:gridSpan w:val="2"/>
          </w:tcPr>
          <w:p w14:paraId="2452CAD6" w14:textId="1DA94BA4" w:rsidR="00363D57" w:rsidRDefault="00363D57" w:rsidP="00762AD8">
            <w:r>
              <w:t xml:space="preserve">Wenn der Fitnessinteressierte sich einen </w:t>
            </w:r>
            <w:r w:rsidRPr="00620277">
              <w:rPr>
                <w:highlight w:val="green"/>
              </w:rPr>
              <w:t>Ernährungsplan generieren</w:t>
            </w:r>
            <w:r>
              <w:t xml:space="preserve"> lassen möchte, </w:t>
            </w:r>
            <w:r w:rsidRPr="0022168C">
              <w:t>muss das System fähig</w:t>
            </w:r>
            <w:r>
              <w:t xml:space="preserve"> sein dem Fitnessinteressierten eine </w:t>
            </w:r>
            <w:r w:rsidRPr="00620277">
              <w:rPr>
                <w:highlight w:val="green"/>
              </w:rPr>
              <w:t>Auswahl</w:t>
            </w:r>
            <w:r>
              <w:t xml:space="preserve"> zwischen den Kategorien </w:t>
            </w:r>
            <w:r w:rsidRPr="00620277">
              <w:rPr>
                <w:highlight w:val="green"/>
              </w:rPr>
              <w:t>„Gewichtreduzierung“</w:t>
            </w:r>
            <w:r>
              <w:t xml:space="preserve">, </w:t>
            </w:r>
            <w:r w:rsidRPr="00620277">
              <w:rPr>
                <w:highlight w:val="green"/>
              </w:rPr>
              <w:t>„Muskelaufbau“</w:t>
            </w:r>
            <w:r>
              <w:t xml:space="preserve"> und </w:t>
            </w:r>
            <w:r w:rsidRPr="00620277">
              <w:rPr>
                <w:highlight w:val="green"/>
              </w:rPr>
              <w:t>„Hybrid“</w:t>
            </w:r>
            <w:r>
              <w:t xml:space="preserve"> zur Verfügung stellen. Sollte der Fitnessinteressierte </w:t>
            </w:r>
            <w:r w:rsidRPr="00620277">
              <w:rPr>
                <w:highlight w:val="green"/>
              </w:rPr>
              <w:t>keine Körpergröße</w:t>
            </w:r>
            <w:r>
              <w:t xml:space="preserve"> oder </w:t>
            </w:r>
            <w:r w:rsidRPr="00620277">
              <w:rPr>
                <w:highlight w:val="green"/>
              </w:rPr>
              <w:t>Körpergewicht</w:t>
            </w:r>
            <w:r>
              <w:t xml:space="preserve"> angeben, soll er die </w:t>
            </w:r>
            <w:r w:rsidRPr="00620277">
              <w:rPr>
                <w:highlight w:val="green"/>
              </w:rPr>
              <w:t>Möglichkeit</w:t>
            </w:r>
            <w:r>
              <w:t xml:space="preserve"> zur Benutzung eines </w:t>
            </w:r>
            <w:r w:rsidRPr="00620277">
              <w:rPr>
                <w:highlight w:val="green"/>
              </w:rPr>
              <w:t>normalgewichtigen BMI</w:t>
            </w:r>
            <w:r>
              <w:t xml:space="preserve"> bekommen. Möchte er diesen </w:t>
            </w:r>
            <w:r w:rsidR="000E2B27" w:rsidRPr="00620277">
              <w:rPr>
                <w:highlight w:val="green"/>
              </w:rPr>
              <w:t>nicht verwenden</w:t>
            </w:r>
            <w:r w:rsidR="000E2B27">
              <w:t>,</w:t>
            </w:r>
            <w:r>
              <w:t xml:space="preserve"> </w:t>
            </w:r>
            <w:r w:rsidR="000E2B27">
              <w:t xml:space="preserve">soll </w:t>
            </w:r>
            <w:r w:rsidR="000E2B27" w:rsidRPr="00620277">
              <w:rPr>
                <w:highlight w:val="green"/>
              </w:rPr>
              <w:t>kein</w:t>
            </w:r>
            <w:r w:rsidR="00486484" w:rsidRPr="00620277">
              <w:rPr>
                <w:highlight w:val="green"/>
              </w:rPr>
              <w:t xml:space="preserve"> Ernährungsplan erstellt</w:t>
            </w:r>
            <w:r w:rsidR="00620277">
              <w:t xml:space="preserve"> werden</w:t>
            </w:r>
            <w:r w:rsidRPr="0022168C">
              <w:t xml:space="preserve">, damit </w:t>
            </w:r>
            <w:r>
              <w:t xml:space="preserve">der Fitnessinteressierte </w:t>
            </w:r>
            <w:r w:rsidR="00486484">
              <w:t>keine falschen, beziehungsweise nicht auf ihn zugeschnittenen Ernährungsplan erhält.</w:t>
            </w:r>
          </w:p>
        </w:tc>
      </w:tr>
      <w:tr w:rsidR="00363D57" w14:paraId="085522C8" w14:textId="77777777" w:rsidTr="00762AD8">
        <w:trPr>
          <w:trHeight w:val="70"/>
        </w:trPr>
        <w:tc>
          <w:tcPr>
            <w:tcW w:w="1980" w:type="dxa"/>
          </w:tcPr>
          <w:p w14:paraId="7E98F745" w14:textId="77777777" w:rsidR="00363D57" w:rsidRDefault="00363D57" w:rsidP="00762AD8"/>
        </w:tc>
        <w:tc>
          <w:tcPr>
            <w:tcW w:w="7365" w:type="dxa"/>
            <w:gridSpan w:val="2"/>
          </w:tcPr>
          <w:p w14:paraId="4D531B8F" w14:textId="77777777" w:rsidR="00363D57" w:rsidRDefault="00363D57" w:rsidP="00762AD8">
            <w:r>
              <w:t>Funktional</w:t>
            </w:r>
          </w:p>
        </w:tc>
      </w:tr>
    </w:tbl>
    <w:p w14:paraId="103DEDCD" w14:textId="602B7693" w:rsidR="00363D57" w:rsidRDefault="00363D57" w:rsidP="00831717"/>
    <w:tbl>
      <w:tblPr>
        <w:tblStyle w:val="Tabellenraster"/>
        <w:tblW w:w="0" w:type="auto"/>
        <w:tblLook w:val="04A0" w:firstRow="1" w:lastRow="0" w:firstColumn="1" w:lastColumn="0" w:noHBand="0" w:noVBand="1"/>
      </w:tblPr>
      <w:tblGrid>
        <w:gridCol w:w="1980"/>
        <w:gridCol w:w="4250"/>
        <w:gridCol w:w="3115"/>
      </w:tblGrid>
      <w:tr w:rsidR="00571030" w14:paraId="4D83AA71" w14:textId="77777777" w:rsidTr="00762AD8">
        <w:tc>
          <w:tcPr>
            <w:tcW w:w="1980" w:type="dxa"/>
          </w:tcPr>
          <w:p w14:paraId="179AF5A2" w14:textId="03E66484" w:rsidR="00571030" w:rsidRPr="00831717" w:rsidRDefault="00571030" w:rsidP="00762AD8">
            <w:pPr>
              <w:rPr>
                <w:b/>
              </w:rPr>
            </w:pPr>
            <w:r w:rsidRPr="00831717">
              <w:rPr>
                <w:b/>
              </w:rPr>
              <w:t>R-</w:t>
            </w:r>
            <w:r>
              <w:rPr>
                <w:b/>
              </w:rPr>
              <w:t>2</w:t>
            </w:r>
            <w:r w:rsidR="00620277">
              <w:rPr>
                <w:b/>
              </w:rPr>
              <w:t>2</w:t>
            </w:r>
          </w:p>
        </w:tc>
        <w:tc>
          <w:tcPr>
            <w:tcW w:w="4250" w:type="dxa"/>
          </w:tcPr>
          <w:p w14:paraId="2ECE073E" w14:textId="7DDD6A59" w:rsidR="00571030" w:rsidRDefault="00571030" w:rsidP="00762AD8">
            <w:r>
              <w:t>Bearbeitung Ernährungsplan</w:t>
            </w:r>
          </w:p>
        </w:tc>
        <w:tc>
          <w:tcPr>
            <w:tcW w:w="3115" w:type="dxa"/>
          </w:tcPr>
          <w:p w14:paraId="30F8A2A0" w14:textId="77777777" w:rsidR="00571030" w:rsidRDefault="00571030" w:rsidP="00762AD8">
            <w:r>
              <w:t>Bezug auf R-19</w:t>
            </w:r>
          </w:p>
        </w:tc>
      </w:tr>
      <w:tr w:rsidR="00571030" w14:paraId="153ADFE6" w14:textId="77777777" w:rsidTr="00762AD8">
        <w:tc>
          <w:tcPr>
            <w:tcW w:w="1980" w:type="dxa"/>
          </w:tcPr>
          <w:p w14:paraId="4F2E947B" w14:textId="77777777" w:rsidR="00571030" w:rsidRDefault="00571030" w:rsidP="00762AD8">
            <w:r>
              <w:t>Setzt um UC-12</w:t>
            </w:r>
          </w:p>
        </w:tc>
        <w:tc>
          <w:tcPr>
            <w:tcW w:w="7365" w:type="dxa"/>
            <w:gridSpan w:val="2"/>
          </w:tcPr>
          <w:p w14:paraId="49030DF2" w14:textId="2C94D3C7" w:rsidR="00571030" w:rsidRDefault="00571030" w:rsidP="00762AD8">
            <w:r>
              <w:t xml:space="preserve">Wenn der Fitnessinteressierte seinen </w:t>
            </w:r>
            <w:r w:rsidRPr="00620277">
              <w:rPr>
                <w:highlight w:val="green"/>
              </w:rPr>
              <w:t>Ernährungsplan bearbeiten</w:t>
            </w:r>
            <w:r>
              <w:t xml:space="preserve"> möchte, </w:t>
            </w:r>
            <w:r w:rsidRPr="0022168C">
              <w:t>muss das System fähig</w:t>
            </w:r>
            <w:r>
              <w:t xml:space="preserve"> sein dem Fitnessinteressierten</w:t>
            </w:r>
            <w:r w:rsidR="00620277">
              <w:t xml:space="preserve"> die Möglichkeit bieten</w:t>
            </w:r>
            <w:r>
              <w:t xml:space="preserve"> </w:t>
            </w:r>
            <w:r w:rsidRPr="00620277">
              <w:rPr>
                <w:highlight w:val="green"/>
              </w:rPr>
              <w:t>Mahlzeiten durch gleichwertige Mahlzeiten</w:t>
            </w:r>
            <w:r>
              <w:t xml:space="preserve"> </w:t>
            </w:r>
            <w:r w:rsidRPr="00620277">
              <w:rPr>
                <w:highlight w:val="green"/>
              </w:rPr>
              <w:t>auszutauschen</w:t>
            </w:r>
            <w:r w:rsidRPr="0022168C">
              <w:t xml:space="preserve">, damit </w:t>
            </w:r>
            <w:r>
              <w:t>der Fitnessinteressierte eigene Vorlieben in den Ernährungsplan miteinbringen kann, aber immer noch einen gesunden Plan hat.</w:t>
            </w:r>
          </w:p>
        </w:tc>
      </w:tr>
      <w:tr w:rsidR="00571030" w14:paraId="578B6E1B" w14:textId="77777777" w:rsidTr="00762AD8">
        <w:trPr>
          <w:trHeight w:val="70"/>
        </w:trPr>
        <w:tc>
          <w:tcPr>
            <w:tcW w:w="1980" w:type="dxa"/>
          </w:tcPr>
          <w:p w14:paraId="0EAC2C03" w14:textId="77777777" w:rsidR="00571030" w:rsidRDefault="00571030" w:rsidP="00762AD8"/>
        </w:tc>
        <w:tc>
          <w:tcPr>
            <w:tcW w:w="7365" w:type="dxa"/>
            <w:gridSpan w:val="2"/>
          </w:tcPr>
          <w:p w14:paraId="7E211E11" w14:textId="77777777" w:rsidR="00571030" w:rsidRDefault="00571030" w:rsidP="00762AD8">
            <w:r>
              <w:t>Funktional</w:t>
            </w:r>
          </w:p>
        </w:tc>
      </w:tr>
    </w:tbl>
    <w:p w14:paraId="7E70D6D7" w14:textId="611011F6" w:rsidR="00571030" w:rsidRDefault="00571030" w:rsidP="00831717"/>
    <w:tbl>
      <w:tblPr>
        <w:tblStyle w:val="Tabellenraster"/>
        <w:tblW w:w="0" w:type="auto"/>
        <w:tblLook w:val="04A0" w:firstRow="1" w:lastRow="0" w:firstColumn="1" w:lastColumn="0" w:noHBand="0" w:noVBand="1"/>
      </w:tblPr>
      <w:tblGrid>
        <w:gridCol w:w="1980"/>
        <w:gridCol w:w="4250"/>
        <w:gridCol w:w="3115"/>
      </w:tblGrid>
      <w:tr w:rsidR="00102D66" w14:paraId="69F494F7" w14:textId="77777777" w:rsidTr="00762AD8">
        <w:tc>
          <w:tcPr>
            <w:tcW w:w="1980" w:type="dxa"/>
          </w:tcPr>
          <w:p w14:paraId="3761EDD0" w14:textId="73E270CC" w:rsidR="00102D66" w:rsidRPr="00831717" w:rsidRDefault="00102D66" w:rsidP="00762AD8">
            <w:pPr>
              <w:rPr>
                <w:b/>
              </w:rPr>
            </w:pPr>
            <w:r w:rsidRPr="00831717">
              <w:rPr>
                <w:b/>
              </w:rPr>
              <w:t>R-</w:t>
            </w:r>
            <w:r>
              <w:rPr>
                <w:b/>
              </w:rPr>
              <w:t>2</w:t>
            </w:r>
            <w:r w:rsidR="00620277">
              <w:rPr>
                <w:b/>
              </w:rPr>
              <w:t>3</w:t>
            </w:r>
          </w:p>
        </w:tc>
        <w:tc>
          <w:tcPr>
            <w:tcW w:w="4250" w:type="dxa"/>
          </w:tcPr>
          <w:p w14:paraId="42ED27D8" w14:textId="31E2DD76" w:rsidR="00102D66" w:rsidRDefault="00102D66" w:rsidP="00762AD8">
            <w:r>
              <w:t>Löschen Ernährungsplan</w:t>
            </w:r>
          </w:p>
        </w:tc>
        <w:tc>
          <w:tcPr>
            <w:tcW w:w="3115" w:type="dxa"/>
          </w:tcPr>
          <w:p w14:paraId="1F1E56CC" w14:textId="77777777" w:rsidR="00102D66" w:rsidRDefault="00102D66" w:rsidP="00762AD8">
            <w:r>
              <w:t>Bezug auf R-19</w:t>
            </w:r>
          </w:p>
        </w:tc>
      </w:tr>
      <w:tr w:rsidR="00102D66" w14:paraId="688BAC92" w14:textId="77777777" w:rsidTr="00762AD8">
        <w:tc>
          <w:tcPr>
            <w:tcW w:w="1980" w:type="dxa"/>
          </w:tcPr>
          <w:p w14:paraId="6703C529" w14:textId="77777777" w:rsidR="00102D66" w:rsidRDefault="00102D66" w:rsidP="00762AD8">
            <w:r>
              <w:t>Setzt um UC-12</w:t>
            </w:r>
          </w:p>
        </w:tc>
        <w:tc>
          <w:tcPr>
            <w:tcW w:w="7365" w:type="dxa"/>
            <w:gridSpan w:val="2"/>
          </w:tcPr>
          <w:p w14:paraId="16AF9249" w14:textId="02FEE735" w:rsidR="00102D66" w:rsidRDefault="00102D66" w:rsidP="00762AD8">
            <w:r>
              <w:t xml:space="preserve">Wenn der Fitnessinteressierte seinen </w:t>
            </w:r>
            <w:r w:rsidRPr="00620277">
              <w:rPr>
                <w:highlight w:val="green"/>
              </w:rPr>
              <w:t>Ernährungsplan löschen</w:t>
            </w:r>
            <w:r>
              <w:t xml:space="preserve"> möchte, </w:t>
            </w:r>
            <w:r w:rsidRPr="0022168C">
              <w:t>muss das System fähig</w:t>
            </w:r>
            <w:r>
              <w:t xml:space="preserve"> sein den vom Fitnessinteressierten </w:t>
            </w:r>
            <w:r w:rsidRPr="008F097C">
              <w:rPr>
                <w:highlight w:val="green"/>
              </w:rPr>
              <w:t>ausgewählten</w:t>
            </w:r>
            <w:r>
              <w:t xml:space="preserve"> Ernährungsplan zu </w:t>
            </w:r>
            <w:r w:rsidRPr="008F097C">
              <w:rPr>
                <w:highlight w:val="green"/>
              </w:rPr>
              <w:t>löschen</w:t>
            </w:r>
            <w:r w:rsidRPr="0022168C">
              <w:t xml:space="preserve">, damit </w:t>
            </w:r>
            <w:r>
              <w:t>er sich einen neuen</w:t>
            </w:r>
            <w:r w:rsidR="00C749E1">
              <w:t xml:space="preserve"> Ernährungsplan</w:t>
            </w:r>
            <w:r>
              <w:t xml:space="preserve"> erzeugen lassen kann und unnötige Ernährungspläne nicht mehr sehen zu  müssen.</w:t>
            </w:r>
          </w:p>
        </w:tc>
      </w:tr>
      <w:tr w:rsidR="00102D66" w14:paraId="1F59E5BB" w14:textId="77777777" w:rsidTr="00762AD8">
        <w:trPr>
          <w:trHeight w:val="70"/>
        </w:trPr>
        <w:tc>
          <w:tcPr>
            <w:tcW w:w="1980" w:type="dxa"/>
          </w:tcPr>
          <w:p w14:paraId="516843C4" w14:textId="77777777" w:rsidR="00102D66" w:rsidRDefault="00102D66" w:rsidP="00762AD8"/>
        </w:tc>
        <w:tc>
          <w:tcPr>
            <w:tcW w:w="7365" w:type="dxa"/>
            <w:gridSpan w:val="2"/>
          </w:tcPr>
          <w:p w14:paraId="27FC912B" w14:textId="77777777" w:rsidR="00102D66" w:rsidRDefault="00102D66" w:rsidP="00762AD8">
            <w:r>
              <w:t>Funktional</w:t>
            </w:r>
          </w:p>
        </w:tc>
      </w:tr>
    </w:tbl>
    <w:p w14:paraId="408DE46E" w14:textId="5EFA3FDB" w:rsidR="00102D66" w:rsidRDefault="00102D66" w:rsidP="00831717"/>
    <w:p w14:paraId="4170967D" w14:textId="00D05519" w:rsidR="008705B5" w:rsidRDefault="008705B5" w:rsidP="00831717"/>
    <w:tbl>
      <w:tblPr>
        <w:tblStyle w:val="Tabellenraster"/>
        <w:tblW w:w="0" w:type="auto"/>
        <w:tblLook w:val="04A0" w:firstRow="1" w:lastRow="0" w:firstColumn="1" w:lastColumn="0" w:noHBand="0" w:noVBand="1"/>
      </w:tblPr>
      <w:tblGrid>
        <w:gridCol w:w="1980"/>
        <w:gridCol w:w="4250"/>
        <w:gridCol w:w="3115"/>
      </w:tblGrid>
      <w:tr w:rsidR="008705B5" w14:paraId="084ACA62" w14:textId="77777777" w:rsidTr="00762AD8">
        <w:tc>
          <w:tcPr>
            <w:tcW w:w="1980" w:type="dxa"/>
          </w:tcPr>
          <w:p w14:paraId="0186BF53" w14:textId="4EEB5EA3" w:rsidR="008705B5" w:rsidRPr="00831717" w:rsidRDefault="008705B5" w:rsidP="00762AD8">
            <w:pPr>
              <w:rPr>
                <w:b/>
              </w:rPr>
            </w:pPr>
            <w:r w:rsidRPr="00831717">
              <w:rPr>
                <w:b/>
              </w:rPr>
              <w:t>R-</w:t>
            </w:r>
            <w:r>
              <w:rPr>
                <w:b/>
              </w:rPr>
              <w:t>2</w:t>
            </w:r>
            <w:r w:rsidR="00620277">
              <w:rPr>
                <w:b/>
              </w:rPr>
              <w:t>4</w:t>
            </w:r>
          </w:p>
        </w:tc>
        <w:tc>
          <w:tcPr>
            <w:tcW w:w="4250" w:type="dxa"/>
          </w:tcPr>
          <w:p w14:paraId="2966837C" w14:textId="4771362B" w:rsidR="008705B5" w:rsidRDefault="008705B5" w:rsidP="00762AD8">
            <w:r>
              <w:t>Anzeige motivierender Nachricht bei Start der App</w:t>
            </w:r>
          </w:p>
        </w:tc>
        <w:tc>
          <w:tcPr>
            <w:tcW w:w="3115" w:type="dxa"/>
          </w:tcPr>
          <w:p w14:paraId="5CCEE597" w14:textId="57D12E5F" w:rsidR="008705B5" w:rsidRDefault="008705B5" w:rsidP="00762AD8"/>
        </w:tc>
      </w:tr>
      <w:tr w:rsidR="008705B5" w14:paraId="6F31260D" w14:textId="77777777" w:rsidTr="00762AD8">
        <w:tc>
          <w:tcPr>
            <w:tcW w:w="1980" w:type="dxa"/>
          </w:tcPr>
          <w:p w14:paraId="3842B86A" w14:textId="77777777" w:rsidR="008705B5" w:rsidRDefault="008705B5" w:rsidP="00762AD8">
            <w:r>
              <w:t>Setzt um UC-12</w:t>
            </w:r>
          </w:p>
        </w:tc>
        <w:tc>
          <w:tcPr>
            <w:tcW w:w="7365" w:type="dxa"/>
            <w:gridSpan w:val="2"/>
          </w:tcPr>
          <w:p w14:paraId="72A997CA" w14:textId="4EE78F44" w:rsidR="008705B5" w:rsidRDefault="008705B5" w:rsidP="00762AD8">
            <w:r>
              <w:t xml:space="preserve">Wenn der Fitnessinteressierte die </w:t>
            </w:r>
            <w:r w:rsidRPr="008F097C">
              <w:rPr>
                <w:highlight w:val="green"/>
              </w:rPr>
              <w:t>App startet</w:t>
            </w:r>
            <w:r>
              <w:t xml:space="preserve">, </w:t>
            </w:r>
            <w:r w:rsidRPr="0022168C">
              <w:t>muss das System fähig</w:t>
            </w:r>
            <w:r>
              <w:t xml:space="preserve"> sein einen </w:t>
            </w:r>
            <w:r w:rsidRPr="008F097C">
              <w:rPr>
                <w:highlight w:val="green"/>
              </w:rPr>
              <w:t>motivierten Text darzustellen</w:t>
            </w:r>
            <w:r w:rsidRPr="0022168C">
              <w:t xml:space="preserve">, </w:t>
            </w:r>
            <w:r>
              <w:t>damit der Fitnessinteressierte mit extra Motivation in das Training startet</w:t>
            </w:r>
          </w:p>
        </w:tc>
      </w:tr>
      <w:tr w:rsidR="008705B5" w14:paraId="37FFCD34" w14:textId="77777777" w:rsidTr="00762AD8">
        <w:trPr>
          <w:trHeight w:val="70"/>
        </w:trPr>
        <w:tc>
          <w:tcPr>
            <w:tcW w:w="1980" w:type="dxa"/>
          </w:tcPr>
          <w:p w14:paraId="4B8DC2B9" w14:textId="77777777" w:rsidR="008705B5" w:rsidRDefault="008705B5" w:rsidP="00762AD8"/>
        </w:tc>
        <w:tc>
          <w:tcPr>
            <w:tcW w:w="7365" w:type="dxa"/>
            <w:gridSpan w:val="2"/>
          </w:tcPr>
          <w:p w14:paraId="187412BE" w14:textId="4E004D1F" w:rsidR="008705B5" w:rsidRDefault="008705B5" w:rsidP="00762AD8">
            <w:r>
              <w:t>Funktional</w:t>
            </w:r>
          </w:p>
        </w:tc>
      </w:tr>
    </w:tbl>
    <w:p w14:paraId="535D5761" w14:textId="011082E7" w:rsidR="008705B5" w:rsidRDefault="008705B5" w:rsidP="00831717"/>
    <w:tbl>
      <w:tblPr>
        <w:tblStyle w:val="Tabellenraster"/>
        <w:tblW w:w="0" w:type="auto"/>
        <w:tblLook w:val="04A0" w:firstRow="1" w:lastRow="0" w:firstColumn="1" w:lastColumn="0" w:noHBand="0" w:noVBand="1"/>
      </w:tblPr>
      <w:tblGrid>
        <w:gridCol w:w="1980"/>
        <w:gridCol w:w="4250"/>
        <w:gridCol w:w="3115"/>
      </w:tblGrid>
      <w:tr w:rsidR="0086324C" w14:paraId="125EFC1B" w14:textId="77777777" w:rsidTr="00762AD8">
        <w:tc>
          <w:tcPr>
            <w:tcW w:w="1980" w:type="dxa"/>
          </w:tcPr>
          <w:p w14:paraId="0B5CEF18" w14:textId="500742E5" w:rsidR="0086324C" w:rsidRPr="00831717" w:rsidRDefault="0086324C" w:rsidP="00762AD8">
            <w:pPr>
              <w:rPr>
                <w:b/>
              </w:rPr>
            </w:pPr>
            <w:r w:rsidRPr="00831717">
              <w:rPr>
                <w:b/>
              </w:rPr>
              <w:t>R-</w:t>
            </w:r>
            <w:r>
              <w:rPr>
                <w:b/>
              </w:rPr>
              <w:t>2</w:t>
            </w:r>
            <w:r w:rsidR="00620277">
              <w:rPr>
                <w:b/>
              </w:rPr>
              <w:t>5</w:t>
            </w:r>
          </w:p>
        </w:tc>
        <w:tc>
          <w:tcPr>
            <w:tcW w:w="4250" w:type="dxa"/>
          </w:tcPr>
          <w:p w14:paraId="074D22A5" w14:textId="585FA6DA" w:rsidR="0086324C" w:rsidRDefault="0086324C" w:rsidP="00762AD8">
            <w:r>
              <w:t>Anzeige motivierender Nachricht bei Beendigung eines Trainings</w:t>
            </w:r>
          </w:p>
        </w:tc>
        <w:tc>
          <w:tcPr>
            <w:tcW w:w="3115" w:type="dxa"/>
          </w:tcPr>
          <w:p w14:paraId="3536CCE3" w14:textId="0FB142F3" w:rsidR="0086324C" w:rsidRDefault="0086324C" w:rsidP="00762AD8">
            <w:r>
              <w:t>Bezug auf</w:t>
            </w:r>
            <w:r w:rsidR="00DC0E10">
              <w:t>:</w:t>
            </w:r>
            <w:r>
              <w:t xml:space="preserve"> R-23</w:t>
            </w:r>
          </w:p>
        </w:tc>
      </w:tr>
      <w:tr w:rsidR="0086324C" w14:paraId="2B0693FE" w14:textId="77777777" w:rsidTr="00762AD8">
        <w:tc>
          <w:tcPr>
            <w:tcW w:w="1980" w:type="dxa"/>
          </w:tcPr>
          <w:p w14:paraId="60FA50E7" w14:textId="77777777" w:rsidR="0086324C" w:rsidRDefault="0086324C" w:rsidP="00762AD8">
            <w:r>
              <w:t>Setzt um UC-12</w:t>
            </w:r>
          </w:p>
        </w:tc>
        <w:tc>
          <w:tcPr>
            <w:tcW w:w="7365" w:type="dxa"/>
            <w:gridSpan w:val="2"/>
          </w:tcPr>
          <w:p w14:paraId="7DFE977D" w14:textId="0FD0D51F" w:rsidR="0086324C" w:rsidRDefault="0086324C" w:rsidP="00762AD8">
            <w:r>
              <w:t xml:space="preserve">Wenn der Fitnessinteressierte ein </w:t>
            </w:r>
            <w:r w:rsidRPr="008F097C">
              <w:rPr>
                <w:highlight w:val="green"/>
              </w:rPr>
              <w:t>Training beendet</w:t>
            </w:r>
            <w:r>
              <w:t xml:space="preserve">, </w:t>
            </w:r>
            <w:r w:rsidRPr="0022168C">
              <w:t>muss das System fähig</w:t>
            </w:r>
            <w:r>
              <w:t xml:space="preserve"> sein einen </w:t>
            </w:r>
            <w:r w:rsidRPr="008F097C">
              <w:rPr>
                <w:highlight w:val="green"/>
              </w:rPr>
              <w:t>motivierten Text darzustellen</w:t>
            </w:r>
            <w:r w:rsidRPr="0022168C">
              <w:t xml:space="preserve">, </w:t>
            </w:r>
            <w:r>
              <w:t>damit der Fitnessinteressierte extra Motivation für den nächsten Trainingstag hat.</w:t>
            </w:r>
          </w:p>
        </w:tc>
      </w:tr>
      <w:tr w:rsidR="0086324C" w14:paraId="5EF0DD91" w14:textId="77777777" w:rsidTr="00762AD8">
        <w:trPr>
          <w:trHeight w:val="70"/>
        </w:trPr>
        <w:tc>
          <w:tcPr>
            <w:tcW w:w="1980" w:type="dxa"/>
          </w:tcPr>
          <w:p w14:paraId="36683B3C" w14:textId="77777777" w:rsidR="0086324C" w:rsidRDefault="0086324C" w:rsidP="00762AD8"/>
        </w:tc>
        <w:tc>
          <w:tcPr>
            <w:tcW w:w="7365" w:type="dxa"/>
            <w:gridSpan w:val="2"/>
          </w:tcPr>
          <w:p w14:paraId="57B53CF8" w14:textId="55B46B9D" w:rsidR="0086324C" w:rsidRDefault="0086324C" w:rsidP="00762AD8">
            <w:r>
              <w:t>Funktional</w:t>
            </w:r>
          </w:p>
        </w:tc>
      </w:tr>
    </w:tbl>
    <w:p w14:paraId="717A85EC" w14:textId="481AF09C" w:rsidR="0086324C" w:rsidRDefault="0086324C" w:rsidP="00831717"/>
    <w:tbl>
      <w:tblPr>
        <w:tblStyle w:val="Tabellenraster"/>
        <w:tblW w:w="0" w:type="auto"/>
        <w:tblLook w:val="04A0" w:firstRow="1" w:lastRow="0" w:firstColumn="1" w:lastColumn="0" w:noHBand="0" w:noVBand="1"/>
      </w:tblPr>
      <w:tblGrid>
        <w:gridCol w:w="1980"/>
        <w:gridCol w:w="4250"/>
        <w:gridCol w:w="3115"/>
      </w:tblGrid>
      <w:tr w:rsidR="00F22F6A" w14:paraId="2D34CF56" w14:textId="77777777" w:rsidTr="00762AD8">
        <w:tc>
          <w:tcPr>
            <w:tcW w:w="1980" w:type="dxa"/>
          </w:tcPr>
          <w:p w14:paraId="11AAF7FD" w14:textId="333A4412" w:rsidR="00F22F6A" w:rsidRPr="00831717" w:rsidRDefault="00F22F6A" w:rsidP="00762AD8">
            <w:pPr>
              <w:rPr>
                <w:b/>
              </w:rPr>
            </w:pPr>
            <w:r w:rsidRPr="00831717">
              <w:rPr>
                <w:b/>
              </w:rPr>
              <w:t>R-</w:t>
            </w:r>
            <w:r>
              <w:rPr>
                <w:b/>
              </w:rPr>
              <w:t>2</w:t>
            </w:r>
            <w:r w:rsidR="00620277">
              <w:rPr>
                <w:b/>
              </w:rPr>
              <w:t>6</w:t>
            </w:r>
          </w:p>
        </w:tc>
        <w:tc>
          <w:tcPr>
            <w:tcW w:w="4250" w:type="dxa"/>
          </w:tcPr>
          <w:p w14:paraId="66F8729C" w14:textId="5F98583F" w:rsidR="00F22F6A" w:rsidRDefault="00F22F6A" w:rsidP="00762AD8">
            <w:r>
              <w:t xml:space="preserve">Anzeige motivierender Nachricht </w:t>
            </w:r>
            <w:r w:rsidR="00DC0E10">
              <w:t>die noch nicht angezeigt wurden</w:t>
            </w:r>
          </w:p>
        </w:tc>
        <w:tc>
          <w:tcPr>
            <w:tcW w:w="3115" w:type="dxa"/>
          </w:tcPr>
          <w:p w14:paraId="6451B25F" w14:textId="02072116" w:rsidR="00F22F6A" w:rsidRDefault="00F22F6A" w:rsidP="00762AD8">
            <w:r>
              <w:t>Bezug auf</w:t>
            </w:r>
            <w:r w:rsidR="00DC0E10">
              <w:t>:</w:t>
            </w:r>
            <w:r>
              <w:t xml:space="preserve"> R-23</w:t>
            </w:r>
            <w:r w:rsidR="00DC0E10">
              <w:t>, R-24</w:t>
            </w:r>
          </w:p>
        </w:tc>
      </w:tr>
      <w:tr w:rsidR="00F22F6A" w14:paraId="4447F5E9" w14:textId="77777777" w:rsidTr="00762AD8">
        <w:tc>
          <w:tcPr>
            <w:tcW w:w="1980" w:type="dxa"/>
          </w:tcPr>
          <w:p w14:paraId="5E02F480" w14:textId="77777777" w:rsidR="00F22F6A" w:rsidRDefault="00F22F6A" w:rsidP="00762AD8">
            <w:r>
              <w:t>Setzt um UC-12</w:t>
            </w:r>
          </w:p>
        </w:tc>
        <w:tc>
          <w:tcPr>
            <w:tcW w:w="7365" w:type="dxa"/>
            <w:gridSpan w:val="2"/>
          </w:tcPr>
          <w:p w14:paraId="326ABFAC" w14:textId="72970A41" w:rsidR="00F22F6A" w:rsidRDefault="00F22F6A" w:rsidP="00762AD8">
            <w:r>
              <w:t xml:space="preserve">Wenn der Fitnessinteressierte </w:t>
            </w:r>
            <w:r w:rsidR="00DC0E10">
              <w:t xml:space="preserve">einen </w:t>
            </w:r>
            <w:r w:rsidR="00DC0E10" w:rsidRPr="008F097C">
              <w:rPr>
                <w:highlight w:val="green"/>
              </w:rPr>
              <w:t>motivierten Text erhaltet</w:t>
            </w:r>
            <w:r>
              <w:t xml:space="preserve">, </w:t>
            </w:r>
            <w:r w:rsidRPr="0022168C">
              <w:t>muss das System fähig</w:t>
            </w:r>
            <w:r>
              <w:t xml:space="preserve"> sein </w:t>
            </w:r>
            <w:r w:rsidR="00DC0E10">
              <w:t xml:space="preserve">den motivierenden </w:t>
            </w:r>
            <w:r w:rsidR="00DC0E10" w:rsidRPr="008F097C">
              <w:rPr>
                <w:highlight w:val="green"/>
              </w:rPr>
              <w:t xml:space="preserve">Text </w:t>
            </w:r>
            <w:r w:rsidR="008F097C">
              <w:rPr>
                <w:highlight w:val="green"/>
              </w:rPr>
              <w:t xml:space="preserve">in Zukunft </w:t>
            </w:r>
            <w:r w:rsidR="00DC0E10" w:rsidRPr="008F097C">
              <w:rPr>
                <w:highlight w:val="green"/>
              </w:rPr>
              <w:t>nicht mehr anzuzeigen</w:t>
            </w:r>
            <w:r w:rsidRPr="0022168C">
              <w:t xml:space="preserve">, </w:t>
            </w:r>
            <w:r>
              <w:t xml:space="preserve">damit der Fitnessinteressierte </w:t>
            </w:r>
            <w:r w:rsidR="00DC0E10">
              <w:t xml:space="preserve">immer neue Texte sieht und nicht </w:t>
            </w:r>
            <w:r w:rsidR="00D665B0">
              <w:t>mehrfach den gleichen</w:t>
            </w:r>
            <w:r w:rsidR="00DC0E10">
              <w:t>.</w:t>
            </w:r>
          </w:p>
        </w:tc>
      </w:tr>
      <w:tr w:rsidR="00F22F6A" w14:paraId="413B0FED" w14:textId="77777777" w:rsidTr="00762AD8">
        <w:trPr>
          <w:trHeight w:val="70"/>
        </w:trPr>
        <w:tc>
          <w:tcPr>
            <w:tcW w:w="1980" w:type="dxa"/>
          </w:tcPr>
          <w:p w14:paraId="17B1CFFA" w14:textId="77777777" w:rsidR="00F22F6A" w:rsidRDefault="00F22F6A" w:rsidP="00762AD8"/>
        </w:tc>
        <w:tc>
          <w:tcPr>
            <w:tcW w:w="7365" w:type="dxa"/>
            <w:gridSpan w:val="2"/>
          </w:tcPr>
          <w:p w14:paraId="1B84659E" w14:textId="3392AC07" w:rsidR="00F22F6A" w:rsidRDefault="00F22F6A" w:rsidP="00762AD8">
            <w:r>
              <w:t>Funktional</w:t>
            </w:r>
          </w:p>
        </w:tc>
      </w:tr>
    </w:tbl>
    <w:p w14:paraId="4C8D621E" w14:textId="77777777" w:rsidR="00F22F6A" w:rsidRPr="00831717" w:rsidRDefault="00F22F6A" w:rsidP="00831717"/>
    <w:p w14:paraId="59A116F9" w14:textId="77777777" w:rsidR="00126EA4" w:rsidRPr="00B66234" w:rsidRDefault="00126EA4" w:rsidP="00126EA4">
      <w:pPr>
        <w:pStyle w:val="berschrift1"/>
      </w:pPr>
      <w:bookmarkStart w:id="16" w:name="_Toc26133688"/>
      <w:r w:rsidRPr="00B66234">
        <w:lastRenderedPageBreak/>
        <w:t>Systemdiagramme</w:t>
      </w:r>
      <w:bookmarkEnd w:id="16"/>
    </w:p>
    <w:p w14:paraId="13FB2C45" w14:textId="05B523B0" w:rsidR="00126EA4" w:rsidRPr="00B66234" w:rsidRDefault="00126EA4" w:rsidP="00126EA4">
      <w:pPr>
        <w:pStyle w:val="berschrift2"/>
      </w:pPr>
      <w:bookmarkStart w:id="17" w:name="_Toc26133689"/>
      <w:r w:rsidRPr="00B66234">
        <w:t>Systemkontext</w:t>
      </w:r>
      <w:bookmarkEnd w:id="17"/>
    </w:p>
    <w:p w14:paraId="1126D595" w14:textId="2CD29455" w:rsidR="00B66234" w:rsidRDefault="00B66234" w:rsidP="00B66234">
      <w:r w:rsidRPr="00021B6B">
        <w:t xml:space="preserve">Die App soll später ohne eine aktive Internetverbindung benutzbar sein. Es sollen </w:t>
      </w:r>
      <w:r w:rsidR="004F0CC3" w:rsidRPr="00021B6B">
        <w:t>alle Funktionen im Offlinemodus verwendbar sein</w:t>
      </w:r>
      <w:r w:rsidRPr="00021B6B">
        <w:t xml:space="preserve">. Neue Inhalte wie Übungen oder motivierende Texte sollen über </w:t>
      </w:r>
      <w:r w:rsidR="006C0723" w:rsidRPr="00021B6B">
        <w:t>eine Internetverbindung</w:t>
      </w:r>
      <w:r w:rsidRPr="00021B6B">
        <w:t xml:space="preserve"> bezogen werden. </w:t>
      </w:r>
      <w:r w:rsidR="008874FE" w:rsidRPr="00021B6B">
        <w:t>Die erhobenen Daten in der App werden in einer Datenbank gespeichert, somit besteht eine Schnittstelle zu der Datenbank.</w:t>
      </w:r>
      <w:r w:rsidR="00EE1A81" w:rsidRPr="00021B6B">
        <w:t xml:space="preserve"> Eine weitere Schnittstelle stellt der Touchscreen dar, da der Fitnessinteressierte hier diverse Funktionen der Applikation, sowie Eintrag der Daten ausführen kann</w:t>
      </w:r>
      <w:r w:rsidR="00172B8A">
        <w:t xml:space="preserve">. </w:t>
      </w:r>
      <w:r w:rsidR="00021B6B">
        <w:t>Weitere Aspekte</w:t>
      </w:r>
      <w:r w:rsidR="00EF591C">
        <w:t>,</w:t>
      </w:r>
      <w:r w:rsidR="00021B6B">
        <w:t xml:space="preserve"> welche dem Kontext zuzuordnen sind, sind </w:t>
      </w:r>
      <w:r w:rsidR="00C96D31">
        <w:t>unter</w:t>
      </w:r>
      <w:r w:rsidR="00631E0C">
        <w:t xml:space="preserve"> </w:t>
      </w:r>
      <w:r w:rsidR="00C96D31">
        <w:t>andere</w:t>
      </w:r>
      <w:r w:rsidR="000216FF">
        <w:t>m</w:t>
      </w:r>
      <w:r w:rsidR="00C96D31">
        <w:t xml:space="preserve"> gesetzliche Anforderungen</w:t>
      </w:r>
      <w:r w:rsidR="00021B6B">
        <w:t xml:space="preserve">, sowie dass es sich bei der App um eine </w:t>
      </w:r>
      <w:r w:rsidR="00583AE6">
        <w:t>native Android-App handelt.</w:t>
      </w:r>
      <w:r w:rsidR="00CD7FBA" w:rsidRPr="00021B6B">
        <w:t xml:space="preserve"> Nachstehend </w:t>
      </w:r>
      <w:r w:rsidR="009D764A">
        <w:t xml:space="preserve">ist </w:t>
      </w:r>
      <w:r w:rsidR="00EF591C">
        <w:t xml:space="preserve">das komplette System in </w:t>
      </w:r>
      <w:r w:rsidR="00B21C02">
        <w:t xml:space="preserve">einem </w:t>
      </w:r>
      <w:r w:rsidR="00B21C02" w:rsidRPr="00021B6B">
        <w:t>Systemkontextdiagramm</w:t>
      </w:r>
      <w:r w:rsidR="00D47E1E">
        <w:t xml:space="preserve"> detailliert</w:t>
      </w:r>
      <w:r w:rsidR="00CD7FBA" w:rsidRPr="00021B6B">
        <w:t xml:space="preserve"> visualisiert.</w:t>
      </w:r>
      <w:r w:rsidR="00A25546">
        <w:t xml:space="preserve"> </w:t>
      </w:r>
    </w:p>
    <w:p w14:paraId="3D336D40" w14:textId="77777777" w:rsidR="00FD76F6" w:rsidRDefault="00FD76F6" w:rsidP="00B66234"/>
    <w:p w14:paraId="6FFAF01D" w14:textId="77777777" w:rsidR="00FD76F6" w:rsidRDefault="007367B0" w:rsidP="00FD76F6">
      <w:pPr>
        <w:keepNext/>
      </w:pPr>
      <w:r>
        <w:rPr>
          <w:noProof/>
        </w:rPr>
        <w:drawing>
          <wp:inline distT="0" distB="0" distL="0" distR="0" wp14:anchorId="7E249163" wp14:editId="590D8BFA">
            <wp:extent cx="6486525" cy="377865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1312" cy="3787272"/>
                    </a:xfrm>
                    <a:prstGeom prst="rect">
                      <a:avLst/>
                    </a:prstGeom>
                    <a:noFill/>
                    <a:ln>
                      <a:noFill/>
                    </a:ln>
                  </pic:spPr>
                </pic:pic>
              </a:graphicData>
            </a:graphic>
          </wp:inline>
        </w:drawing>
      </w:r>
    </w:p>
    <w:p w14:paraId="3959181B" w14:textId="27268042" w:rsidR="007367B0" w:rsidRDefault="00FD76F6" w:rsidP="00FD76F6">
      <w:pPr>
        <w:pStyle w:val="Beschriftung"/>
      </w:pPr>
      <w:bookmarkStart w:id="18" w:name="_Toc26133411"/>
      <w:r>
        <w:t xml:space="preserve">Abbildung </w:t>
      </w:r>
      <w:fldSimple w:instr=" SEQ Abbildung \* ARABIC ">
        <w:r w:rsidR="00D61EC2">
          <w:rPr>
            <w:noProof/>
          </w:rPr>
          <w:t>2</w:t>
        </w:r>
      </w:fldSimple>
      <w:r>
        <w:t xml:space="preserve"> - Systemkontextdiagramm</w:t>
      </w:r>
      <w:bookmarkEnd w:id="18"/>
    </w:p>
    <w:p w14:paraId="325EA02F" w14:textId="16B50F8F" w:rsidR="00CC762A" w:rsidRDefault="00CC762A" w:rsidP="00B66234"/>
    <w:p w14:paraId="3B22AB21" w14:textId="7EAF395C" w:rsidR="00FB1B5B" w:rsidRDefault="00FB1B5B" w:rsidP="00B66234"/>
    <w:p w14:paraId="233873D6" w14:textId="77777777" w:rsidR="00FB1B5B" w:rsidRDefault="00FB1B5B" w:rsidP="00B66234"/>
    <w:p w14:paraId="714891F8" w14:textId="77777777" w:rsidR="00FB1B5B" w:rsidRPr="00B66234" w:rsidRDefault="00FB1B5B" w:rsidP="00B66234"/>
    <w:p w14:paraId="25DE166E" w14:textId="5A384A5F" w:rsidR="00126EA4" w:rsidRDefault="00126EA4" w:rsidP="00126EA4">
      <w:pPr>
        <w:pStyle w:val="berschrift2"/>
      </w:pPr>
      <w:bookmarkStart w:id="19" w:name="_Toc26133690"/>
      <w:r w:rsidRPr="00B66234">
        <w:lastRenderedPageBreak/>
        <w:t>Dynamische Sichten</w:t>
      </w:r>
      <w:bookmarkEnd w:id="19"/>
    </w:p>
    <w:p w14:paraId="3C8A0D7B" w14:textId="70E6778B" w:rsidR="00FB1B5B" w:rsidRDefault="00E62155" w:rsidP="00FB1B5B">
      <w:r>
        <w:t xml:space="preserve">Nachstehend sind die Dynamische Sichten, also </w:t>
      </w:r>
      <w:r w:rsidR="00104870">
        <w:t>Vorgänge,</w:t>
      </w:r>
      <w:r>
        <w:t xml:space="preserve"> auf die der Fitnessinteressierte Einfluss hat, beziehungsweise eine Interaktion von ihm erforder</w:t>
      </w:r>
      <w:r w:rsidR="00B974A7">
        <w:t>t, dargestellt</w:t>
      </w:r>
      <w:r w:rsidR="00104870">
        <w:t>.</w:t>
      </w:r>
    </w:p>
    <w:p w14:paraId="548515EB" w14:textId="77777777" w:rsidR="00EF2835" w:rsidRDefault="00EF2835" w:rsidP="00FB1B5B"/>
    <w:p w14:paraId="7E72AF3E" w14:textId="11BC03CB" w:rsidR="00EF2835" w:rsidRDefault="00EF2835" w:rsidP="004166B6">
      <w:pPr>
        <w:keepNext/>
        <w:jc w:val="center"/>
      </w:pPr>
      <w:r>
        <w:rPr>
          <w:noProof/>
        </w:rPr>
        <w:drawing>
          <wp:inline distT="0" distB="0" distL="0" distR="0" wp14:anchorId="28D32DDA" wp14:editId="64B1BD67">
            <wp:extent cx="4210050" cy="4400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4400550"/>
                    </a:xfrm>
                    <a:prstGeom prst="rect">
                      <a:avLst/>
                    </a:prstGeom>
                    <a:noFill/>
                    <a:ln>
                      <a:noFill/>
                    </a:ln>
                  </pic:spPr>
                </pic:pic>
              </a:graphicData>
            </a:graphic>
          </wp:inline>
        </w:drawing>
      </w:r>
    </w:p>
    <w:p w14:paraId="4D5C7185" w14:textId="76B863A9" w:rsidR="002E30D1" w:rsidRDefault="00EF2835" w:rsidP="004166B6">
      <w:pPr>
        <w:pStyle w:val="Beschriftung"/>
        <w:jc w:val="center"/>
      </w:pPr>
      <w:bookmarkStart w:id="20" w:name="_Toc26133412"/>
      <w:r>
        <w:t xml:space="preserve">Abbildung </w:t>
      </w:r>
      <w:fldSimple w:instr=" SEQ Abbildung \* ARABIC ">
        <w:r w:rsidR="00D61EC2">
          <w:rPr>
            <w:noProof/>
          </w:rPr>
          <w:t>3</w:t>
        </w:r>
      </w:fldSimple>
      <w:r>
        <w:t xml:space="preserve"> - UML-Aktivitätsdiagramm </w:t>
      </w:r>
      <w:r w:rsidR="00372A63">
        <w:t>„</w:t>
      </w:r>
      <w:r>
        <w:t>BMI-Berechnen"</w:t>
      </w:r>
      <w:bookmarkEnd w:id="20"/>
    </w:p>
    <w:p w14:paraId="49B812BC" w14:textId="6BEAE252" w:rsidR="002E30D1" w:rsidRDefault="004166B6" w:rsidP="00FB1B5B">
      <w:r>
        <w:t xml:space="preserve">Wie in Abbildung 3 dargestellt, wird der BMI nur </w:t>
      </w:r>
      <w:r w:rsidR="00734C5D">
        <w:t>berechnet,</w:t>
      </w:r>
      <w:r>
        <w:t xml:space="preserve"> wenn alle nötigen Eingaben vom Fitnessinteressierten eingeben wurde.</w:t>
      </w:r>
    </w:p>
    <w:p w14:paraId="0B2A9CAB" w14:textId="7CB241F8" w:rsidR="00734C5D" w:rsidRDefault="00734C5D" w:rsidP="00FB1B5B"/>
    <w:p w14:paraId="5D99D3E2" w14:textId="6F264181" w:rsidR="001104A5" w:rsidRDefault="001104A5" w:rsidP="00FB1B5B"/>
    <w:p w14:paraId="29ABF12B" w14:textId="0C96ECE2" w:rsidR="001104A5" w:rsidRDefault="001104A5" w:rsidP="00FB1B5B"/>
    <w:p w14:paraId="150A4078" w14:textId="16526F39" w:rsidR="001104A5" w:rsidRDefault="001104A5" w:rsidP="00FB1B5B"/>
    <w:p w14:paraId="738196F3" w14:textId="183A13B7" w:rsidR="001104A5" w:rsidRDefault="001104A5" w:rsidP="00FB1B5B"/>
    <w:p w14:paraId="07130EE7" w14:textId="7D7A0319" w:rsidR="001104A5" w:rsidRDefault="001104A5" w:rsidP="00FB1B5B"/>
    <w:p w14:paraId="4CD5CD5E" w14:textId="3EECAAA9" w:rsidR="001104A5" w:rsidRDefault="001104A5" w:rsidP="00FB1B5B"/>
    <w:p w14:paraId="185BF9CE" w14:textId="07F0D190" w:rsidR="001104A5" w:rsidRDefault="001104A5" w:rsidP="00FB1B5B"/>
    <w:p w14:paraId="2D12E8FF" w14:textId="77777777" w:rsidR="0062352B" w:rsidRDefault="0062352B" w:rsidP="0062352B">
      <w:pPr>
        <w:keepNext/>
        <w:jc w:val="center"/>
      </w:pPr>
      <w:r>
        <w:rPr>
          <w:noProof/>
        </w:rPr>
        <w:lastRenderedPageBreak/>
        <w:drawing>
          <wp:inline distT="0" distB="0" distL="0" distR="0" wp14:anchorId="1920C977" wp14:editId="0BBB68B1">
            <wp:extent cx="5343525" cy="73437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7343775"/>
                    </a:xfrm>
                    <a:prstGeom prst="rect">
                      <a:avLst/>
                    </a:prstGeom>
                    <a:noFill/>
                    <a:ln>
                      <a:noFill/>
                    </a:ln>
                  </pic:spPr>
                </pic:pic>
              </a:graphicData>
            </a:graphic>
          </wp:inline>
        </w:drawing>
      </w:r>
    </w:p>
    <w:p w14:paraId="3CA4389C" w14:textId="539ED220" w:rsidR="001104A5" w:rsidRDefault="0062352B" w:rsidP="0062352B">
      <w:pPr>
        <w:pStyle w:val="Beschriftung"/>
        <w:jc w:val="center"/>
      </w:pPr>
      <w:bookmarkStart w:id="21" w:name="_Toc26133413"/>
      <w:r>
        <w:t xml:space="preserve">Abbildung </w:t>
      </w:r>
      <w:fldSimple w:instr=" SEQ Abbildung \* ARABIC ">
        <w:r w:rsidR="00D61EC2">
          <w:rPr>
            <w:noProof/>
          </w:rPr>
          <w:t>4</w:t>
        </w:r>
      </w:fldSimple>
      <w:r>
        <w:t xml:space="preserve"> </w:t>
      </w:r>
      <w:r w:rsidR="00E86937">
        <w:t>-</w:t>
      </w:r>
      <w:r>
        <w:t xml:space="preserve"> </w:t>
      </w:r>
      <w:r w:rsidR="00372A63">
        <w:t>UML-Aktivitätsdiagramm „</w:t>
      </w:r>
      <w:r>
        <w:t>Planerstellung</w:t>
      </w:r>
      <w:r w:rsidR="00372A63">
        <w:t>“</w:t>
      </w:r>
      <w:bookmarkEnd w:id="21"/>
    </w:p>
    <w:p w14:paraId="0456B5E0" w14:textId="4015F5FB" w:rsidR="00734C5D" w:rsidRDefault="0062352B" w:rsidP="00FB1B5B">
      <w:r>
        <w:t xml:space="preserve">In Abbildung 4 wird der Prozess zur Erstellung eines Planes dargestellt. Hierbei wird berücksichtigt ob der Fitnessinteressierte sich einen Plan generieren lassen oder selbst zusammenstellen möchte. </w:t>
      </w:r>
    </w:p>
    <w:p w14:paraId="7EF386A6" w14:textId="49438E46" w:rsidR="00FB1B5B" w:rsidRDefault="00A90918" w:rsidP="00FB1B5B">
      <w:r>
        <w:t xml:space="preserve"> </w:t>
      </w:r>
    </w:p>
    <w:p w14:paraId="621223B4" w14:textId="77777777" w:rsidR="00696EAA" w:rsidRDefault="00696EAA" w:rsidP="00696EAA">
      <w:pPr>
        <w:keepNext/>
        <w:jc w:val="center"/>
      </w:pPr>
      <w:r>
        <w:rPr>
          <w:noProof/>
        </w:rPr>
        <w:lastRenderedPageBreak/>
        <w:drawing>
          <wp:inline distT="0" distB="0" distL="0" distR="0" wp14:anchorId="4DAAB4E5" wp14:editId="3CE90192">
            <wp:extent cx="2867025" cy="57245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5724525"/>
                    </a:xfrm>
                    <a:prstGeom prst="rect">
                      <a:avLst/>
                    </a:prstGeom>
                    <a:noFill/>
                    <a:ln>
                      <a:noFill/>
                    </a:ln>
                  </pic:spPr>
                </pic:pic>
              </a:graphicData>
            </a:graphic>
          </wp:inline>
        </w:drawing>
      </w:r>
    </w:p>
    <w:p w14:paraId="3FB5FB21" w14:textId="0FAD59E0" w:rsidR="00696EAA" w:rsidRDefault="00696EAA" w:rsidP="00696EAA">
      <w:pPr>
        <w:pStyle w:val="Beschriftung"/>
        <w:jc w:val="center"/>
      </w:pPr>
      <w:bookmarkStart w:id="22" w:name="_Toc26133414"/>
      <w:r>
        <w:t xml:space="preserve">Abbildung </w:t>
      </w:r>
      <w:fldSimple w:instr=" SEQ Abbildung \* ARABIC ">
        <w:r w:rsidR="00D61EC2">
          <w:rPr>
            <w:noProof/>
          </w:rPr>
          <w:t>5</w:t>
        </w:r>
      </w:fldSimple>
      <w:r>
        <w:t xml:space="preserve"> </w:t>
      </w:r>
      <w:r w:rsidR="003C33D2">
        <w:t>-</w:t>
      </w:r>
      <w:r>
        <w:t xml:space="preserve"> </w:t>
      </w:r>
      <w:r w:rsidR="00372A63">
        <w:t>UML-Aktivitätsdiagramm „</w:t>
      </w:r>
      <w:r>
        <w:t>Trainingsplan bearbeiten</w:t>
      </w:r>
      <w:r w:rsidR="00372A63">
        <w:t>“</w:t>
      </w:r>
      <w:bookmarkEnd w:id="22"/>
    </w:p>
    <w:p w14:paraId="141E526F" w14:textId="285FF27B" w:rsidR="00696EAA" w:rsidRDefault="00696EAA" w:rsidP="00696EAA">
      <w:r>
        <w:t xml:space="preserve">In Abbildung 5 wird dargestellt, wie vorgegangen </w:t>
      </w:r>
      <w:r w:rsidR="00BC26C1">
        <w:t>wird,</w:t>
      </w:r>
      <w:r>
        <w:t xml:space="preserve"> wenn ein Fitnessinteressierter einen Plan löschen oder bearbeiten möchte.</w:t>
      </w:r>
    </w:p>
    <w:p w14:paraId="6325BD7E" w14:textId="375DD1BB" w:rsidR="00372A63" w:rsidRDefault="00372A63" w:rsidP="00696EAA"/>
    <w:p w14:paraId="42863ADE" w14:textId="77777777" w:rsidR="00372A63" w:rsidRDefault="00372A63" w:rsidP="00372A63">
      <w:pPr>
        <w:keepNext/>
        <w:jc w:val="center"/>
      </w:pPr>
      <w:r>
        <w:rPr>
          <w:noProof/>
        </w:rPr>
        <w:lastRenderedPageBreak/>
        <w:drawing>
          <wp:inline distT="0" distB="0" distL="0" distR="0" wp14:anchorId="6A443F7A" wp14:editId="4D180A4E">
            <wp:extent cx="3057525" cy="648652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7525" cy="6486525"/>
                    </a:xfrm>
                    <a:prstGeom prst="rect">
                      <a:avLst/>
                    </a:prstGeom>
                    <a:noFill/>
                    <a:ln>
                      <a:noFill/>
                    </a:ln>
                  </pic:spPr>
                </pic:pic>
              </a:graphicData>
            </a:graphic>
          </wp:inline>
        </w:drawing>
      </w:r>
    </w:p>
    <w:p w14:paraId="2543B94B" w14:textId="5DA81680" w:rsidR="00372A63" w:rsidRDefault="00372A63" w:rsidP="00372A63">
      <w:pPr>
        <w:pStyle w:val="Beschriftung"/>
        <w:jc w:val="center"/>
      </w:pPr>
      <w:bookmarkStart w:id="23" w:name="_Toc26133415"/>
      <w:r>
        <w:t xml:space="preserve">Abbildung </w:t>
      </w:r>
      <w:fldSimple w:instr=" SEQ Abbildung \* ARABIC ">
        <w:r w:rsidR="00D61EC2">
          <w:rPr>
            <w:noProof/>
          </w:rPr>
          <w:t>6</w:t>
        </w:r>
      </w:fldSimple>
      <w:r>
        <w:t xml:space="preserve"> - UML-</w:t>
      </w:r>
      <w:r w:rsidR="0005278E">
        <w:t>Aktivitäts</w:t>
      </w:r>
      <w:r>
        <w:t xml:space="preserve">diagramm </w:t>
      </w:r>
      <w:r w:rsidR="00394F54">
        <w:t>„</w:t>
      </w:r>
      <w:r>
        <w:t>Einzelübungen"</w:t>
      </w:r>
      <w:bookmarkEnd w:id="23"/>
    </w:p>
    <w:p w14:paraId="1741990C" w14:textId="0D6AE3B1" w:rsidR="0035427D" w:rsidRDefault="0035427D" w:rsidP="0035427D">
      <w:r>
        <w:t xml:space="preserve">In Abbildung 6 wird gezeigt, wie die App bei der Auswahl der Einzelübungen </w:t>
      </w:r>
      <w:r w:rsidR="0051638C">
        <w:t>reagieren muss.</w:t>
      </w:r>
    </w:p>
    <w:p w14:paraId="58ADA683" w14:textId="5A2739EE" w:rsidR="000C1DB4" w:rsidRDefault="000C1DB4" w:rsidP="0035427D"/>
    <w:p w14:paraId="1114E7D0" w14:textId="15CEF076" w:rsidR="00A65FF5" w:rsidRDefault="00BC26C1" w:rsidP="00A65FF5">
      <w:pPr>
        <w:keepNext/>
        <w:jc w:val="center"/>
      </w:pPr>
      <w:r>
        <w:rPr>
          <w:noProof/>
        </w:rPr>
        <w:lastRenderedPageBreak/>
        <mc:AlternateContent>
          <mc:Choice Requires="wps">
            <w:drawing>
              <wp:anchor distT="0" distB="0" distL="114300" distR="114300" simplePos="0" relativeHeight="251661312" behindDoc="0" locked="0" layoutInCell="1" allowOverlap="1" wp14:anchorId="3EEB92F1" wp14:editId="22BA1847">
                <wp:simplePos x="0" y="0"/>
                <wp:positionH relativeFrom="column">
                  <wp:posOffset>3566615</wp:posOffset>
                </wp:positionH>
                <wp:positionV relativeFrom="paragraph">
                  <wp:posOffset>2965654</wp:posOffset>
                </wp:positionV>
                <wp:extent cx="10064" cy="287547"/>
                <wp:effectExtent l="38100" t="0" r="66675" b="55880"/>
                <wp:wrapNone/>
                <wp:docPr id="5" name="Gerade Verbindung mit Pfeil 5"/>
                <wp:cNvGraphicFramePr/>
                <a:graphic xmlns:a="http://schemas.openxmlformats.org/drawingml/2006/main">
                  <a:graphicData uri="http://schemas.microsoft.com/office/word/2010/wordprocessingShape">
                    <wps:wsp>
                      <wps:cNvCnPr/>
                      <wps:spPr>
                        <a:xfrm>
                          <a:off x="0" y="0"/>
                          <a:ext cx="10064" cy="2875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F69F4E" id="_x0000_t32" coordsize="21600,21600" o:spt="32" o:oned="t" path="m,l21600,21600e" filled="f">
                <v:path arrowok="t" fillok="f" o:connecttype="none"/>
                <o:lock v:ext="edit" shapetype="t"/>
              </v:shapetype>
              <v:shape id="Gerade Verbindung mit Pfeil 5" o:spid="_x0000_s1026" type="#_x0000_t32" style="position:absolute;margin-left:280.85pt;margin-top:233.5pt;width:.8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" strokecolor="black [3040]">
                <v:stroke endarrow="block"/>
              </v:shape>
            </w:pict>
          </mc:Fallback>
        </mc:AlternateContent>
      </w:r>
      <w:r w:rsidR="00E56013">
        <w:rPr>
          <w:noProof/>
        </w:rPr>
        <mc:AlternateContent>
          <mc:Choice Requires="wps">
            <w:drawing>
              <wp:anchor distT="0" distB="0" distL="114300" distR="114300" simplePos="0" relativeHeight="251659264" behindDoc="0" locked="0" layoutInCell="1" allowOverlap="1" wp14:anchorId="42757663" wp14:editId="2E02450E">
                <wp:simplePos x="0" y="0"/>
                <wp:positionH relativeFrom="column">
                  <wp:posOffset>1614170</wp:posOffset>
                </wp:positionH>
                <wp:positionV relativeFrom="paragraph">
                  <wp:posOffset>2948940</wp:posOffset>
                </wp:positionV>
                <wp:extent cx="0" cy="304800"/>
                <wp:effectExtent l="76200" t="0" r="57150" b="57150"/>
                <wp:wrapNone/>
                <wp:docPr id="16" name="Gerade Verbindung mit Pfeil 1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65B9F79" id="_x0000_t32" coordsize="21600,21600" o:spt="32" o:oned="t" path="m,l21600,21600e" filled="f">
                <v:path arrowok="t" fillok="f" o:connecttype="none"/>
                <o:lock v:ext="edit" shapetype="t"/>
              </v:shapetype>
              <v:shape id="Gerade Verbindung mit Pfeil 16" o:spid="_x0000_s1026" type="#_x0000_t32" style="position:absolute;margin-left:127.1pt;margin-top:232.2pt;width:0;height:2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" strokecolor="black [3040]">
                <v:stroke endarrow="block"/>
              </v:shape>
            </w:pict>
          </mc:Fallback>
        </mc:AlternateContent>
      </w:r>
      <w:r w:rsidR="00A65FF5">
        <w:rPr>
          <w:noProof/>
        </w:rPr>
        <w:drawing>
          <wp:inline distT="0" distB="0" distL="0" distR="0" wp14:anchorId="3D5B9ACC" wp14:editId="1A11B416">
            <wp:extent cx="4629150" cy="724852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9150" cy="7248525"/>
                    </a:xfrm>
                    <a:prstGeom prst="rect">
                      <a:avLst/>
                    </a:prstGeom>
                    <a:noFill/>
                    <a:ln>
                      <a:noFill/>
                    </a:ln>
                  </pic:spPr>
                </pic:pic>
              </a:graphicData>
            </a:graphic>
          </wp:inline>
        </w:drawing>
      </w:r>
    </w:p>
    <w:p w14:paraId="2DE64092" w14:textId="3C9D5661" w:rsidR="00A65FF5" w:rsidRDefault="00A65FF5" w:rsidP="00A65FF5">
      <w:pPr>
        <w:pStyle w:val="Beschriftung"/>
        <w:jc w:val="center"/>
      </w:pPr>
      <w:bookmarkStart w:id="24" w:name="_Toc26133416"/>
      <w:r>
        <w:t xml:space="preserve">Abbildung </w:t>
      </w:r>
      <w:fldSimple w:instr=" SEQ Abbildung \* ARABIC ">
        <w:r w:rsidR="00D61EC2">
          <w:rPr>
            <w:noProof/>
          </w:rPr>
          <w:t>7</w:t>
        </w:r>
      </w:fldSimple>
      <w:r>
        <w:t xml:space="preserve"> - UML-Aktivitätsdiagramm „Funktion Stoppuhr“</w:t>
      </w:r>
      <w:bookmarkEnd w:id="24"/>
    </w:p>
    <w:p w14:paraId="30BC9317" w14:textId="6178FF9E" w:rsidR="00A65FF5" w:rsidRDefault="00023917" w:rsidP="0035427D">
      <w:r w:rsidRPr="00BC26C1">
        <w:t>In Abbildung 7 wird die Funktion der Stoppuhr dargestellt. Wichtig hierbei ist, dass die Benutzung der Stoppuhr auch außerhalb einer Übung benutzt werden kann.</w:t>
      </w:r>
    </w:p>
    <w:p w14:paraId="79F33433" w14:textId="2074D679" w:rsidR="00CB38A9" w:rsidRDefault="00CB38A9" w:rsidP="0035427D"/>
    <w:p w14:paraId="14D27F14" w14:textId="77777777" w:rsidR="00CB38A9" w:rsidRDefault="00CB38A9" w:rsidP="00CB38A9">
      <w:pPr>
        <w:keepNext/>
        <w:jc w:val="center"/>
      </w:pPr>
      <w:r>
        <w:rPr>
          <w:noProof/>
        </w:rPr>
        <w:lastRenderedPageBreak/>
        <w:drawing>
          <wp:inline distT="0" distB="0" distL="0" distR="0" wp14:anchorId="70E86C07" wp14:editId="14A79AB8">
            <wp:extent cx="1152525" cy="36290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2525" cy="3629025"/>
                    </a:xfrm>
                    <a:prstGeom prst="rect">
                      <a:avLst/>
                    </a:prstGeom>
                    <a:noFill/>
                    <a:ln>
                      <a:noFill/>
                    </a:ln>
                  </pic:spPr>
                </pic:pic>
              </a:graphicData>
            </a:graphic>
          </wp:inline>
        </w:drawing>
      </w:r>
    </w:p>
    <w:p w14:paraId="3D54A68A" w14:textId="7F6EFE47" w:rsidR="00CB38A9" w:rsidRDefault="00CB38A9" w:rsidP="00CB38A9">
      <w:pPr>
        <w:pStyle w:val="Beschriftung"/>
        <w:jc w:val="center"/>
      </w:pPr>
      <w:bookmarkStart w:id="25" w:name="_Toc26133417"/>
      <w:r>
        <w:t xml:space="preserve">Abbildung </w:t>
      </w:r>
      <w:fldSimple w:instr=" SEQ Abbildung \* ARABIC ">
        <w:r w:rsidR="00D61EC2">
          <w:rPr>
            <w:noProof/>
          </w:rPr>
          <w:t>8</w:t>
        </w:r>
      </w:fldSimple>
      <w:r>
        <w:t xml:space="preserve"> - UML-Aktivitätsdiagramm „Gewicht speichern“</w:t>
      </w:r>
      <w:bookmarkEnd w:id="25"/>
    </w:p>
    <w:p w14:paraId="330740DF" w14:textId="1B4D0E9C" w:rsidR="009E118B" w:rsidRPr="009E118B" w:rsidRDefault="009E118B" w:rsidP="009E118B">
      <w:r>
        <w:t>In Abbildung 8 wird der Vorgang zur Speicherung des Gewichts dargestellt.</w:t>
      </w:r>
    </w:p>
    <w:p w14:paraId="564733D8" w14:textId="77777777" w:rsidR="009E118B" w:rsidRDefault="009E118B" w:rsidP="009E118B">
      <w:pPr>
        <w:keepNext/>
        <w:jc w:val="center"/>
      </w:pPr>
      <w:r>
        <w:rPr>
          <w:noProof/>
        </w:rPr>
        <w:drawing>
          <wp:inline distT="0" distB="0" distL="0" distR="0" wp14:anchorId="3332F04A" wp14:editId="40D6CF31">
            <wp:extent cx="1152525" cy="36290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2525" cy="3629025"/>
                    </a:xfrm>
                    <a:prstGeom prst="rect">
                      <a:avLst/>
                    </a:prstGeom>
                    <a:noFill/>
                    <a:ln>
                      <a:noFill/>
                    </a:ln>
                  </pic:spPr>
                </pic:pic>
              </a:graphicData>
            </a:graphic>
          </wp:inline>
        </w:drawing>
      </w:r>
    </w:p>
    <w:p w14:paraId="37723CF0" w14:textId="3A4DBB5A" w:rsidR="00A65FF5" w:rsidRDefault="009E118B" w:rsidP="009E118B">
      <w:pPr>
        <w:pStyle w:val="Beschriftung"/>
        <w:jc w:val="center"/>
      </w:pPr>
      <w:bookmarkStart w:id="26" w:name="_Toc26133418"/>
      <w:r>
        <w:t xml:space="preserve">Abbildung </w:t>
      </w:r>
      <w:fldSimple w:instr=" SEQ Abbildung \* ARABIC ">
        <w:r w:rsidR="00D61EC2">
          <w:rPr>
            <w:noProof/>
          </w:rPr>
          <w:t>9</w:t>
        </w:r>
      </w:fldSimple>
      <w:r>
        <w:t xml:space="preserve"> - UML-Aktivitätsdiagramm „Grafische Darstellung Gewicht“</w:t>
      </w:r>
      <w:bookmarkEnd w:id="26"/>
    </w:p>
    <w:p w14:paraId="7E799E96" w14:textId="673600D5" w:rsidR="009E118B" w:rsidRDefault="009E118B" w:rsidP="009E118B">
      <w:r>
        <w:t>In Abbildung 9 ist die grafische Darstellung des Gewichtsverlaufes dargestellt</w:t>
      </w:r>
      <w:r w:rsidR="002860BA">
        <w:t>.</w:t>
      </w:r>
    </w:p>
    <w:p w14:paraId="1B29286E" w14:textId="77777777" w:rsidR="00695C8E" w:rsidRDefault="00695C8E" w:rsidP="00695C8E">
      <w:pPr>
        <w:keepNext/>
        <w:jc w:val="center"/>
      </w:pPr>
      <w:r>
        <w:rPr>
          <w:noProof/>
        </w:rPr>
        <w:lastRenderedPageBreak/>
        <w:drawing>
          <wp:inline distT="0" distB="0" distL="0" distR="0" wp14:anchorId="3A2F39B4" wp14:editId="5F8CCB6E">
            <wp:extent cx="5934075" cy="746760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7467600"/>
                    </a:xfrm>
                    <a:prstGeom prst="rect">
                      <a:avLst/>
                    </a:prstGeom>
                    <a:noFill/>
                    <a:ln>
                      <a:noFill/>
                    </a:ln>
                  </pic:spPr>
                </pic:pic>
              </a:graphicData>
            </a:graphic>
          </wp:inline>
        </w:drawing>
      </w:r>
    </w:p>
    <w:p w14:paraId="1DCAD076" w14:textId="58053D9D" w:rsidR="00942EF3" w:rsidRDefault="00695C8E" w:rsidP="00695C8E">
      <w:pPr>
        <w:pStyle w:val="Beschriftung"/>
        <w:jc w:val="center"/>
      </w:pPr>
      <w:bookmarkStart w:id="27" w:name="_Toc26133419"/>
      <w:r>
        <w:t xml:space="preserve">Abbildung </w:t>
      </w:r>
      <w:fldSimple w:instr=" SEQ Abbildung \* ARABIC ">
        <w:r w:rsidR="00D61EC2">
          <w:rPr>
            <w:noProof/>
          </w:rPr>
          <w:t>10</w:t>
        </w:r>
      </w:fldSimple>
      <w:r>
        <w:t xml:space="preserve"> - UML-Aktivitätsdiagramm „Ernährungsplan </w:t>
      </w:r>
      <w:r w:rsidR="00D01652">
        <w:t>erstellen</w:t>
      </w:r>
      <w:r>
        <w:t>“</w:t>
      </w:r>
      <w:bookmarkEnd w:id="27"/>
    </w:p>
    <w:p w14:paraId="1B087458" w14:textId="679DEA46" w:rsidR="00D01652" w:rsidRDefault="00D01652" w:rsidP="00D01652">
      <w:r>
        <w:t>In Abbildung 10 wird die Erzeugung eines Ernährungsplan für verschiedene Kategorien unter Berücksichtigung des BMI dargestellt.</w:t>
      </w:r>
    </w:p>
    <w:p w14:paraId="190A5108" w14:textId="77777777" w:rsidR="00E56013" w:rsidRDefault="00E56013" w:rsidP="00E56013">
      <w:pPr>
        <w:keepNext/>
        <w:jc w:val="center"/>
      </w:pPr>
      <w:r>
        <w:rPr>
          <w:noProof/>
        </w:rPr>
        <w:lastRenderedPageBreak/>
        <w:drawing>
          <wp:inline distT="0" distB="0" distL="0" distR="0" wp14:anchorId="033967A2" wp14:editId="3B744047">
            <wp:extent cx="3338830" cy="4486910"/>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8830" cy="4486910"/>
                    </a:xfrm>
                    <a:prstGeom prst="rect">
                      <a:avLst/>
                    </a:prstGeom>
                    <a:noFill/>
                    <a:ln>
                      <a:noFill/>
                    </a:ln>
                  </pic:spPr>
                </pic:pic>
              </a:graphicData>
            </a:graphic>
          </wp:inline>
        </w:drawing>
      </w:r>
    </w:p>
    <w:p w14:paraId="636548C7" w14:textId="242386BE" w:rsidR="00D01652" w:rsidRDefault="00E56013" w:rsidP="00E56013">
      <w:pPr>
        <w:pStyle w:val="Beschriftung"/>
        <w:jc w:val="center"/>
      </w:pPr>
      <w:bookmarkStart w:id="28" w:name="_Toc26133420"/>
      <w:r>
        <w:t xml:space="preserve">Abbildung </w:t>
      </w:r>
      <w:fldSimple w:instr=" SEQ Abbildung \* ARABIC ">
        <w:r w:rsidR="00D61EC2">
          <w:rPr>
            <w:noProof/>
          </w:rPr>
          <w:t>11</w:t>
        </w:r>
      </w:fldSimple>
      <w:r>
        <w:t xml:space="preserve"> - UML-Aktivitätsdiagramm „Ernährungsplan bearbeiten“</w:t>
      </w:r>
      <w:bookmarkEnd w:id="28"/>
    </w:p>
    <w:p w14:paraId="4758B08A" w14:textId="33B57AAB" w:rsidR="00D01652" w:rsidRDefault="001517A7" w:rsidP="00D01652">
      <w:r>
        <w:t>In Abbildung 11 wird dargestellt wie das System bei der Bearbeitung oder Löschung eines Ernährungsplan vorgehen soll.</w:t>
      </w:r>
    </w:p>
    <w:p w14:paraId="670E636F" w14:textId="77777777" w:rsidR="0078202E" w:rsidRDefault="0078202E" w:rsidP="0078202E">
      <w:pPr>
        <w:keepNext/>
        <w:jc w:val="center"/>
      </w:pPr>
      <w:r>
        <w:rPr>
          <w:noProof/>
        </w:rPr>
        <w:lastRenderedPageBreak/>
        <w:drawing>
          <wp:inline distT="0" distB="0" distL="0" distR="0" wp14:anchorId="6B429642" wp14:editId="70487607">
            <wp:extent cx="1148080" cy="5199380"/>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8080" cy="5199380"/>
                    </a:xfrm>
                    <a:prstGeom prst="rect">
                      <a:avLst/>
                    </a:prstGeom>
                    <a:noFill/>
                    <a:ln>
                      <a:noFill/>
                    </a:ln>
                  </pic:spPr>
                </pic:pic>
              </a:graphicData>
            </a:graphic>
          </wp:inline>
        </w:drawing>
      </w:r>
    </w:p>
    <w:p w14:paraId="07B7966C" w14:textId="7C6EF324" w:rsidR="0078202E" w:rsidRDefault="0078202E" w:rsidP="0078202E">
      <w:pPr>
        <w:pStyle w:val="Beschriftung"/>
        <w:jc w:val="center"/>
      </w:pPr>
      <w:bookmarkStart w:id="29" w:name="_Toc26133421"/>
      <w:r>
        <w:t xml:space="preserve">Abbildung </w:t>
      </w:r>
      <w:fldSimple w:instr=" SEQ Abbildung \* ARABIC ">
        <w:r w:rsidR="00D61EC2">
          <w:rPr>
            <w:noProof/>
          </w:rPr>
          <w:t>12</w:t>
        </w:r>
      </w:fldSimple>
      <w:r>
        <w:t xml:space="preserve"> - UML-Aktivitätsdiagramm „Motivationstext anzeigen"</w:t>
      </w:r>
      <w:bookmarkEnd w:id="29"/>
    </w:p>
    <w:p w14:paraId="7B0E09C2" w14:textId="6874C06B" w:rsidR="006D439E" w:rsidRPr="006D439E" w:rsidRDefault="006D439E" w:rsidP="006D439E">
      <w:r>
        <w:t xml:space="preserve">In Abbildung 12 wird dargestellt, wie das System mit </w:t>
      </w:r>
      <w:r w:rsidR="00AD5AD9">
        <w:t>der Anzeige der Motivationstexte umgehen soll.</w:t>
      </w:r>
    </w:p>
    <w:p w14:paraId="540F38C0" w14:textId="1DB8C355" w:rsidR="00126EA4" w:rsidRDefault="00126EA4" w:rsidP="00126EA4">
      <w:pPr>
        <w:pStyle w:val="berschrift2"/>
      </w:pPr>
      <w:bookmarkStart w:id="30" w:name="_Toc26133691"/>
      <w:r w:rsidRPr="00B66234">
        <w:t>Statische Sichten</w:t>
      </w:r>
      <w:bookmarkEnd w:id="30"/>
    </w:p>
    <w:p w14:paraId="42CA92C8" w14:textId="4EDE5461" w:rsidR="00035DCE" w:rsidRDefault="00035DCE" w:rsidP="00035DCE">
      <w:r>
        <w:t>Die App wird verschiedene Klassen verwenden. Sie lässt sich in drei Aspekte unterteilen. Zum einen in die Aspekte des Fitnessplans, des Ernährungsplan und der sonstigen Aspekte wie Motivationstexte oder Warnhinweise. Nachstehend werden diese Zusammenhänge genauer visuali</w:t>
      </w:r>
      <w:r w:rsidR="00E83536">
        <w:t>sie</w:t>
      </w:r>
      <w:r>
        <w:t>rt.</w:t>
      </w:r>
    </w:p>
    <w:p w14:paraId="042BFDB5" w14:textId="77777777" w:rsidR="004E0B27" w:rsidRDefault="004E0B27" w:rsidP="004E0B27">
      <w:pPr>
        <w:keepNext/>
        <w:jc w:val="center"/>
      </w:pPr>
      <w:r>
        <w:rPr>
          <w:noProof/>
        </w:rPr>
        <w:lastRenderedPageBreak/>
        <w:drawing>
          <wp:inline distT="0" distB="0" distL="0" distR="0" wp14:anchorId="0315DA92" wp14:editId="5CCB61EE">
            <wp:extent cx="5934710" cy="5866130"/>
            <wp:effectExtent l="0" t="0" r="889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710" cy="5866130"/>
                    </a:xfrm>
                    <a:prstGeom prst="rect">
                      <a:avLst/>
                    </a:prstGeom>
                    <a:noFill/>
                    <a:ln>
                      <a:noFill/>
                    </a:ln>
                  </pic:spPr>
                </pic:pic>
              </a:graphicData>
            </a:graphic>
          </wp:inline>
        </w:drawing>
      </w:r>
    </w:p>
    <w:p w14:paraId="4257F8E9" w14:textId="11F219F6" w:rsidR="004E0B27" w:rsidRDefault="004E0B27" w:rsidP="004E0B27">
      <w:pPr>
        <w:pStyle w:val="Beschriftung"/>
        <w:jc w:val="center"/>
      </w:pPr>
      <w:bookmarkStart w:id="31" w:name="_Toc26133422"/>
      <w:r>
        <w:t xml:space="preserve">Abbildung </w:t>
      </w:r>
      <w:fldSimple w:instr=" SEQ Abbildung \* ARABIC ">
        <w:r w:rsidR="00D61EC2">
          <w:rPr>
            <w:noProof/>
          </w:rPr>
          <w:t>13</w:t>
        </w:r>
      </w:fldSimple>
      <w:r>
        <w:t xml:space="preserve"> - UML-Klassendiagramm</w:t>
      </w:r>
      <w:bookmarkEnd w:id="31"/>
    </w:p>
    <w:p w14:paraId="22FC63C9" w14:textId="77777777" w:rsidR="004E0B27" w:rsidRPr="004E0B27" w:rsidRDefault="004E0B27" w:rsidP="004E0B27"/>
    <w:p w14:paraId="6700FFD4" w14:textId="77777777" w:rsidR="00126EA4" w:rsidRPr="00A379E6" w:rsidRDefault="00126EA4" w:rsidP="00126EA4">
      <w:pPr>
        <w:pStyle w:val="berschrift1"/>
      </w:pPr>
      <w:bookmarkStart w:id="32" w:name="_Toc26133692"/>
      <w:r w:rsidRPr="00A379E6">
        <w:lastRenderedPageBreak/>
        <w:t>Ausblick</w:t>
      </w:r>
      <w:bookmarkEnd w:id="32"/>
    </w:p>
    <w:p w14:paraId="2C635F4E" w14:textId="7CF9D6D6" w:rsidR="00126EA4" w:rsidRPr="00046F24" w:rsidRDefault="00126EA4" w:rsidP="00126EA4">
      <w:pPr>
        <w:pStyle w:val="berschrift2"/>
      </w:pPr>
      <w:bookmarkStart w:id="33" w:name="_Toc26133693"/>
      <w:r w:rsidRPr="00046F24">
        <w:t>Annahme</w:t>
      </w:r>
      <w:bookmarkEnd w:id="33"/>
    </w:p>
    <w:p w14:paraId="17B3D7E4" w14:textId="7F1B9C39" w:rsidR="00E97C09" w:rsidRPr="00046F24" w:rsidRDefault="00E97C09" w:rsidP="00E97C09">
      <w:r w:rsidRPr="00046F24">
        <w:t>Im folgenden</w:t>
      </w:r>
      <w:r w:rsidR="00A379E6" w:rsidRPr="00046F24">
        <w:t xml:space="preserve"> Abschnitt</w:t>
      </w:r>
      <w:r w:rsidRPr="00046F24">
        <w:t xml:space="preserve"> werden getroffene Annahmen </w:t>
      </w:r>
      <w:r w:rsidR="003052C8" w:rsidRPr="00046F24">
        <w:t>aufgelistet</w:t>
      </w:r>
      <w:r w:rsidR="00A42DAC" w:rsidRPr="00046F24">
        <w:t xml:space="preserve"> und erklärt</w:t>
      </w:r>
      <w:r w:rsidR="003052C8" w:rsidRPr="00046F24">
        <w:t>.</w:t>
      </w:r>
    </w:p>
    <w:p w14:paraId="61454033" w14:textId="431936CF" w:rsidR="00D940DC" w:rsidRPr="00046F24" w:rsidRDefault="00D940DC" w:rsidP="00E97C09"/>
    <w:p w14:paraId="0BFF0847" w14:textId="1773230E" w:rsidR="00CF2590" w:rsidRPr="00A379E6" w:rsidRDefault="00D940DC" w:rsidP="00E97C09">
      <w:r w:rsidRPr="00046F24">
        <w:t xml:space="preserve">Es wird angenommen, </w:t>
      </w:r>
      <w:r w:rsidR="00E438C2" w:rsidRPr="00046F24">
        <w:t>dass die</w:t>
      </w:r>
      <w:r w:rsidRPr="00046F24">
        <w:t xml:space="preserve"> App nur von einem </w:t>
      </w:r>
      <w:r w:rsidR="00017292" w:rsidRPr="00046F24">
        <w:t xml:space="preserve">Fitnessinteressierten </w:t>
      </w:r>
      <w:r w:rsidRPr="00046F24">
        <w:t xml:space="preserve">pro Smartphone genutzt wird. Sollte jedoch eine </w:t>
      </w:r>
      <w:r w:rsidR="00D92745" w:rsidRPr="00046F24">
        <w:t>w</w:t>
      </w:r>
      <w:r w:rsidRPr="00046F24">
        <w:t>eitere Person die App benutzen müsste er den BMI neu berechnen lassen und daraufhin einen neuen Trainingsplan zu erzeugen. Dies würde jedoch dafür sorgen, dass verschiedene Funktionen, wie die Darstellung des Gewichtsverlaufes falsche Werte darstellen.</w:t>
      </w:r>
    </w:p>
    <w:p w14:paraId="7B4BED67" w14:textId="18124062" w:rsidR="00126EA4" w:rsidRPr="00E97C27" w:rsidRDefault="00126EA4" w:rsidP="00126EA4">
      <w:pPr>
        <w:pStyle w:val="berschrift2"/>
      </w:pPr>
      <w:bookmarkStart w:id="34" w:name="_Toc26133694"/>
      <w:r w:rsidRPr="00E97C27">
        <w:t>Grenzen</w:t>
      </w:r>
      <w:bookmarkEnd w:id="34"/>
    </w:p>
    <w:p w14:paraId="0F3CB031" w14:textId="15D7C82A" w:rsidR="00CF2590" w:rsidRPr="00E97C27" w:rsidRDefault="00CF2590" w:rsidP="00CF2590">
      <w:r w:rsidRPr="00E97C27">
        <w:t xml:space="preserve">Die App soll den Fitnessinteressierten so gut es geht beim persönlichen Fitnesstraining, sowie bei der Ernährung unterstützen und motivieren. Die Grenzen der App liegen hierbei jedoch bei der ehrlichen Durchführung der </w:t>
      </w:r>
      <w:r w:rsidR="00E97C27">
        <w:t>Pläne</w:t>
      </w:r>
      <w:r w:rsidRPr="00E97C27">
        <w:t xml:space="preserve">. Der </w:t>
      </w:r>
      <w:r w:rsidR="008A6113" w:rsidRPr="00E97C27">
        <w:t xml:space="preserve">Fitnessinteressierter </w:t>
      </w:r>
      <w:r w:rsidRPr="00E97C27">
        <w:t>ist selbst für die Durchführung der Übung zuständig und es wird nicht von der App kontrolliert ob die Übung tatsächlich durchgeführt wurde.</w:t>
      </w:r>
    </w:p>
    <w:p w14:paraId="2ADF7FDB" w14:textId="0D51DF4A" w:rsidR="00126EA4" w:rsidRPr="00C03A87" w:rsidRDefault="00126EA4" w:rsidP="00126EA4">
      <w:pPr>
        <w:pStyle w:val="berschrift2"/>
      </w:pPr>
      <w:bookmarkStart w:id="35" w:name="_Toc26133695"/>
      <w:r w:rsidRPr="00C03A87">
        <w:t>Potential</w:t>
      </w:r>
      <w:bookmarkEnd w:id="35"/>
    </w:p>
    <w:p w14:paraId="5FEC932B" w14:textId="77777777" w:rsidR="00AD17DC" w:rsidRDefault="004A7686" w:rsidP="004A7686">
      <w:r w:rsidRPr="00C03A87">
        <w:t xml:space="preserve">Durch die Nutzung der Fitnessapp besteht für den Fitnessinteressierten eine neue Motivationsquelle sich selbst </w:t>
      </w:r>
      <w:proofErr w:type="gramStart"/>
      <w:r w:rsidRPr="00C03A87">
        <w:t>dem Fitness</w:t>
      </w:r>
      <w:proofErr w:type="gramEnd"/>
      <w:r w:rsidRPr="00C03A87">
        <w:t xml:space="preserve"> zu widmen.</w:t>
      </w:r>
      <w:r>
        <w:t xml:space="preserve"> </w:t>
      </w:r>
      <w:r w:rsidR="00E438C2">
        <w:t xml:space="preserve">Des Weiteren besteht bei einem Erfolg der App die Möglichkeit diverse weitere Features zu implementieren. Mögliche Aspekte </w:t>
      </w:r>
      <w:r w:rsidR="00F44690">
        <w:t>wäre</w:t>
      </w:r>
      <w:r w:rsidR="00AD17DC">
        <w:t>n:</w:t>
      </w:r>
    </w:p>
    <w:p w14:paraId="60B5CC83" w14:textId="68368068" w:rsidR="00AD17DC" w:rsidRDefault="00AD17DC" w:rsidP="00AD17DC">
      <w:pPr>
        <w:pStyle w:val="Listenabsatz"/>
        <w:numPr>
          <w:ilvl w:val="0"/>
          <w:numId w:val="31"/>
        </w:numPr>
      </w:pPr>
      <w:r>
        <w:t>k</w:t>
      </w:r>
      <w:r w:rsidR="00E438C2">
        <w:t xml:space="preserve">urze Werbeclips zwischen </w:t>
      </w:r>
      <w:r w:rsidR="0025706F">
        <w:t>den ausgeführten Übungen</w:t>
      </w:r>
      <w:r w:rsidR="00F44690">
        <w:t xml:space="preserve"> einzublenden</w:t>
      </w:r>
    </w:p>
    <w:p w14:paraId="18EFC81E" w14:textId="75866037" w:rsidR="004A7686" w:rsidRDefault="00AD17DC" w:rsidP="00AD17DC">
      <w:pPr>
        <w:pStyle w:val="Listenabsatz"/>
        <w:numPr>
          <w:ilvl w:val="0"/>
          <w:numId w:val="31"/>
        </w:numPr>
      </w:pPr>
      <w:r>
        <w:t>ei</w:t>
      </w:r>
      <w:r w:rsidR="0025706F">
        <w:t xml:space="preserve">ne Art </w:t>
      </w:r>
      <w:r w:rsidR="00F44690">
        <w:t xml:space="preserve">Bestenliste zu implementieren, bei der </w:t>
      </w:r>
      <w:r w:rsidR="00C03A87">
        <w:t>Freunde sich gegenseitig messen können</w:t>
      </w:r>
    </w:p>
    <w:p w14:paraId="3F260335" w14:textId="0F39DBF6" w:rsidR="00C03A87" w:rsidRDefault="00C03A87" w:rsidP="00AD17DC">
      <w:pPr>
        <w:pStyle w:val="Listenabsatz"/>
        <w:numPr>
          <w:ilvl w:val="0"/>
          <w:numId w:val="31"/>
        </w:numPr>
      </w:pPr>
      <w:r>
        <w:t>besondere Aufgaben, wie 5 Tage in Folge die App starten zu implementieren</w:t>
      </w:r>
    </w:p>
    <w:p w14:paraId="39B82DC8" w14:textId="6E993F51" w:rsidR="00046F24" w:rsidRPr="004A7686" w:rsidRDefault="00046F24" w:rsidP="00AD17DC">
      <w:pPr>
        <w:pStyle w:val="Listenabsatz"/>
        <w:numPr>
          <w:ilvl w:val="0"/>
          <w:numId w:val="31"/>
        </w:numPr>
      </w:pPr>
      <w:r>
        <w:t>die Einbindung von Wearables wie Smartwatches</w:t>
      </w:r>
    </w:p>
    <w:p w14:paraId="5B38BCB7" w14:textId="77777777" w:rsidR="00126EA4" w:rsidRPr="005D7235" w:rsidRDefault="00126EA4" w:rsidP="00126EA4"/>
    <w:p w14:paraId="5DA50384" w14:textId="7EA94765" w:rsidR="00CE6449" w:rsidRDefault="00CE6449" w:rsidP="00F12886">
      <w:pPr>
        <w:rPr>
          <w:b/>
          <w:sz w:val="32"/>
          <w:szCs w:val="32"/>
        </w:rPr>
      </w:pPr>
      <w:bookmarkStart w:id="36" w:name="_GoBack"/>
      <w:bookmarkEnd w:id="36"/>
    </w:p>
    <w:p w14:paraId="3F24E461" w14:textId="36A99CFE" w:rsidR="00CE6449" w:rsidRDefault="00CE6449" w:rsidP="00F12886">
      <w:pPr>
        <w:rPr>
          <w:b/>
          <w:sz w:val="32"/>
          <w:szCs w:val="32"/>
        </w:rPr>
      </w:pPr>
    </w:p>
    <w:p w14:paraId="37E28D31" w14:textId="77777777" w:rsidR="00CE6449" w:rsidRPr="00F12886" w:rsidRDefault="00CE6449" w:rsidP="00F12886">
      <w:pPr>
        <w:rPr>
          <w:b/>
          <w:sz w:val="32"/>
          <w:szCs w:val="32"/>
        </w:rPr>
      </w:pPr>
    </w:p>
    <w:sectPr w:rsidR="00CE6449" w:rsidRPr="00F12886" w:rsidSect="005E64BD">
      <w:footerReference w:type="default" r:id="rId25"/>
      <w:pgSz w:w="11907" w:h="16840" w:code="9"/>
      <w:pgMar w:top="1701" w:right="1134" w:bottom="1134" w:left="1418" w:header="39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4A01A" w14:textId="77777777" w:rsidR="003B4123" w:rsidRDefault="003B4123" w:rsidP="00212643">
      <w:r>
        <w:separator/>
      </w:r>
    </w:p>
    <w:p w14:paraId="3DDEE175" w14:textId="77777777" w:rsidR="003B4123" w:rsidRDefault="003B4123" w:rsidP="00212643"/>
    <w:p w14:paraId="2A7C2171" w14:textId="77777777" w:rsidR="003B4123" w:rsidRDefault="003B4123" w:rsidP="00212643"/>
    <w:p w14:paraId="771BC104" w14:textId="77777777" w:rsidR="003B4123" w:rsidRDefault="003B4123" w:rsidP="00212643"/>
  </w:endnote>
  <w:endnote w:type="continuationSeparator" w:id="0">
    <w:p w14:paraId="74F75E12" w14:textId="77777777" w:rsidR="003B4123" w:rsidRDefault="003B4123" w:rsidP="00212643">
      <w:r>
        <w:continuationSeparator/>
      </w:r>
    </w:p>
    <w:p w14:paraId="50E0BBD1" w14:textId="77777777" w:rsidR="003B4123" w:rsidRDefault="003B4123" w:rsidP="00212643"/>
    <w:p w14:paraId="589234B0" w14:textId="77777777" w:rsidR="003B4123" w:rsidRDefault="003B4123" w:rsidP="00212643"/>
    <w:p w14:paraId="7BFC3620" w14:textId="77777777" w:rsidR="003B4123" w:rsidRDefault="003B4123" w:rsidP="002126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CB293" w14:textId="77777777" w:rsidR="00792562" w:rsidRDefault="00792562" w:rsidP="00212643">
    <w:pPr>
      <w:pStyle w:val="Empfnger"/>
      <w:framePr w:wrap="around"/>
      <w:rPr>
        <w:rStyle w:val="Datum1"/>
      </w:rPr>
    </w:pPr>
    <w:r>
      <w:rPr>
        <w:rStyle w:val="Datum1"/>
      </w:rPr>
      <w:fldChar w:fldCharType="begin"/>
    </w:r>
    <w:r>
      <w:rPr>
        <w:rStyle w:val="Datum1"/>
      </w:rPr>
      <w:instrText xml:space="preserve">PAGE  </w:instrText>
    </w:r>
    <w:r>
      <w:rPr>
        <w:rStyle w:val="Datum1"/>
      </w:rPr>
      <w:fldChar w:fldCharType="end"/>
    </w:r>
  </w:p>
  <w:p w14:paraId="106B97D5" w14:textId="77777777" w:rsidR="00792562" w:rsidRDefault="00792562" w:rsidP="00212643">
    <w:pPr>
      <w:pStyle w:val="Empfnger"/>
      <w:framePr w:wrap="aroun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D3A29" w14:textId="10863A48" w:rsidR="00792562" w:rsidRPr="008D1F92" w:rsidRDefault="00792562" w:rsidP="00212643">
    <w:pPr>
      <w:pStyle w:val="Fuzeile"/>
      <w:rPr>
        <w:szCs w:val="13"/>
      </w:rPr>
    </w:pPr>
    <w:r w:rsidRPr="008D1F92">
      <w:fldChar w:fldCharType="begin"/>
    </w:r>
    <w:r w:rsidRPr="008D1F92">
      <w:instrText xml:space="preserve"> SAVEDATE  \@ "d. MMMM yyyy" </w:instrText>
    </w:r>
    <w:r w:rsidRPr="008D1F92">
      <w:fldChar w:fldCharType="separate"/>
    </w:r>
    <w:r w:rsidR="00D61EC2">
      <w:rPr>
        <w:noProof/>
      </w:rPr>
      <w:t>1. Dezember 2019</w:t>
    </w:r>
    <w:r w:rsidRPr="008D1F92">
      <w:fldChar w:fldCharType="end"/>
    </w:r>
    <w:r w:rsidRPr="008D1F92">
      <w:tab/>
    </w:r>
    <w:r w:rsidRPr="00A16F6A">
      <w:t>Seite</w:t>
    </w:r>
    <w:r w:rsidRPr="008D1F92">
      <w:t xml:space="preserve"> </w:t>
    </w:r>
    <w:r w:rsidRPr="008D1F92">
      <w:rPr>
        <w:rStyle w:val="Seitenzahl"/>
      </w:rPr>
      <w:fldChar w:fldCharType="begin"/>
    </w:r>
    <w:r w:rsidRPr="008D1F92">
      <w:rPr>
        <w:rStyle w:val="Seitenzahl"/>
      </w:rPr>
      <w:instrText xml:space="preserve"> PAGE </w:instrText>
    </w:r>
    <w:r w:rsidRPr="008D1F92">
      <w:rPr>
        <w:rStyle w:val="Seitenzahl"/>
      </w:rPr>
      <w:fldChar w:fldCharType="separate"/>
    </w:r>
    <w:r>
      <w:rPr>
        <w:rStyle w:val="Seitenzahl"/>
        <w:noProof/>
      </w:rPr>
      <w:t>1</w:t>
    </w:r>
    <w:r w:rsidRPr="008D1F92">
      <w:rPr>
        <w:rStyle w:val="Seitenzahl"/>
      </w:rPr>
      <w:fldChar w:fldCharType="end"/>
    </w:r>
    <w:r w:rsidRPr="008D1F92">
      <w:t xml:space="preserve"> </w:t>
    </w:r>
    <w:r>
      <w:t>/</w:t>
    </w:r>
    <w:r w:rsidRPr="0098592F">
      <w:rPr>
        <w:rStyle w:val="Seitenzahl"/>
        <w:sz w:val="16"/>
        <w:szCs w:val="16"/>
      </w:rPr>
      <w:t xml:space="preserve"> </w:t>
    </w:r>
    <w:r w:rsidRPr="0098592F">
      <w:rPr>
        <w:rStyle w:val="Seitenzahl2Char"/>
      </w:rPr>
      <w:fldChar w:fldCharType="begin"/>
    </w:r>
    <w:r w:rsidRPr="0098592F">
      <w:rPr>
        <w:rStyle w:val="Seitenzahl2Char"/>
      </w:rPr>
      <w:instrText xml:space="preserve"> </w:instrText>
    </w:r>
    <w:r>
      <w:rPr>
        <w:rStyle w:val="Seitenzahl2Char"/>
      </w:rPr>
      <w:instrText>SECTIONPA</w:instrText>
    </w:r>
    <w:r w:rsidRPr="0098592F">
      <w:rPr>
        <w:rStyle w:val="Seitenzahl2Char"/>
      </w:rPr>
      <w:instrText xml:space="preserve">GES </w:instrText>
    </w:r>
    <w:r w:rsidRPr="0098592F">
      <w:rPr>
        <w:rStyle w:val="Seitenzahl2Char"/>
      </w:rPr>
      <w:fldChar w:fldCharType="separate"/>
    </w:r>
    <w:r w:rsidR="00D61EC2">
      <w:rPr>
        <w:rStyle w:val="Seitenzahl2Char"/>
        <w:noProof/>
      </w:rPr>
      <w:t>40</w:t>
    </w:r>
    <w:r w:rsidRPr="0098592F">
      <w:rPr>
        <w:rStyle w:val="Seitenzahl2Ch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426BA" w14:textId="77777777" w:rsidR="003B4123" w:rsidRDefault="003B4123" w:rsidP="00212643">
      <w:r>
        <w:separator/>
      </w:r>
    </w:p>
    <w:p w14:paraId="0FAE79DA" w14:textId="77777777" w:rsidR="003B4123" w:rsidRDefault="003B4123" w:rsidP="00212643"/>
    <w:p w14:paraId="3385503A" w14:textId="77777777" w:rsidR="003B4123" w:rsidRDefault="003B4123" w:rsidP="00212643"/>
    <w:p w14:paraId="1C63851C" w14:textId="77777777" w:rsidR="003B4123" w:rsidRDefault="003B4123" w:rsidP="00212643"/>
  </w:footnote>
  <w:footnote w:type="continuationSeparator" w:id="0">
    <w:p w14:paraId="7033D4A1" w14:textId="77777777" w:rsidR="003B4123" w:rsidRDefault="003B4123" w:rsidP="00212643">
      <w:r>
        <w:continuationSeparator/>
      </w:r>
    </w:p>
    <w:p w14:paraId="0F711F26" w14:textId="77777777" w:rsidR="003B4123" w:rsidRDefault="003B4123" w:rsidP="00212643"/>
    <w:p w14:paraId="01C4B59F" w14:textId="77777777" w:rsidR="003B4123" w:rsidRDefault="003B4123" w:rsidP="00212643"/>
    <w:p w14:paraId="72784CCE" w14:textId="77777777" w:rsidR="003B4123" w:rsidRDefault="003B4123" w:rsidP="002126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3DCBB" w14:textId="77777777" w:rsidR="00792562" w:rsidRDefault="00792562" w:rsidP="00212643">
    <w:pPr>
      <w:pStyle w:val="Firma2"/>
      <w:framePr w:wrap="around"/>
      <w:rPr>
        <w:rStyle w:val="Datum1"/>
      </w:rPr>
    </w:pPr>
    <w:r>
      <w:rPr>
        <w:rStyle w:val="Datum1"/>
      </w:rPr>
      <w:fldChar w:fldCharType="begin"/>
    </w:r>
    <w:r>
      <w:rPr>
        <w:rStyle w:val="Datum1"/>
      </w:rPr>
      <w:instrText xml:space="preserve">PAGE  </w:instrText>
    </w:r>
    <w:r>
      <w:rPr>
        <w:rStyle w:val="Datum1"/>
      </w:rPr>
      <w:fldChar w:fldCharType="end"/>
    </w:r>
  </w:p>
  <w:p w14:paraId="11F7C75B" w14:textId="77777777" w:rsidR="00792562" w:rsidRDefault="00792562" w:rsidP="00212643">
    <w:pPr>
      <w:pStyle w:val="Firma2"/>
      <w:framePr w:wrap="aroun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451C9" w14:textId="2E03E93E" w:rsidR="00792562" w:rsidRPr="00E52AA8" w:rsidRDefault="00792562" w:rsidP="00E52AA8">
    <w:pPr>
      <w:pStyle w:val="Kopfzeile"/>
    </w:pPr>
    <w:r>
      <w:rPr>
        <w:noProof/>
        <w:spacing w:val="-180"/>
      </w:rPr>
      <w:drawing>
        <wp:anchor distT="0" distB="0" distL="114300" distR="114300" simplePos="0" relativeHeight="251663360" behindDoc="0" locked="0" layoutInCell="1" allowOverlap="1" wp14:anchorId="38CEA8D7" wp14:editId="4006865A">
          <wp:simplePos x="0" y="0"/>
          <wp:positionH relativeFrom="margin">
            <wp:align>right</wp:align>
          </wp:positionH>
          <wp:positionV relativeFrom="paragraph">
            <wp:posOffset>42545</wp:posOffset>
          </wp:positionV>
          <wp:extent cx="1253490" cy="523875"/>
          <wp:effectExtent l="0" t="0" r="381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3490" cy="523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4444E" w14:textId="055B3686" w:rsidR="00792562" w:rsidRDefault="00792562" w:rsidP="00E52AA8">
    <w:pPr>
      <w:pStyle w:val="Kopfzeile1"/>
    </w:pPr>
    <w:r>
      <w:rPr>
        <w:noProof/>
      </w:rPr>
      <w:drawing>
        <wp:anchor distT="0" distB="0" distL="114300" distR="114300" simplePos="0" relativeHeight="251662336" behindDoc="0" locked="0" layoutInCell="1" allowOverlap="1" wp14:anchorId="5FDE4C0F" wp14:editId="51A9E03B">
          <wp:simplePos x="0" y="0"/>
          <wp:positionH relativeFrom="margin">
            <wp:align>right</wp:align>
          </wp:positionH>
          <wp:positionV relativeFrom="paragraph">
            <wp:posOffset>5080</wp:posOffset>
          </wp:positionV>
          <wp:extent cx="2400300" cy="1002713"/>
          <wp:effectExtent l="0" t="0" r="0" b="698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1002713"/>
                  </a:xfrm>
                  <a:prstGeom prst="rect">
                    <a:avLst/>
                  </a:prstGeom>
                  <a:noFill/>
                  <a:ln>
                    <a:noFill/>
                  </a:ln>
                </pic:spPr>
              </pic:pic>
            </a:graphicData>
          </a:graphic>
        </wp:anchor>
      </w:drawing>
    </w:r>
  </w:p>
  <w:p w14:paraId="706D4DAF" w14:textId="77777777" w:rsidR="00792562" w:rsidRPr="00E52AA8" w:rsidRDefault="00792562" w:rsidP="00E52AA8">
    <w:pPr>
      <w:pStyle w:val="Kopfzeile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2A55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3AAA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6B8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3881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E64F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B657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029D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97888A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74CF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96E9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720635"/>
    <w:multiLevelType w:val="hybridMultilevel"/>
    <w:tmpl w:val="E8247318"/>
    <w:lvl w:ilvl="0" w:tplc="B9A684BE">
      <w:start w:val="1"/>
      <w:numFmt w:val="bullet"/>
      <w:pStyle w:val="Aufzhlung"/>
      <w:lvlText w:val="–"/>
      <w:lvlJc w:val="left"/>
      <w:pPr>
        <w:ind w:left="1080" w:hanging="360"/>
      </w:pPr>
      <w:rPr>
        <w:rFonts w:ascii="Arial" w:hAnsi="Aria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5D71CFD"/>
    <w:multiLevelType w:val="hybridMultilevel"/>
    <w:tmpl w:val="A558C9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1B0B3BA6"/>
    <w:multiLevelType w:val="hybridMultilevel"/>
    <w:tmpl w:val="07E08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EF60B72"/>
    <w:multiLevelType w:val="hybridMultilevel"/>
    <w:tmpl w:val="4278581C"/>
    <w:lvl w:ilvl="0" w:tplc="D9FC404C">
      <w:start w:val="1"/>
      <w:numFmt w:val="bullet"/>
      <w:pStyle w:val="Listenabsatz"/>
      <w:lvlText w:val="n"/>
      <w:lvlJc w:val="left"/>
      <w:pPr>
        <w:ind w:left="360" w:hanging="360"/>
      </w:pPr>
      <w:rPr>
        <w:rFonts w:ascii="Wingdings" w:hAnsi="Wingdings" w:hint="default"/>
        <w:color w:val="333399"/>
      </w:rPr>
    </w:lvl>
    <w:lvl w:ilvl="1" w:tplc="B7304260">
      <w:start w:val="1"/>
      <w:numFmt w:val="bullet"/>
      <w:pStyle w:val="AufzhlungK2"/>
      <w:lvlText w:val=""/>
      <w:lvlJc w:val="left"/>
      <w:pPr>
        <w:ind w:left="1080" w:hanging="360"/>
      </w:pPr>
      <w:rPr>
        <w:rFonts w:ascii="Wingdings" w:hAnsi="Wingdings" w:hint="default"/>
        <w:color w:val="333399"/>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215A2FE6"/>
    <w:multiLevelType w:val="hybridMultilevel"/>
    <w:tmpl w:val="79F2D3FA"/>
    <w:lvl w:ilvl="0" w:tplc="A3824AE8">
      <w:start w:val="1"/>
      <w:numFmt w:val="decimal"/>
      <w:pStyle w:val="Nummerierung1"/>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27A36577"/>
    <w:multiLevelType w:val="hybridMultilevel"/>
    <w:tmpl w:val="8C6ED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90F6352"/>
    <w:multiLevelType w:val="multilevel"/>
    <w:tmpl w:val="D9042DDE"/>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992" w:hanging="992"/>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992" w:hanging="992"/>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418"/>
        </w:tabs>
        <w:ind w:left="1418" w:hanging="1418"/>
      </w:pPr>
      <w:rPr>
        <w:rFonts w:hint="default"/>
        <w:b/>
        <w:i w:val="0"/>
      </w:rPr>
    </w:lvl>
    <w:lvl w:ilvl="5">
      <w:start w:val="1"/>
      <w:numFmt w:val="decimal"/>
      <w:lvlText w:val="%1.%2.%3.%4.%5.%6."/>
      <w:lvlJc w:val="left"/>
      <w:pPr>
        <w:tabs>
          <w:tab w:val="num" w:pos="1418"/>
        </w:tabs>
        <w:ind w:left="1418" w:hanging="1418"/>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786"/>
        </w:tabs>
        <w:ind w:left="1786" w:hanging="1786"/>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786"/>
        </w:tabs>
        <w:ind w:left="1786" w:hanging="1786"/>
      </w:pPr>
      <w:rPr>
        <w:rFonts w:hint="default"/>
        <w:specVanish w:val="0"/>
      </w:rPr>
    </w:lvl>
    <w:lvl w:ilvl="8">
      <w:start w:val="1"/>
      <w:numFmt w:val="decimal"/>
      <w:lvlText w:val="%1.%2.%3.%4.%5.%6.%7.%8.%9."/>
      <w:lvlJc w:val="left"/>
      <w:pPr>
        <w:tabs>
          <w:tab w:val="num" w:pos="1786"/>
        </w:tabs>
        <w:ind w:left="1985" w:hanging="1985"/>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49162370"/>
    <w:multiLevelType w:val="multilevel"/>
    <w:tmpl w:val="ACE69CD8"/>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992"/>
        </w:tabs>
        <w:ind w:left="992" w:hanging="992"/>
      </w:pPr>
      <w:rPr>
        <w:rFonts w:hint="default"/>
      </w:rPr>
    </w:lvl>
    <w:lvl w:ilvl="3">
      <w:start w:val="1"/>
      <w:numFmt w:val="decimal"/>
      <w:pStyle w:val="berschrift4"/>
      <w:lvlText w:val="%1.%2.%3.%4."/>
      <w:lvlJc w:val="left"/>
      <w:pPr>
        <w:tabs>
          <w:tab w:val="num" w:pos="992"/>
        </w:tabs>
        <w:ind w:left="992" w:hanging="992"/>
      </w:pPr>
      <w:rPr>
        <w:rFonts w:hint="default"/>
      </w:rPr>
    </w:lvl>
    <w:lvl w:ilvl="4">
      <w:start w:val="1"/>
      <w:numFmt w:val="decimal"/>
      <w:pStyle w:val="berschrift5"/>
      <w:lvlText w:val="%1.%2.%3.%4.%5."/>
      <w:lvlJc w:val="left"/>
      <w:pPr>
        <w:tabs>
          <w:tab w:val="num" w:pos="1418"/>
        </w:tabs>
        <w:ind w:left="1418" w:hanging="1418"/>
      </w:pPr>
      <w:rPr>
        <w:rFonts w:hint="default"/>
      </w:rPr>
    </w:lvl>
    <w:lvl w:ilvl="5">
      <w:start w:val="1"/>
      <w:numFmt w:val="decimal"/>
      <w:pStyle w:val="berschrift6"/>
      <w:lvlText w:val="%1.%2.%3.%4.%5.%6."/>
      <w:lvlJc w:val="left"/>
      <w:pPr>
        <w:tabs>
          <w:tab w:val="num" w:pos="1418"/>
        </w:tabs>
        <w:ind w:left="1418" w:hanging="1418"/>
      </w:pPr>
      <w:rPr>
        <w:rFonts w:hint="default"/>
      </w:rPr>
    </w:lvl>
    <w:lvl w:ilvl="6">
      <w:start w:val="1"/>
      <w:numFmt w:val="decimal"/>
      <w:pStyle w:val="berschrift7"/>
      <w:lvlText w:val="%1.%2.%3.%4.%5.%6.%7."/>
      <w:lvlJc w:val="left"/>
      <w:pPr>
        <w:tabs>
          <w:tab w:val="num" w:pos="1786"/>
        </w:tabs>
        <w:ind w:left="1786" w:hanging="1786"/>
      </w:pPr>
      <w:rPr>
        <w:rFonts w:hint="default"/>
      </w:rPr>
    </w:lvl>
    <w:lvl w:ilvl="7">
      <w:start w:val="1"/>
      <w:numFmt w:val="decimal"/>
      <w:pStyle w:val="berschrift8"/>
      <w:lvlText w:val="%1.%2.%3.%4.%5.%6.%7.%8."/>
      <w:lvlJc w:val="left"/>
      <w:pPr>
        <w:tabs>
          <w:tab w:val="num" w:pos="1786"/>
        </w:tabs>
        <w:ind w:left="1786" w:hanging="1786"/>
      </w:pPr>
      <w:rPr>
        <w:rFonts w:hint="default"/>
      </w:rPr>
    </w:lvl>
    <w:lvl w:ilvl="8">
      <w:start w:val="1"/>
      <w:numFmt w:val="decimal"/>
      <w:pStyle w:val="berschrift9"/>
      <w:lvlText w:val="%1.%2.%3.%4.%5.%6.%7.%8.%9."/>
      <w:lvlJc w:val="left"/>
      <w:pPr>
        <w:tabs>
          <w:tab w:val="num" w:pos="1985"/>
        </w:tabs>
        <w:ind w:left="1985" w:hanging="1985"/>
      </w:pPr>
      <w:rPr>
        <w:rFonts w:hint="default"/>
      </w:rPr>
    </w:lvl>
  </w:abstractNum>
  <w:abstractNum w:abstractNumId="18" w15:restartNumberingAfterBreak="0">
    <w:nsid w:val="545C210D"/>
    <w:multiLevelType w:val="multilevel"/>
    <w:tmpl w:val="A476E1EC"/>
    <w:lvl w:ilvl="0">
      <w:start w:val="1"/>
      <w:numFmt w:val="bullet"/>
      <w:pStyle w:val="Aufzhlungszeichen"/>
      <w:lvlText w:val=""/>
      <w:lvlJc w:val="left"/>
      <w:pPr>
        <w:ind w:left="357" w:hanging="357"/>
      </w:pPr>
      <w:rPr>
        <w:rFonts w:ascii="Symbol" w:hAnsi="Symbol" w:hint="default"/>
      </w:rPr>
    </w:lvl>
    <w:lvl w:ilvl="1">
      <w:start w:val="1"/>
      <w:numFmt w:val="bullet"/>
      <w:lvlText w:val="–"/>
      <w:lvlJc w:val="left"/>
      <w:pPr>
        <w:ind w:left="714" w:hanging="357"/>
      </w:pPr>
      <w:rPr>
        <w:rFonts w:ascii="Arial" w:hAnsi="Arial" w:hint="default"/>
        <w:color w:val="auto"/>
        <w:sz w:val="20"/>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Symbol" w:hAnsi="Symbol" w:hint="default"/>
      </w:rPr>
    </w:lvl>
    <w:lvl w:ilvl="4">
      <w:start w:val="1"/>
      <w:numFmt w:val="bullet"/>
      <w:lvlText w:val="o"/>
      <w:lvlJc w:val="left"/>
      <w:pPr>
        <w:ind w:left="1785" w:hanging="357"/>
      </w:pPr>
      <w:rPr>
        <w:rFonts w:ascii="Courier New" w:hAnsi="Courier New" w:cs="Courier New"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Symbol" w:hAnsi="Symbol" w:hint="default"/>
      </w:rPr>
    </w:lvl>
    <w:lvl w:ilvl="7">
      <w:start w:val="1"/>
      <w:numFmt w:val="bullet"/>
      <w:lvlText w:val="o"/>
      <w:lvlJc w:val="left"/>
      <w:pPr>
        <w:ind w:left="2856" w:hanging="357"/>
      </w:pPr>
      <w:rPr>
        <w:rFonts w:ascii="Courier New" w:hAnsi="Courier New" w:cs="Courier New" w:hint="default"/>
      </w:rPr>
    </w:lvl>
    <w:lvl w:ilvl="8">
      <w:start w:val="1"/>
      <w:numFmt w:val="bullet"/>
      <w:lvlText w:val=""/>
      <w:lvlJc w:val="left"/>
      <w:pPr>
        <w:ind w:left="3213" w:hanging="357"/>
      </w:pPr>
      <w:rPr>
        <w:rFonts w:ascii="Wingdings" w:hAnsi="Wingdings" w:hint="default"/>
      </w:rPr>
    </w:lvl>
  </w:abstractNum>
  <w:abstractNum w:abstractNumId="19" w15:restartNumberingAfterBreak="0">
    <w:nsid w:val="558A5D16"/>
    <w:multiLevelType w:val="hybridMultilevel"/>
    <w:tmpl w:val="C0FE4EC6"/>
    <w:lvl w:ilvl="0" w:tplc="65BA295A">
      <w:start w:val="1"/>
      <w:numFmt w:val="bullet"/>
      <w:pStyle w:val="AufzhlungRechteck"/>
      <w:lvlText w:val=""/>
      <w:lvlJc w:val="left"/>
      <w:pPr>
        <w:ind w:left="360" w:hanging="360"/>
      </w:pPr>
      <w:rPr>
        <w:rFonts w:ascii="Wingdings" w:hAnsi="Wingdings" w:hint="default"/>
        <w:color w:val="333399" w:themeColor="accent1"/>
        <w:sz w:val="24"/>
      </w:rPr>
    </w:lvl>
    <w:lvl w:ilvl="1" w:tplc="53F8D6FE">
      <w:start w:val="1"/>
      <w:numFmt w:val="bullet"/>
      <w:lvlText w:val=""/>
      <w:lvlJc w:val="left"/>
      <w:pPr>
        <w:ind w:left="1080" w:hanging="360"/>
      </w:pPr>
      <w:rPr>
        <w:rFonts w:ascii="Wingdings" w:hAnsi="Wingdings" w:hint="default"/>
        <w:color w:val="333399" w:themeColor="accent1"/>
        <w:sz w:val="16"/>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A702AC5"/>
    <w:multiLevelType w:val="hybridMultilevel"/>
    <w:tmpl w:val="5B2E88BA"/>
    <w:lvl w:ilvl="0" w:tplc="E3548D2E">
      <w:start w:val="1"/>
      <w:numFmt w:val="decimal"/>
      <w:pStyle w:val="Paragraph"/>
      <w:lvlText w:val="§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CBA7D13"/>
    <w:multiLevelType w:val="hybridMultilevel"/>
    <w:tmpl w:val="EC82BC04"/>
    <w:lvl w:ilvl="0" w:tplc="DA569012">
      <w:start w:val="1"/>
      <w:numFmt w:val="bullet"/>
      <w:pStyle w:val="AufzhlungStrich"/>
      <w:lvlText w:val=""/>
      <w:lvlJc w:val="left"/>
      <w:pPr>
        <w:ind w:left="360" w:hanging="360"/>
      </w:pPr>
      <w:rPr>
        <w:rFonts w:ascii="Symbol" w:hAnsi="Symbol" w:hint="default"/>
      </w:rPr>
    </w:lvl>
    <w:lvl w:ilvl="1" w:tplc="7D1AB9C6">
      <w:start w:val="1"/>
      <w:numFmt w:val="bullet"/>
      <w:pStyle w:val="AufzhlungStrich2"/>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7296249A"/>
    <w:multiLevelType w:val="hybridMultilevel"/>
    <w:tmpl w:val="CA0826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3" w15:restartNumberingAfterBreak="0">
    <w:nsid w:val="7C837791"/>
    <w:multiLevelType w:val="hybridMultilevel"/>
    <w:tmpl w:val="CD80615C"/>
    <w:lvl w:ilvl="0" w:tplc="5D1EDB7A">
      <w:start w:val="1"/>
      <w:numFmt w:val="decimal"/>
      <w:pStyle w:val="Nummerierung2"/>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4"/>
  </w:num>
  <w:num w:numId="3">
    <w:abstractNumId w:val="23"/>
  </w:num>
  <w:num w:numId="4">
    <w:abstractNumId w:val="20"/>
  </w:num>
  <w:num w:numId="5">
    <w:abstractNumId w:val="13"/>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9"/>
  </w:num>
  <w:num w:numId="18">
    <w:abstractNumId w:val="21"/>
  </w:num>
  <w:num w:numId="19">
    <w:abstractNumId w:val="21"/>
  </w:num>
  <w:num w:numId="20">
    <w:abstractNumId w:val="18"/>
  </w:num>
  <w:num w:numId="21">
    <w:abstractNumId w:val="7"/>
  </w:num>
  <w:num w:numId="22">
    <w:abstractNumId w:val="16"/>
  </w:num>
  <w:num w:numId="23">
    <w:abstractNumId w:val="16"/>
  </w:num>
  <w:num w:numId="24">
    <w:abstractNumId w:val="16"/>
  </w:num>
  <w:num w:numId="25">
    <w:abstractNumId w:val="17"/>
  </w:num>
  <w:num w:numId="26">
    <w:abstractNumId w:val="17"/>
  </w:num>
  <w:num w:numId="27">
    <w:abstractNumId w:val="17"/>
  </w:num>
  <w:num w:numId="28">
    <w:abstractNumId w:val="12"/>
  </w:num>
  <w:num w:numId="29">
    <w:abstractNumId w:val="22"/>
  </w:num>
  <w:num w:numId="30">
    <w:abstractNumId w:val="11"/>
  </w:num>
  <w:num w:numId="31">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de-DE" w:vendorID="9" w:dllVersion="512" w:checkStyle="1"/>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irmenkopf" w:val="MARKANT SI Deutschland"/>
    <w:docVar w:name="Version7" w:val="10"/>
  </w:docVars>
  <w:rsids>
    <w:rsidRoot w:val="00E52AA8"/>
    <w:rsid w:val="000019EF"/>
    <w:rsid w:val="00003403"/>
    <w:rsid w:val="000142E9"/>
    <w:rsid w:val="00015012"/>
    <w:rsid w:val="00015937"/>
    <w:rsid w:val="00017292"/>
    <w:rsid w:val="000208B3"/>
    <w:rsid w:val="000216FF"/>
    <w:rsid w:val="00021B6B"/>
    <w:rsid w:val="00023917"/>
    <w:rsid w:val="00024F86"/>
    <w:rsid w:val="00035DCE"/>
    <w:rsid w:val="000377DF"/>
    <w:rsid w:val="00043373"/>
    <w:rsid w:val="000466A9"/>
    <w:rsid w:val="00046F24"/>
    <w:rsid w:val="0004756E"/>
    <w:rsid w:val="000522BA"/>
    <w:rsid w:val="0005278E"/>
    <w:rsid w:val="00054216"/>
    <w:rsid w:val="000546CD"/>
    <w:rsid w:val="000676B5"/>
    <w:rsid w:val="0007354A"/>
    <w:rsid w:val="0007654C"/>
    <w:rsid w:val="000826CE"/>
    <w:rsid w:val="000842EA"/>
    <w:rsid w:val="0008587B"/>
    <w:rsid w:val="000870E9"/>
    <w:rsid w:val="00091DFF"/>
    <w:rsid w:val="00092D37"/>
    <w:rsid w:val="0009326F"/>
    <w:rsid w:val="00094D1D"/>
    <w:rsid w:val="000960F4"/>
    <w:rsid w:val="000961DC"/>
    <w:rsid w:val="000A0B54"/>
    <w:rsid w:val="000A6363"/>
    <w:rsid w:val="000A7901"/>
    <w:rsid w:val="000B1B67"/>
    <w:rsid w:val="000B4B9D"/>
    <w:rsid w:val="000B6159"/>
    <w:rsid w:val="000B7389"/>
    <w:rsid w:val="000C1DB4"/>
    <w:rsid w:val="000C3064"/>
    <w:rsid w:val="000D23B3"/>
    <w:rsid w:val="000D2FD2"/>
    <w:rsid w:val="000D3A48"/>
    <w:rsid w:val="000E0799"/>
    <w:rsid w:val="000E2B27"/>
    <w:rsid w:val="000E4854"/>
    <w:rsid w:val="000F0746"/>
    <w:rsid w:val="00102D66"/>
    <w:rsid w:val="00104870"/>
    <w:rsid w:val="001103D8"/>
    <w:rsid w:val="001104A5"/>
    <w:rsid w:val="001218F5"/>
    <w:rsid w:val="00126EA4"/>
    <w:rsid w:val="00133D29"/>
    <w:rsid w:val="00134D4F"/>
    <w:rsid w:val="00140279"/>
    <w:rsid w:val="001517A7"/>
    <w:rsid w:val="00156294"/>
    <w:rsid w:val="001620BF"/>
    <w:rsid w:val="00172B8A"/>
    <w:rsid w:val="001776A9"/>
    <w:rsid w:val="00184EBD"/>
    <w:rsid w:val="00190D87"/>
    <w:rsid w:val="00191806"/>
    <w:rsid w:val="0019287C"/>
    <w:rsid w:val="001A2FD7"/>
    <w:rsid w:val="001B4FEF"/>
    <w:rsid w:val="001C3827"/>
    <w:rsid w:val="001C556D"/>
    <w:rsid w:val="001D67DA"/>
    <w:rsid w:val="001D704D"/>
    <w:rsid w:val="001E0250"/>
    <w:rsid w:val="001E16EB"/>
    <w:rsid w:val="001E4BA4"/>
    <w:rsid w:val="001E4E44"/>
    <w:rsid w:val="001E5481"/>
    <w:rsid w:val="001F04C2"/>
    <w:rsid w:val="001F472E"/>
    <w:rsid w:val="001F76F8"/>
    <w:rsid w:val="001F7C33"/>
    <w:rsid w:val="00200AE2"/>
    <w:rsid w:val="0020181B"/>
    <w:rsid w:val="00207BEC"/>
    <w:rsid w:val="0021063B"/>
    <w:rsid w:val="00212643"/>
    <w:rsid w:val="00214382"/>
    <w:rsid w:val="00217EC4"/>
    <w:rsid w:val="0022168C"/>
    <w:rsid w:val="00222C18"/>
    <w:rsid w:val="002326BE"/>
    <w:rsid w:val="00235C64"/>
    <w:rsid w:val="00236318"/>
    <w:rsid w:val="00240627"/>
    <w:rsid w:val="00240C66"/>
    <w:rsid w:val="00246BE7"/>
    <w:rsid w:val="002511AC"/>
    <w:rsid w:val="0025706F"/>
    <w:rsid w:val="00260271"/>
    <w:rsid w:val="00264F7F"/>
    <w:rsid w:val="002668A9"/>
    <w:rsid w:val="00273AD6"/>
    <w:rsid w:val="002860BA"/>
    <w:rsid w:val="0028693D"/>
    <w:rsid w:val="00290466"/>
    <w:rsid w:val="00293A1C"/>
    <w:rsid w:val="00294D17"/>
    <w:rsid w:val="002958D0"/>
    <w:rsid w:val="002A30C4"/>
    <w:rsid w:val="002A530A"/>
    <w:rsid w:val="002A6A54"/>
    <w:rsid w:val="002A7208"/>
    <w:rsid w:val="002C097F"/>
    <w:rsid w:val="002C6E72"/>
    <w:rsid w:val="002D00FE"/>
    <w:rsid w:val="002D431D"/>
    <w:rsid w:val="002D6905"/>
    <w:rsid w:val="002D6B19"/>
    <w:rsid w:val="002D6EB2"/>
    <w:rsid w:val="002E30D1"/>
    <w:rsid w:val="002E3DBF"/>
    <w:rsid w:val="002E6A4B"/>
    <w:rsid w:val="002E7A95"/>
    <w:rsid w:val="002F7673"/>
    <w:rsid w:val="003052C8"/>
    <w:rsid w:val="00310DD8"/>
    <w:rsid w:val="00313227"/>
    <w:rsid w:val="00313D4B"/>
    <w:rsid w:val="0031587C"/>
    <w:rsid w:val="0031650E"/>
    <w:rsid w:val="00317AAC"/>
    <w:rsid w:val="003246DD"/>
    <w:rsid w:val="0033120E"/>
    <w:rsid w:val="0033171A"/>
    <w:rsid w:val="00342CAF"/>
    <w:rsid w:val="00347AE7"/>
    <w:rsid w:val="00353808"/>
    <w:rsid w:val="0035427D"/>
    <w:rsid w:val="00357F7C"/>
    <w:rsid w:val="00363D57"/>
    <w:rsid w:val="00365EE7"/>
    <w:rsid w:val="00372544"/>
    <w:rsid w:val="00372A63"/>
    <w:rsid w:val="00373825"/>
    <w:rsid w:val="003741D1"/>
    <w:rsid w:val="00377F1B"/>
    <w:rsid w:val="00382EA2"/>
    <w:rsid w:val="00384EEA"/>
    <w:rsid w:val="003922E6"/>
    <w:rsid w:val="00394F54"/>
    <w:rsid w:val="003B1939"/>
    <w:rsid w:val="003B4123"/>
    <w:rsid w:val="003B7355"/>
    <w:rsid w:val="003C3150"/>
    <w:rsid w:val="003C33D2"/>
    <w:rsid w:val="003C405B"/>
    <w:rsid w:val="003C78F9"/>
    <w:rsid w:val="003D23C1"/>
    <w:rsid w:val="003D74A6"/>
    <w:rsid w:val="003E09B9"/>
    <w:rsid w:val="003F1ADA"/>
    <w:rsid w:val="003F656E"/>
    <w:rsid w:val="00401414"/>
    <w:rsid w:val="00404316"/>
    <w:rsid w:val="00404ECD"/>
    <w:rsid w:val="00405C28"/>
    <w:rsid w:val="004134AB"/>
    <w:rsid w:val="00413A62"/>
    <w:rsid w:val="004166B6"/>
    <w:rsid w:val="0042242D"/>
    <w:rsid w:val="00422CBB"/>
    <w:rsid w:val="004245D6"/>
    <w:rsid w:val="004322BA"/>
    <w:rsid w:val="00435081"/>
    <w:rsid w:val="00444D98"/>
    <w:rsid w:val="00452A54"/>
    <w:rsid w:val="00452D42"/>
    <w:rsid w:val="00453F7F"/>
    <w:rsid w:val="004551A4"/>
    <w:rsid w:val="00462A76"/>
    <w:rsid w:val="0046374F"/>
    <w:rsid w:val="004661FF"/>
    <w:rsid w:val="00466570"/>
    <w:rsid w:val="0047096B"/>
    <w:rsid w:val="0047232C"/>
    <w:rsid w:val="00481D92"/>
    <w:rsid w:val="0048252F"/>
    <w:rsid w:val="00486484"/>
    <w:rsid w:val="00486908"/>
    <w:rsid w:val="00486AE7"/>
    <w:rsid w:val="00490C8D"/>
    <w:rsid w:val="00497CFA"/>
    <w:rsid w:val="004A483B"/>
    <w:rsid w:val="004A48BD"/>
    <w:rsid w:val="004A7686"/>
    <w:rsid w:val="004B51BE"/>
    <w:rsid w:val="004C1B93"/>
    <w:rsid w:val="004C3417"/>
    <w:rsid w:val="004C68FC"/>
    <w:rsid w:val="004C7ABD"/>
    <w:rsid w:val="004E0B27"/>
    <w:rsid w:val="004E22EE"/>
    <w:rsid w:val="004E7252"/>
    <w:rsid w:val="004F07E1"/>
    <w:rsid w:val="004F0CC3"/>
    <w:rsid w:val="004F1EDF"/>
    <w:rsid w:val="004F6891"/>
    <w:rsid w:val="00504803"/>
    <w:rsid w:val="005143F1"/>
    <w:rsid w:val="0051638C"/>
    <w:rsid w:val="005173B0"/>
    <w:rsid w:val="00517446"/>
    <w:rsid w:val="0052293A"/>
    <w:rsid w:val="00525342"/>
    <w:rsid w:val="00534711"/>
    <w:rsid w:val="00537E2B"/>
    <w:rsid w:val="00541C91"/>
    <w:rsid w:val="00543AD8"/>
    <w:rsid w:val="005511C6"/>
    <w:rsid w:val="00555246"/>
    <w:rsid w:val="0056059A"/>
    <w:rsid w:val="00562720"/>
    <w:rsid w:val="0056387C"/>
    <w:rsid w:val="00571030"/>
    <w:rsid w:val="005711D8"/>
    <w:rsid w:val="005716C4"/>
    <w:rsid w:val="005777EF"/>
    <w:rsid w:val="005778A0"/>
    <w:rsid w:val="0058000E"/>
    <w:rsid w:val="00582889"/>
    <w:rsid w:val="00582D06"/>
    <w:rsid w:val="00583870"/>
    <w:rsid w:val="00583AE6"/>
    <w:rsid w:val="00585C27"/>
    <w:rsid w:val="005866F2"/>
    <w:rsid w:val="00594E85"/>
    <w:rsid w:val="005957E8"/>
    <w:rsid w:val="005959DD"/>
    <w:rsid w:val="005B02E2"/>
    <w:rsid w:val="005B20BE"/>
    <w:rsid w:val="005B280D"/>
    <w:rsid w:val="005B3792"/>
    <w:rsid w:val="005B6803"/>
    <w:rsid w:val="005D6965"/>
    <w:rsid w:val="005D7235"/>
    <w:rsid w:val="005D770A"/>
    <w:rsid w:val="005E1A90"/>
    <w:rsid w:val="005E64BD"/>
    <w:rsid w:val="005E75AF"/>
    <w:rsid w:val="005F375D"/>
    <w:rsid w:val="005F4648"/>
    <w:rsid w:val="00605156"/>
    <w:rsid w:val="00606B1D"/>
    <w:rsid w:val="00615B27"/>
    <w:rsid w:val="00615DFD"/>
    <w:rsid w:val="00616E2A"/>
    <w:rsid w:val="00620277"/>
    <w:rsid w:val="00622846"/>
    <w:rsid w:val="0062352B"/>
    <w:rsid w:val="0062644D"/>
    <w:rsid w:val="00630B9A"/>
    <w:rsid w:val="00631E0C"/>
    <w:rsid w:val="006338AA"/>
    <w:rsid w:val="00634816"/>
    <w:rsid w:val="00636666"/>
    <w:rsid w:val="00636806"/>
    <w:rsid w:val="00637FAB"/>
    <w:rsid w:val="00640B20"/>
    <w:rsid w:val="006463A0"/>
    <w:rsid w:val="00651315"/>
    <w:rsid w:val="00651C1A"/>
    <w:rsid w:val="00653DB0"/>
    <w:rsid w:val="00654811"/>
    <w:rsid w:val="0065569A"/>
    <w:rsid w:val="0066226D"/>
    <w:rsid w:val="0066440A"/>
    <w:rsid w:val="0067207B"/>
    <w:rsid w:val="00672B06"/>
    <w:rsid w:val="006737C3"/>
    <w:rsid w:val="00674737"/>
    <w:rsid w:val="00675589"/>
    <w:rsid w:val="00677822"/>
    <w:rsid w:val="00680EAF"/>
    <w:rsid w:val="006839DC"/>
    <w:rsid w:val="00695920"/>
    <w:rsid w:val="00695C8E"/>
    <w:rsid w:val="00696A9C"/>
    <w:rsid w:val="00696EAA"/>
    <w:rsid w:val="006A30C4"/>
    <w:rsid w:val="006A6294"/>
    <w:rsid w:val="006C002F"/>
    <w:rsid w:val="006C0723"/>
    <w:rsid w:val="006C0C1D"/>
    <w:rsid w:val="006D3C7D"/>
    <w:rsid w:val="006D439E"/>
    <w:rsid w:val="006E031C"/>
    <w:rsid w:val="006E1CD9"/>
    <w:rsid w:val="006E1DC9"/>
    <w:rsid w:val="006E556C"/>
    <w:rsid w:val="006E55E7"/>
    <w:rsid w:val="006E71FF"/>
    <w:rsid w:val="006F0246"/>
    <w:rsid w:val="006F2C9A"/>
    <w:rsid w:val="00704043"/>
    <w:rsid w:val="00714567"/>
    <w:rsid w:val="007155C4"/>
    <w:rsid w:val="0072033B"/>
    <w:rsid w:val="00721F33"/>
    <w:rsid w:val="0072291D"/>
    <w:rsid w:val="00734360"/>
    <w:rsid w:val="00734C5D"/>
    <w:rsid w:val="007367B0"/>
    <w:rsid w:val="00736E83"/>
    <w:rsid w:val="00746ADC"/>
    <w:rsid w:val="00747113"/>
    <w:rsid w:val="00755506"/>
    <w:rsid w:val="0076037C"/>
    <w:rsid w:val="00762AD8"/>
    <w:rsid w:val="00766A7B"/>
    <w:rsid w:val="00767FA1"/>
    <w:rsid w:val="00770ED4"/>
    <w:rsid w:val="007729D8"/>
    <w:rsid w:val="00776106"/>
    <w:rsid w:val="00776FF4"/>
    <w:rsid w:val="00781555"/>
    <w:rsid w:val="00781611"/>
    <w:rsid w:val="0078202E"/>
    <w:rsid w:val="007828A4"/>
    <w:rsid w:val="0078719A"/>
    <w:rsid w:val="00791A0F"/>
    <w:rsid w:val="00792562"/>
    <w:rsid w:val="00792692"/>
    <w:rsid w:val="00794C45"/>
    <w:rsid w:val="007965A1"/>
    <w:rsid w:val="007A5402"/>
    <w:rsid w:val="007B52A3"/>
    <w:rsid w:val="007C26B0"/>
    <w:rsid w:val="007C30E2"/>
    <w:rsid w:val="007C7D81"/>
    <w:rsid w:val="007D0612"/>
    <w:rsid w:val="007D3995"/>
    <w:rsid w:val="007D4CD5"/>
    <w:rsid w:val="007D4CFE"/>
    <w:rsid w:val="007E1134"/>
    <w:rsid w:val="007E12F0"/>
    <w:rsid w:val="007E3FE8"/>
    <w:rsid w:val="007E6DDB"/>
    <w:rsid w:val="007F08FB"/>
    <w:rsid w:val="007F252F"/>
    <w:rsid w:val="007F2945"/>
    <w:rsid w:val="007F3477"/>
    <w:rsid w:val="007F5496"/>
    <w:rsid w:val="00803573"/>
    <w:rsid w:val="00803C8E"/>
    <w:rsid w:val="008065FA"/>
    <w:rsid w:val="00815F6F"/>
    <w:rsid w:val="00820732"/>
    <w:rsid w:val="0082129D"/>
    <w:rsid w:val="008230C7"/>
    <w:rsid w:val="00823D77"/>
    <w:rsid w:val="00825079"/>
    <w:rsid w:val="00826180"/>
    <w:rsid w:val="00831717"/>
    <w:rsid w:val="008428CF"/>
    <w:rsid w:val="00845E24"/>
    <w:rsid w:val="0085070E"/>
    <w:rsid w:val="0085126C"/>
    <w:rsid w:val="008631DA"/>
    <w:rsid w:val="0086324C"/>
    <w:rsid w:val="008702DD"/>
    <w:rsid w:val="008705B5"/>
    <w:rsid w:val="00872440"/>
    <w:rsid w:val="00873FDF"/>
    <w:rsid w:val="0087654B"/>
    <w:rsid w:val="00877108"/>
    <w:rsid w:val="00880413"/>
    <w:rsid w:val="0088186A"/>
    <w:rsid w:val="00881EA6"/>
    <w:rsid w:val="00886ECF"/>
    <w:rsid w:val="008874FE"/>
    <w:rsid w:val="008A014B"/>
    <w:rsid w:val="008A1B74"/>
    <w:rsid w:val="008A4341"/>
    <w:rsid w:val="008A6113"/>
    <w:rsid w:val="008B33ED"/>
    <w:rsid w:val="008B35C0"/>
    <w:rsid w:val="008B3C12"/>
    <w:rsid w:val="008B41B9"/>
    <w:rsid w:val="008D09A3"/>
    <w:rsid w:val="008D1F92"/>
    <w:rsid w:val="008D6C0A"/>
    <w:rsid w:val="008D75AA"/>
    <w:rsid w:val="008D782C"/>
    <w:rsid w:val="008E7E5F"/>
    <w:rsid w:val="008F097C"/>
    <w:rsid w:val="008F1D25"/>
    <w:rsid w:val="008F599B"/>
    <w:rsid w:val="00900308"/>
    <w:rsid w:val="00901A7A"/>
    <w:rsid w:val="0090248F"/>
    <w:rsid w:val="0091294E"/>
    <w:rsid w:val="00913B3E"/>
    <w:rsid w:val="009206A2"/>
    <w:rsid w:val="00922F4C"/>
    <w:rsid w:val="00930A0A"/>
    <w:rsid w:val="00932F4E"/>
    <w:rsid w:val="009347F2"/>
    <w:rsid w:val="00935F35"/>
    <w:rsid w:val="00937066"/>
    <w:rsid w:val="00942263"/>
    <w:rsid w:val="0094256D"/>
    <w:rsid w:val="00942EF3"/>
    <w:rsid w:val="00945C09"/>
    <w:rsid w:val="00950228"/>
    <w:rsid w:val="00952C4F"/>
    <w:rsid w:val="00956941"/>
    <w:rsid w:val="009577F9"/>
    <w:rsid w:val="00963859"/>
    <w:rsid w:val="0098592F"/>
    <w:rsid w:val="009919D6"/>
    <w:rsid w:val="00992341"/>
    <w:rsid w:val="009928C7"/>
    <w:rsid w:val="00995B77"/>
    <w:rsid w:val="009A08F8"/>
    <w:rsid w:val="009A767D"/>
    <w:rsid w:val="009B2191"/>
    <w:rsid w:val="009B433D"/>
    <w:rsid w:val="009C0A3A"/>
    <w:rsid w:val="009C295D"/>
    <w:rsid w:val="009C530F"/>
    <w:rsid w:val="009C7996"/>
    <w:rsid w:val="009D2C43"/>
    <w:rsid w:val="009D764A"/>
    <w:rsid w:val="009E06FF"/>
    <w:rsid w:val="009E118B"/>
    <w:rsid w:val="009E1579"/>
    <w:rsid w:val="009E2182"/>
    <w:rsid w:val="009E72D8"/>
    <w:rsid w:val="009F71D0"/>
    <w:rsid w:val="00A02AE6"/>
    <w:rsid w:val="00A125A9"/>
    <w:rsid w:val="00A14E76"/>
    <w:rsid w:val="00A16F6A"/>
    <w:rsid w:val="00A17297"/>
    <w:rsid w:val="00A25546"/>
    <w:rsid w:val="00A379E6"/>
    <w:rsid w:val="00A42DAC"/>
    <w:rsid w:val="00A50B34"/>
    <w:rsid w:val="00A50BC9"/>
    <w:rsid w:val="00A5250B"/>
    <w:rsid w:val="00A57728"/>
    <w:rsid w:val="00A65FF5"/>
    <w:rsid w:val="00A67905"/>
    <w:rsid w:val="00A7479A"/>
    <w:rsid w:val="00A75363"/>
    <w:rsid w:val="00A860AE"/>
    <w:rsid w:val="00A90918"/>
    <w:rsid w:val="00A913EC"/>
    <w:rsid w:val="00A938C3"/>
    <w:rsid w:val="00A94FA4"/>
    <w:rsid w:val="00AA1DD9"/>
    <w:rsid w:val="00AA220F"/>
    <w:rsid w:val="00AB16CA"/>
    <w:rsid w:val="00AB3689"/>
    <w:rsid w:val="00AB3C8F"/>
    <w:rsid w:val="00AC002E"/>
    <w:rsid w:val="00AC211B"/>
    <w:rsid w:val="00AC450E"/>
    <w:rsid w:val="00AD1354"/>
    <w:rsid w:val="00AD17DC"/>
    <w:rsid w:val="00AD57DC"/>
    <w:rsid w:val="00AD5AD9"/>
    <w:rsid w:val="00AE73C4"/>
    <w:rsid w:val="00AE7E46"/>
    <w:rsid w:val="00AF2F67"/>
    <w:rsid w:val="00AF455A"/>
    <w:rsid w:val="00AF73DC"/>
    <w:rsid w:val="00B001BD"/>
    <w:rsid w:val="00B015A7"/>
    <w:rsid w:val="00B035E4"/>
    <w:rsid w:val="00B06A52"/>
    <w:rsid w:val="00B1179D"/>
    <w:rsid w:val="00B1754B"/>
    <w:rsid w:val="00B210CC"/>
    <w:rsid w:val="00B21C02"/>
    <w:rsid w:val="00B22D45"/>
    <w:rsid w:val="00B26251"/>
    <w:rsid w:val="00B34B0F"/>
    <w:rsid w:val="00B356D4"/>
    <w:rsid w:val="00B454D7"/>
    <w:rsid w:val="00B45D0D"/>
    <w:rsid w:val="00B53E27"/>
    <w:rsid w:val="00B573D6"/>
    <w:rsid w:val="00B57C02"/>
    <w:rsid w:val="00B66234"/>
    <w:rsid w:val="00B67021"/>
    <w:rsid w:val="00B70A08"/>
    <w:rsid w:val="00B73627"/>
    <w:rsid w:val="00B73666"/>
    <w:rsid w:val="00B77EC6"/>
    <w:rsid w:val="00B866F8"/>
    <w:rsid w:val="00B93071"/>
    <w:rsid w:val="00B9455B"/>
    <w:rsid w:val="00B974A7"/>
    <w:rsid w:val="00BA74A7"/>
    <w:rsid w:val="00BB0BE0"/>
    <w:rsid w:val="00BB105C"/>
    <w:rsid w:val="00BB65B2"/>
    <w:rsid w:val="00BB6805"/>
    <w:rsid w:val="00BB6B9C"/>
    <w:rsid w:val="00BB7B2F"/>
    <w:rsid w:val="00BC13BC"/>
    <w:rsid w:val="00BC267D"/>
    <w:rsid w:val="00BC26C1"/>
    <w:rsid w:val="00BC3223"/>
    <w:rsid w:val="00BD1227"/>
    <w:rsid w:val="00BD1354"/>
    <w:rsid w:val="00BD1F39"/>
    <w:rsid w:val="00BD396D"/>
    <w:rsid w:val="00BD4C04"/>
    <w:rsid w:val="00BD50D9"/>
    <w:rsid w:val="00BE052E"/>
    <w:rsid w:val="00BE0769"/>
    <w:rsid w:val="00BF2EBC"/>
    <w:rsid w:val="00BF4FAD"/>
    <w:rsid w:val="00BF57A5"/>
    <w:rsid w:val="00BF6CD6"/>
    <w:rsid w:val="00BF6FFC"/>
    <w:rsid w:val="00C002D0"/>
    <w:rsid w:val="00C027B8"/>
    <w:rsid w:val="00C03A87"/>
    <w:rsid w:val="00C10E40"/>
    <w:rsid w:val="00C11669"/>
    <w:rsid w:val="00C11CE8"/>
    <w:rsid w:val="00C147FF"/>
    <w:rsid w:val="00C22DA8"/>
    <w:rsid w:val="00C23EC4"/>
    <w:rsid w:val="00C250AC"/>
    <w:rsid w:val="00C2663D"/>
    <w:rsid w:val="00C3074B"/>
    <w:rsid w:val="00C329CA"/>
    <w:rsid w:val="00C34C32"/>
    <w:rsid w:val="00C36631"/>
    <w:rsid w:val="00C55B52"/>
    <w:rsid w:val="00C642E2"/>
    <w:rsid w:val="00C64E20"/>
    <w:rsid w:val="00C71926"/>
    <w:rsid w:val="00C749E1"/>
    <w:rsid w:val="00C74E6F"/>
    <w:rsid w:val="00C763DF"/>
    <w:rsid w:val="00C828D4"/>
    <w:rsid w:val="00C85E47"/>
    <w:rsid w:val="00C869D0"/>
    <w:rsid w:val="00C96D31"/>
    <w:rsid w:val="00C96F3A"/>
    <w:rsid w:val="00C9708C"/>
    <w:rsid w:val="00CB2037"/>
    <w:rsid w:val="00CB2983"/>
    <w:rsid w:val="00CB38A9"/>
    <w:rsid w:val="00CC00D7"/>
    <w:rsid w:val="00CC166F"/>
    <w:rsid w:val="00CC762A"/>
    <w:rsid w:val="00CD1B53"/>
    <w:rsid w:val="00CD1F07"/>
    <w:rsid w:val="00CD4E3C"/>
    <w:rsid w:val="00CD670E"/>
    <w:rsid w:val="00CD7FBA"/>
    <w:rsid w:val="00CE2656"/>
    <w:rsid w:val="00CE2753"/>
    <w:rsid w:val="00CE6449"/>
    <w:rsid w:val="00CF15D2"/>
    <w:rsid w:val="00CF2590"/>
    <w:rsid w:val="00CF6414"/>
    <w:rsid w:val="00D00788"/>
    <w:rsid w:val="00D01652"/>
    <w:rsid w:val="00D03196"/>
    <w:rsid w:val="00D1043B"/>
    <w:rsid w:val="00D128F2"/>
    <w:rsid w:val="00D152F5"/>
    <w:rsid w:val="00D267D7"/>
    <w:rsid w:val="00D26C5F"/>
    <w:rsid w:val="00D326B9"/>
    <w:rsid w:val="00D32A1E"/>
    <w:rsid w:val="00D35FC2"/>
    <w:rsid w:val="00D465E9"/>
    <w:rsid w:val="00D47E1E"/>
    <w:rsid w:val="00D5575C"/>
    <w:rsid w:val="00D61EC2"/>
    <w:rsid w:val="00D665B0"/>
    <w:rsid w:val="00D67DEB"/>
    <w:rsid w:val="00D74CBC"/>
    <w:rsid w:val="00D800CB"/>
    <w:rsid w:val="00D8537E"/>
    <w:rsid w:val="00D879AD"/>
    <w:rsid w:val="00D920FE"/>
    <w:rsid w:val="00D92745"/>
    <w:rsid w:val="00D92C02"/>
    <w:rsid w:val="00D940DC"/>
    <w:rsid w:val="00D9593A"/>
    <w:rsid w:val="00D97DA7"/>
    <w:rsid w:val="00DA1399"/>
    <w:rsid w:val="00DA6066"/>
    <w:rsid w:val="00DA6BC3"/>
    <w:rsid w:val="00DB7B25"/>
    <w:rsid w:val="00DC0E10"/>
    <w:rsid w:val="00DC2508"/>
    <w:rsid w:val="00DC6831"/>
    <w:rsid w:val="00DD0563"/>
    <w:rsid w:val="00DE6735"/>
    <w:rsid w:val="00DF0389"/>
    <w:rsid w:val="00DF51EC"/>
    <w:rsid w:val="00DF6CD7"/>
    <w:rsid w:val="00E00094"/>
    <w:rsid w:val="00E01FE4"/>
    <w:rsid w:val="00E04AC6"/>
    <w:rsid w:val="00E04C81"/>
    <w:rsid w:val="00E1696E"/>
    <w:rsid w:val="00E228CE"/>
    <w:rsid w:val="00E35BF2"/>
    <w:rsid w:val="00E37380"/>
    <w:rsid w:val="00E438C2"/>
    <w:rsid w:val="00E52AA8"/>
    <w:rsid w:val="00E5592F"/>
    <w:rsid w:val="00E56013"/>
    <w:rsid w:val="00E56B01"/>
    <w:rsid w:val="00E61FFE"/>
    <w:rsid w:val="00E62155"/>
    <w:rsid w:val="00E649E2"/>
    <w:rsid w:val="00E70688"/>
    <w:rsid w:val="00E70A4E"/>
    <w:rsid w:val="00E725C3"/>
    <w:rsid w:val="00E764DE"/>
    <w:rsid w:val="00E83536"/>
    <w:rsid w:val="00E83BD0"/>
    <w:rsid w:val="00E8679D"/>
    <w:rsid w:val="00E86937"/>
    <w:rsid w:val="00E97C09"/>
    <w:rsid w:val="00E97C27"/>
    <w:rsid w:val="00EA0C32"/>
    <w:rsid w:val="00EA7341"/>
    <w:rsid w:val="00EB4567"/>
    <w:rsid w:val="00EC3AB4"/>
    <w:rsid w:val="00ED1E09"/>
    <w:rsid w:val="00ED22CD"/>
    <w:rsid w:val="00ED6963"/>
    <w:rsid w:val="00EE1A81"/>
    <w:rsid w:val="00EE5213"/>
    <w:rsid w:val="00EE771C"/>
    <w:rsid w:val="00EE7CA5"/>
    <w:rsid w:val="00EE7FF6"/>
    <w:rsid w:val="00EF2835"/>
    <w:rsid w:val="00EF591C"/>
    <w:rsid w:val="00F02FD8"/>
    <w:rsid w:val="00F0596F"/>
    <w:rsid w:val="00F07453"/>
    <w:rsid w:val="00F12886"/>
    <w:rsid w:val="00F12A37"/>
    <w:rsid w:val="00F229E8"/>
    <w:rsid w:val="00F22F6A"/>
    <w:rsid w:val="00F23903"/>
    <w:rsid w:val="00F30E05"/>
    <w:rsid w:val="00F33A82"/>
    <w:rsid w:val="00F41CA2"/>
    <w:rsid w:val="00F44690"/>
    <w:rsid w:val="00F52D06"/>
    <w:rsid w:val="00F55AA4"/>
    <w:rsid w:val="00F57B68"/>
    <w:rsid w:val="00F666AF"/>
    <w:rsid w:val="00F70E55"/>
    <w:rsid w:val="00F73FB3"/>
    <w:rsid w:val="00F75733"/>
    <w:rsid w:val="00F76F25"/>
    <w:rsid w:val="00F80076"/>
    <w:rsid w:val="00F81EA3"/>
    <w:rsid w:val="00F8458A"/>
    <w:rsid w:val="00F86620"/>
    <w:rsid w:val="00F87554"/>
    <w:rsid w:val="00F90A27"/>
    <w:rsid w:val="00F93DBC"/>
    <w:rsid w:val="00F96800"/>
    <w:rsid w:val="00F97092"/>
    <w:rsid w:val="00F9773E"/>
    <w:rsid w:val="00FA0A57"/>
    <w:rsid w:val="00FB0447"/>
    <w:rsid w:val="00FB1B5B"/>
    <w:rsid w:val="00FB20F9"/>
    <w:rsid w:val="00FB507B"/>
    <w:rsid w:val="00FB766F"/>
    <w:rsid w:val="00FC181B"/>
    <w:rsid w:val="00FC3280"/>
    <w:rsid w:val="00FD00C1"/>
    <w:rsid w:val="00FD2706"/>
    <w:rsid w:val="00FD6FFC"/>
    <w:rsid w:val="00FD76F6"/>
    <w:rsid w:val="00FE4EB3"/>
    <w:rsid w:val="00FF69A5"/>
    <w:rsid w:val="00FF72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77FC5"/>
  <w15:docId w15:val="{C4B68870-343F-4A20-B285-BE288F11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2" w:qFormat="1"/>
    <w:lsdException w:name="heading 2" w:uiPriority="3" w:qFormat="1"/>
    <w:lsdException w:name="heading 3" w:uiPriority="4"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1030"/>
    <w:pPr>
      <w:overflowPunct w:val="0"/>
      <w:autoSpaceDE w:val="0"/>
      <w:autoSpaceDN w:val="0"/>
      <w:adjustRightInd w:val="0"/>
      <w:spacing w:line="360" w:lineRule="auto"/>
      <w:jc w:val="both"/>
      <w:textAlignment w:val="baseline"/>
    </w:pPr>
    <w:rPr>
      <w:rFonts w:ascii="Arial" w:hAnsi="Arial"/>
      <w:sz w:val="24"/>
      <w:szCs w:val="24"/>
    </w:rPr>
  </w:style>
  <w:style w:type="paragraph" w:styleId="berschrift1">
    <w:name w:val="heading 1"/>
    <w:next w:val="Standard"/>
    <w:link w:val="berschrift1Zchn"/>
    <w:uiPriority w:val="2"/>
    <w:qFormat/>
    <w:rsid w:val="00C55B52"/>
    <w:pPr>
      <w:keepNext/>
      <w:pageBreakBefore/>
      <w:numPr>
        <w:numId w:val="27"/>
      </w:numPr>
      <w:spacing w:before="240" w:after="240"/>
      <w:outlineLvl w:val="0"/>
    </w:pPr>
    <w:rPr>
      <w:rFonts w:ascii="Arial" w:hAnsi="Arial" w:cs="Arial"/>
      <w:b/>
      <w:bCs/>
      <w:sz w:val="32"/>
      <w:szCs w:val="32"/>
    </w:rPr>
  </w:style>
  <w:style w:type="paragraph" w:styleId="berschrift2">
    <w:name w:val="heading 2"/>
    <w:next w:val="Standard"/>
    <w:link w:val="berschrift2Zchn"/>
    <w:uiPriority w:val="3"/>
    <w:qFormat/>
    <w:rsid w:val="001F472E"/>
    <w:pPr>
      <w:keepNext/>
      <w:numPr>
        <w:ilvl w:val="1"/>
        <w:numId w:val="27"/>
      </w:numPr>
      <w:spacing w:before="360" w:after="240"/>
      <w:outlineLvl w:val="1"/>
    </w:pPr>
    <w:rPr>
      <w:rFonts w:ascii="Arial" w:hAnsi="Arial" w:cs="Arial"/>
      <w:b/>
      <w:bCs/>
      <w:iCs/>
      <w:sz w:val="28"/>
      <w:szCs w:val="28"/>
    </w:rPr>
  </w:style>
  <w:style w:type="paragraph" w:styleId="berschrift3">
    <w:name w:val="heading 3"/>
    <w:next w:val="Standard"/>
    <w:link w:val="berschrift3Zchn"/>
    <w:uiPriority w:val="4"/>
    <w:qFormat/>
    <w:rsid w:val="001F472E"/>
    <w:pPr>
      <w:keepNext/>
      <w:numPr>
        <w:ilvl w:val="2"/>
        <w:numId w:val="27"/>
      </w:numPr>
      <w:spacing w:before="240" w:after="120"/>
      <w:outlineLvl w:val="2"/>
    </w:pPr>
    <w:rPr>
      <w:rFonts w:ascii="Arial" w:hAnsi="Arial" w:cs="Arial"/>
      <w:b/>
      <w:bCs/>
      <w:sz w:val="24"/>
      <w:szCs w:val="24"/>
    </w:rPr>
  </w:style>
  <w:style w:type="paragraph" w:styleId="berschrift4">
    <w:name w:val="heading 4"/>
    <w:next w:val="Standard"/>
    <w:uiPriority w:val="24"/>
    <w:rsid w:val="009A08F8"/>
    <w:pPr>
      <w:keepNext/>
      <w:numPr>
        <w:ilvl w:val="3"/>
        <w:numId w:val="27"/>
      </w:numPr>
      <w:spacing w:before="240" w:after="120"/>
      <w:outlineLvl w:val="3"/>
    </w:pPr>
    <w:rPr>
      <w:rFonts w:ascii="Arial" w:hAnsi="Arial" w:cs="Arial"/>
      <w:b/>
      <w:bCs/>
      <w:sz w:val="24"/>
      <w:szCs w:val="24"/>
    </w:rPr>
  </w:style>
  <w:style w:type="paragraph" w:styleId="berschrift5">
    <w:name w:val="heading 5"/>
    <w:next w:val="Standard"/>
    <w:uiPriority w:val="24"/>
    <w:rsid w:val="00562720"/>
    <w:pPr>
      <w:keepNext/>
      <w:numPr>
        <w:ilvl w:val="4"/>
        <w:numId w:val="27"/>
      </w:numPr>
      <w:spacing w:before="240" w:after="120"/>
      <w:outlineLvl w:val="4"/>
    </w:pPr>
    <w:rPr>
      <w:rFonts w:ascii="Arial" w:hAnsi="Arial" w:cs="Arial"/>
      <w:b/>
      <w:bCs/>
      <w:iCs/>
      <w:sz w:val="24"/>
      <w:szCs w:val="24"/>
    </w:rPr>
  </w:style>
  <w:style w:type="paragraph" w:styleId="berschrift6">
    <w:name w:val="heading 6"/>
    <w:basedOn w:val="Standard"/>
    <w:next w:val="Standard"/>
    <w:uiPriority w:val="24"/>
    <w:rsid w:val="009A08F8"/>
    <w:pPr>
      <w:keepNext/>
      <w:numPr>
        <w:ilvl w:val="5"/>
        <w:numId w:val="27"/>
      </w:numPr>
      <w:spacing w:before="240" w:after="120"/>
      <w:outlineLvl w:val="5"/>
    </w:pPr>
    <w:rPr>
      <w:rFonts w:cs="Arial"/>
      <w:b/>
      <w:bCs/>
    </w:rPr>
  </w:style>
  <w:style w:type="paragraph" w:styleId="berschrift7">
    <w:name w:val="heading 7"/>
    <w:basedOn w:val="Standard"/>
    <w:next w:val="Standard"/>
    <w:uiPriority w:val="24"/>
    <w:rsid w:val="009A08F8"/>
    <w:pPr>
      <w:keepNext/>
      <w:numPr>
        <w:ilvl w:val="6"/>
        <w:numId w:val="27"/>
      </w:numPr>
      <w:spacing w:before="240" w:after="120"/>
      <w:outlineLvl w:val="6"/>
    </w:pPr>
    <w:rPr>
      <w:rFonts w:cs="Arial"/>
      <w:b/>
    </w:rPr>
  </w:style>
  <w:style w:type="paragraph" w:styleId="berschrift8">
    <w:name w:val="heading 8"/>
    <w:basedOn w:val="Standard"/>
    <w:next w:val="Standard"/>
    <w:uiPriority w:val="24"/>
    <w:rsid w:val="009A08F8"/>
    <w:pPr>
      <w:keepNext/>
      <w:numPr>
        <w:ilvl w:val="7"/>
        <w:numId w:val="27"/>
      </w:numPr>
      <w:spacing w:before="240" w:after="120"/>
      <w:outlineLvl w:val="7"/>
    </w:pPr>
    <w:rPr>
      <w:rFonts w:cs="Arial"/>
      <w:b/>
      <w:iCs/>
    </w:rPr>
  </w:style>
  <w:style w:type="paragraph" w:styleId="berschrift9">
    <w:name w:val="heading 9"/>
    <w:basedOn w:val="Standard"/>
    <w:next w:val="Standard"/>
    <w:uiPriority w:val="24"/>
    <w:rsid w:val="00A02AE6"/>
    <w:pPr>
      <w:keepNext/>
      <w:numPr>
        <w:ilvl w:val="8"/>
        <w:numId w:val="27"/>
      </w:numPr>
      <w:spacing w:before="240" w:after="120"/>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uiPriority w:val="99"/>
    <w:semiHidden/>
    <w:rPr>
      <w:rFonts w:ascii="Tahoma" w:hAnsi="Tahoma" w:cs="Tahoma"/>
      <w:sz w:val="16"/>
      <w:szCs w:val="16"/>
    </w:rPr>
  </w:style>
  <w:style w:type="paragraph" w:styleId="Textkrper">
    <w:name w:val="Body Text"/>
    <w:basedOn w:val="Standard"/>
    <w:link w:val="TextkrperZchn"/>
    <w:uiPriority w:val="99"/>
    <w:rsid w:val="00294D17"/>
    <w:pPr>
      <w:spacing w:before="60" w:after="60"/>
    </w:pPr>
  </w:style>
  <w:style w:type="paragraph" w:styleId="Titel">
    <w:name w:val="Title"/>
    <w:next w:val="Textkrper"/>
    <w:uiPriority w:val="39"/>
    <w:rsid w:val="00212643"/>
    <w:pPr>
      <w:pBdr>
        <w:top w:val="single" w:sz="18" w:space="9" w:color="auto"/>
        <w:bottom w:val="single" w:sz="18" w:space="9" w:color="auto"/>
      </w:pBdr>
      <w:jc w:val="right"/>
    </w:pPr>
    <w:rPr>
      <w:rFonts w:ascii="Arial" w:hAnsi="Arial"/>
      <w:b/>
      <w:sz w:val="38"/>
      <w:szCs w:val="24"/>
      <w:lang w:val="de-AT"/>
    </w:rPr>
  </w:style>
  <w:style w:type="paragraph" w:customStyle="1" w:styleId="Thema">
    <w:name w:val="Thema"/>
    <w:next w:val="Standard"/>
    <w:uiPriority w:val="39"/>
    <w:rsid w:val="00212643"/>
    <w:pPr>
      <w:jc w:val="right"/>
    </w:pPr>
    <w:rPr>
      <w:rFonts w:ascii="Arial" w:hAnsi="Arial"/>
      <w:b/>
      <w:sz w:val="32"/>
      <w:szCs w:val="32"/>
    </w:rPr>
  </w:style>
  <w:style w:type="paragraph" w:styleId="Kopfzeile">
    <w:name w:val="header"/>
    <w:basedOn w:val="Standard"/>
    <w:uiPriority w:val="39"/>
    <w:rsid w:val="00734360"/>
    <w:pPr>
      <w:pBdr>
        <w:bottom w:val="single" w:sz="6" w:space="6" w:color="auto"/>
      </w:pBdr>
      <w:tabs>
        <w:tab w:val="center" w:pos="4536"/>
      </w:tabs>
      <w:spacing w:before="240" w:line="240" w:lineRule="auto"/>
    </w:pPr>
  </w:style>
  <w:style w:type="paragraph" w:styleId="Fuzeile">
    <w:name w:val="footer"/>
    <w:basedOn w:val="Standard"/>
    <w:link w:val="FuzeileZchn"/>
    <w:uiPriority w:val="99"/>
    <w:rsid w:val="00734360"/>
    <w:pPr>
      <w:pBdr>
        <w:top w:val="single" w:sz="4" w:space="3" w:color="auto"/>
      </w:pBdr>
      <w:tabs>
        <w:tab w:val="right" w:pos="9356"/>
      </w:tabs>
      <w:spacing w:line="240" w:lineRule="auto"/>
      <w:ind w:right="-1"/>
    </w:pPr>
    <w:rPr>
      <w:rFonts w:cs="Arial"/>
      <w:sz w:val="20"/>
      <w:szCs w:val="20"/>
    </w:rPr>
  </w:style>
  <w:style w:type="paragraph" w:customStyle="1" w:styleId="Unterberschrift">
    <w:name w:val="Unterüberschrift"/>
    <w:basedOn w:val="Standard"/>
    <w:next w:val="Standard"/>
    <w:uiPriority w:val="1"/>
    <w:rsid w:val="00F229E8"/>
    <w:pPr>
      <w:keepNext/>
      <w:spacing w:after="120"/>
    </w:pPr>
    <w:rPr>
      <w:b/>
      <w:u w:val="single"/>
    </w:rPr>
  </w:style>
  <w:style w:type="paragraph" w:customStyle="1" w:styleId="Version">
    <w:name w:val="Version"/>
    <w:basedOn w:val="Textkrper"/>
    <w:uiPriority w:val="99"/>
    <w:rsid w:val="00294D17"/>
    <w:pPr>
      <w:spacing w:before="0" w:after="0"/>
      <w:jc w:val="right"/>
    </w:pPr>
    <w:rPr>
      <w:b/>
    </w:rPr>
  </w:style>
  <w:style w:type="paragraph" w:customStyle="1" w:styleId="Firma1">
    <w:name w:val="Firma1"/>
    <w:uiPriority w:val="39"/>
    <w:rsid w:val="00212643"/>
    <w:pPr>
      <w:jc w:val="right"/>
    </w:pPr>
    <w:rPr>
      <w:rFonts w:ascii="Arial" w:hAnsi="Arial"/>
      <w:b/>
      <w:sz w:val="28"/>
      <w:szCs w:val="24"/>
    </w:rPr>
  </w:style>
  <w:style w:type="paragraph" w:customStyle="1" w:styleId="Stand">
    <w:name w:val="Stand"/>
    <w:uiPriority w:val="49"/>
    <w:rsid w:val="00212643"/>
    <w:pPr>
      <w:tabs>
        <w:tab w:val="left" w:pos="5529"/>
        <w:tab w:val="right" w:pos="9356"/>
      </w:tabs>
      <w:spacing w:before="120"/>
    </w:pPr>
    <w:rPr>
      <w:rFonts w:ascii="Arial" w:hAnsi="Arial"/>
      <w:bCs/>
      <w:sz w:val="24"/>
      <w:szCs w:val="24"/>
    </w:rPr>
  </w:style>
  <w:style w:type="paragraph" w:customStyle="1" w:styleId="Autor">
    <w:name w:val="Autor"/>
    <w:uiPriority w:val="39"/>
    <w:rsid w:val="00212643"/>
    <w:pPr>
      <w:tabs>
        <w:tab w:val="left" w:pos="5529"/>
        <w:tab w:val="right" w:pos="9356"/>
      </w:tabs>
      <w:spacing w:before="120"/>
    </w:pPr>
    <w:rPr>
      <w:rFonts w:ascii="Arial" w:hAnsi="Arial"/>
      <w:bCs/>
      <w:sz w:val="24"/>
      <w:szCs w:val="24"/>
    </w:rPr>
  </w:style>
  <w:style w:type="character" w:styleId="Seitenzahl">
    <w:name w:val="page number"/>
    <w:basedOn w:val="Absatz-Standardschriftart"/>
    <w:uiPriority w:val="49"/>
    <w:rsid w:val="0085070E"/>
  </w:style>
  <w:style w:type="paragraph" w:customStyle="1" w:styleId="VerzeichnisTitel">
    <w:name w:val="Verzeichnis Titel"/>
    <w:basedOn w:val="berschrift1"/>
    <w:next w:val="Textkrper"/>
    <w:uiPriority w:val="99"/>
    <w:rsid w:val="00B73666"/>
    <w:pPr>
      <w:keepNext w:val="0"/>
      <w:numPr>
        <w:numId w:val="0"/>
      </w:numPr>
      <w:tabs>
        <w:tab w:val="left" w:pos="567"/>
      </w:tabs>
      <w:spacing w:before="600" w:after="320"/>
      <w:outlineLvl w:val="9"/>
    </w:pPr>
    <w:rPr>
      <w:bCs w:val="0"/>
      <w:szCs w:val="20"/>
    </w:rPr>
  </w:style>
  <w:style w:type="paragraph" w:styleId="Verzeichnis1">
    <w:name w:val="toc 1"/>
    <w:basedOn w:val="Standard"/>
    <w:next w:val="Standard"/>
    <w:autoRedefine/>
    <w:uiPriority w:val="39"/>
    <w:rsid w:val="00212643"/>
    <w:pPr>
      <w:tabs>
        <w:tab w:val="left" w:pos="425"/>
        <w:tab w:val="right" w:leader="dot" w:pos="9345"/>
      </w:tabs>
      <w:spacing w:before="80" w:after="40" w:line="240" w:lineRule="auto"/>
    </w:pPr>
    <w:rPr>
      <w:b/>
      <w:noProof/>
    </w:rPr>
  </w:style>
  <w:style w:type="paragraph" w:styleId="Verzeichnis2">
    <w:name w:val="toc 2"/>
    <w:basedOn w:val="Standard"/>
    <w:next w:val="Standard"/>
    <w:autoRedefine/>
    <w:uiPriority w:val="39"/>
    <w:rsid w:val="00C55B52"/>
    <w:pPr>
      <w:tabs>
        <w:tab w:val="left" w:pos="1021"/>
        <w:tab w:val="right" w:leader="dot" w:pos="9345"/>
      </w:tabs>
      <w:spacing w:before="40" w:after="40" w:line="240" w:lineRule="auto"/>
      <w:ind w:left="425"/>
    </w:pPr>
    <w:rPr>
      <w:noProof/>
    </w:rPr>
  </w:style>
  <w:style w:type="paragraph" w:styleId="Verzeichnis3">
    <w:name w:val="toc 3"/>
    <w:basedOn w:val="Standard"/>
    <w:next w:val="Standard"/>
    <w:autoRedefine/>
    <w:uiPriority w:val="39"/>
    <w:rsid w:val="00212643"/>
    <w:pPr>
      <w:tabs>
        <w:tab w:val="left" w:pos="1843"/>
        <w:tab w:val="right" w:leader="dot" w:pos="9345"/>
      </w:tabs>
      <w:spacing w:before="40" w:after="40" w:line="240" w:lineRule="auto"/>
      <w:ind w:left="1021"/>
    </w:pPr>
    <w:rPr>
      <w:noProof/>
    </w:rPr>
  </w:style>
  <w:style w:type="paragraph" w:styleId="Verzeichnis4">
    <w:name w:val="toc 4"/>
    <w:basedOn w:val="Standard"/>
    <w:next w:val="Standard"/>
    <w:autoRedefine/>
    <w:uiPriority w:val="99"/>
    <w:semiHidden/>
    <w:rsid w:val="00674737"/>
    <w:pPr>
      <w:tabs>
        <w:tab w:val="left" w:pos="2835"/>
        <w:tab w:val="right" w:leader="dot" w:pos="9345"/>
      </w:tabs>
      <w:spacing w:before="40"/>
      <w:ind w:left="1843"/>
    </w:pPr>
  </w:style>
  <w:style w:type="paragraph" w:styleId="Verzeichnis5">
    <w:name w:val="toc 5"/>
    <w:basedOn w:val="Standard"/>
    <w:next w:val="Standard"/>
    <w:autoRedefine/>
    <w:uiPriority w:val="99"/>
    <w:semiHidden/>
    <w:rsid w:val="00674737"/>
    <w:pPr>
      <w:tabs>
        <w:tab w:val="left" w:pos="4111"/>
        <w:tab w:val="right" w:leader="dot" w:pos="9345"/>
      </w:tabs>
      <w:spacing w:before="40"/>
      <w:ind w:left="2835"/>
    </w:pPr>
  </w:style>
  <w:style w:type="paragraph" w:customStyle="1" w:styleId="Seitenzahl2">
    <w:name w:val="Seitenzahl2"/>
    <w:basedOn w:val="Fuzeile"/>
    <w:link w:val="Seitenzahl2Char"/>
    <w:uiPriority w:val="49"/>
    <w:rsid w:val="008D1F92"/>
    <w:rPr>
      <w:sz w:val="16"/>
      <w:szCs w:val="16"/>
    </w:rPr>
  </w:style>
  <w:style w:type="character" w:customStyle="1" w:styleId="FuzeileZchn">
    <w:name w:val="Fußzeile Zchn"/>
    <w:link w:val="Fuzeile"/>
    <w:uiPriority w:val="99"/>
    <w:rsid w:val="00734360"/>
    <w:rPr>
      <w:rFonts w:ascii="Arial" w:hAnsi="Arial" w:cs="Arial"/>
    </w:rPr>
  </w:style>
  <w:style w:type="character" w:customStyle="1" w:styleId="Seitenzahl2Char">
    <w:name w:val="Seitenzahl2 Char"/>
    <w:link w:val="Seitenzahl2"/>
    <w:uiPriority w:val="49"/>
    <w:rsid w:val="005B6803"/>
    <w:rPr>
      <w:rFonts w:ascii="Arial" w:hAnsi="Arial" w:cs="Arial"/>
      <w:sz w:val="16"/>
      <w:szCs w:val="16"/>
    </w:rPr>
  </w:style>
  <w:style w:type="paragraph" w:styleId="Listenabsatz">
    <w:name w:val="List Paragraph"/>
    <w:basedOn w:val="Standard"/>
    <w:link w:val="ListenabsatzZchn"/>
    <w:uiPriority w:val="34"/>
    <w:qFormat/>
    <w:rsid w:val="00A16F6A"/>
    <w:pPr>
      <w:numPr>
        <w:numId w:val="5"/>
      </w:numPr>
      <w:contextualSpacing/>
    </w:pPr>
  </w:style>
  <w:style w:type="paragraph" w:customStyle="1" w:styleId="Nummerierung1">
    <w:name w:val="Nummerierung 1"/>
    <w:link w:val="Nummerierung1Zchn"/>
    <w:uiPriority w:val="19"/>
    <w:rsid w:val="00212643"/>
    <w:pPr>
      <w:numPr>
        <w:numId w:val="2"/>
      </w:numPr>
      <w:spacing w:line="360" w:lineRule="auto"/>
      <w:ind w:left="340" w:hanging="340"/>
    </w:pPr>
    <w:rPr>
      <w:rFonts w:ascii="Arial" w:hAnsi="Arial"/>
      <w:sz w:val="24"/>
      <w:szCs w:val="24"/>
    </w:rPr>
  </w:style>
  <w:style w:type="paragraph" w:customStyle="1" w:styleId="Nummerierung2">
    <w:name w:val="Nummerierung 2"/>
    <w:link w:val="Nummerierung2Zchn"/>
    <w:uiPriority w:val="20"/>
    <w:rsid w:val="00D8537E"/>
    <w:pPr>
      <w:numPr>
        <w:numId w:val="3"/>
      </w:numPr>
      <w:ind w:left="426" w:hanging="426"/>
    </w:pPr>
    <w:rPr>
      <w:rFonts w:ascii="Arial" w:hAnsi="Arial"/>
      <w:sz w:val="24"/>
      <w:szCs w:val="24"/>
    </w:rPr>
  </w:style>
  <w:style w:type="character" w:customStyle="1" w:styleId="ListenabsatzZchn">
    <w:name w:val="Listenabsatz Zchn"/>
    <w:basedOn w:val="Absatz-Standardschriftart"/>
    <w:link w:val="Listenabsatz"/>
    <w:uiPriority w:val="34"/>
    <w:rsid w:val="00A16F6A"/>
    <w:rPr>
      <w:rFonts w:ascii="Arial" w:hAnsi="Arial"/>
      <w:sz w:val="24"/>
      <w:szCs w:val="24"/>
    </w:rPr>
  </w:style>
  <w:style w:type="character" w:customStyle="1" w:styleId="Nummerierung1Zchn">
    <w:name w:val="Nummerierung 1 Zchn"/>
    <w:basedOn w:val="ListenabsatzZchn"/>
    <w:link w:val="Nummerierung1"/>
    <w:uiPriority w:val="19"/>
    <w:rsid w:val="00212643"/>
    <w:rPr>
      <w:rFonts w:ascii="Arial" w:hAnsi="Arial"/>
      <w:sz w:val="24"/>
      <w:szCs w:val="24"/>
    </w:rPr>
  </w:style>
  <w:style w:type="paragraph" w:customStyle="1" w:styleId="Paragraph">
    <w:name w:val="Paragraph"/>
    <w:basedOn w:val="Standard"/>
    <w:next w:val="Standard"/>
    <w:link w:val="ParagraphZchn"/>
    <w:uiPriority w:val="24"/>
    <w:rsid w:val="006E1CD9"/>
    <w:pPr>
      <w:numPr>
        <w:numId w:val="4"/>
      </w:numPr>
      <w:spacing w:after="240"/>
      <w:ind w:left="0" w:firstLine="142"/>
      <w:jc w:val="center"/>
    </w:pPr>
    <w:rPr>
      <w:b/>
    </w:rPr>
  </w:style>
  <w:style w:type="character" w:customStyle="1" w:styleId="Nummerierung2Zchn">
    <w:name w:val="Nummerierung 2 Zchn"/>
    <w:basedOn w:val="Nummerierung1Zchn"/>
    <w:link w:val="Nummerierung2"/>
    <w:uiPriority w:val="20"/>
    <w:rsid w:val="005B6803"/>
    <w:rPr>
      <w:rFonts w:ascii="Arial" w:hAnsi="Arial"/>
      <w:sz w:val="24"/>
      <w:szCs w:val="24"/>
    </w:rPr>
  </w:style>
  <w:style w:type="paragraph" w:customStyle="1" w:styleId="AufzhlungK1">
    <w:name w:val="Aufzählung_K 1"/>
    <w:basedOn w:val="Listenabsatz"/>
    <w:link w:val="AufzhlungK1Zchn"/>
    <w:uiPriority w:val="10"/>
    <w:rsid w:val="008B35C0"/>
    <w:pPr>
      <w:ind w:left="340" w:hanging="340"/>
    </w:pPr>
  </w:style>
  <w:style w:type="character" w:customStyle="1" w:styleId="ParagraphZchn">
    <w:name w:val="Paragraph Zchn"/>
    <w:basedOn w:val="Nummerierung1Zchn"/>
    <w:link w:val="Paragraph"/>
    <w:uiPriority w:val="24"/>
    <w:rsid w:val="005B6803"/>
    <w:rPr>
      <w:rFonts w:ascii="Arial" w:hAnsi="Arial"/>
      <w:b/>
      <w:sz w:val="24"/>
      <w:szCs w:val="24"/>
    </w:rPr>
  </w:style>
  <w:style w:type="character" w:customStyle="1" w:styleId="TextkrperZchn">
    <w:name w:val="Textkörper Zchn"/>
    <w:basedOn w:val="Absatz-Standardschriftart"/>
    <w:link w:val="Textkrper"/>
    <w:uiPriority w:val="99"/>
    <w:rsid w:val="005B6803"/>
    <w:rPr>
      <w:rFonts w:ascii="Arial" w:hAnsi="Arial"/>
      <w:sz w:val="24"/>
      <w:szCs w:val="24"/>
    </w:rPr>
  </w:style>
  <w:style w:type="paragraph" w:customStyle="1" w:styleId="AufzhlungK2">
    <w:name w:val="Aufzählung_K 2"/>
    <w:basedOn w:val="AufzhlungK1"/>
    <w:link w:val="AufzhlungK2Zchn"/>
    <w:uiPriority w:val="11"/>
    <w:rsid w:val="008B35C0"/>
    <w:pPr>
      <w:numPr>
        <w:ilvl w:val="1"/>
      </w:numPr>
      <w:ind w:left="680" w:hanging="340"/>
    </w:pPr>
  </w:style>
  <w:style w:type="character" w:customStyle="1" w:styleId="AufzhlungK1Zchn">
    <w:name w:val="Aufzählung_K 1 Zchn"/>
    <w:basedOn w:val="ListenabsatzZchn"/>
    <w:link w:val="AufzhlungK1"/>
    <w:uiPriority w:val="10"/>
    <w:rsid w:val="005B6803"/>
    <w:rPr>
      <w:rFonts w:ascii="Arial" w:hAnsi="Arial"/>
      <w:sz w:val="24"/>
      <w:szCs w:val="24"/>
    </w:rPr>
  </w:style>
  <w:style w:type="character" w:customStyle="1" w:styleId="AufzhlungK2Zchn">
    <w:name w:val="Aufzählung_K 2 Zchn"/>
    <w:basedOn w:val="AufzhlungK1Zchn"/>
    <w:link w:val="AufzhlungK2"/>
    <w:uiPriority w:val="11"/>
    <w:rsid w:val="005B6803"/>
    <w:rPr>
      <w:rFonts w:ascii="Arial" w:hAnsi="Arial"/>
      <w:sz w:val="24"/>
      <w:szCs w:val="24"/>
    </w:rPr>
  </w:style>
  <w:style w:type="paragraph" w:customStyle="1" w:styleId="Aufzhlung">
    <w:name w:val="Aufzählung"/>
    <w:basedOn w:val="Listenabsatz"/>
    <w:link w:val="AufzhlungZchn"/>
    <w:uiPriority w:val="9"/>
    <w:rsid w:val="00F229E8"/>
    <w:pPr>
      <w:numPr>
        <w:numId w:val="6"/>
      </w:numPr>
      <w:ind w:left="340" w:hanging="340"/>
    </w:pPr>
  </w:style>
  <w:style w:type="character" w:customStyle="1" w:styleId="AufzhlungZchn">
    <w:name w:val="Aufzählung Zchn"/>
    <w:basedOn w:val="ListenabsatzZchn"/>
    <w:link w:val="Aufzhlung"/>
    <w:uiPriority w:val="9"/>
    <w:rsid w:val="00F229E8"/>
    <w:rPr>
      <w:rFonts w:ascii="Arial" w:hAnsi="Arial"/>
      <w:sz w:val="24"/>
      <w:szCs w:val="24"/>
    </w:rPr>
  </w:style>
  <w:style w:type="paragraph" w:customStyle="1" w:styleId="Kopfzeile1">
    <w:name w:val="Kopfzeile1"/>
    <w:uiPriority w:val="99"/>
    <w:rsid w:val="00C34C32"/>
    <w:rPr>
      <w:rFonts w:ascii="Arial" w:hAnsi="Arial"/>
      <w:sz w:val="24"/>
      <w:szCs w:val="24"/>
    </w:rPr>
  </w:style>
  <w:style w:type="paragraph" w:styleId="Inhaltsverzeichnisberschrift">
    <w:name w:val="TOC Heading"/>
    <w:basedOn w:val="VerzeichnisTitel"/>
    <w:next w:val="Standard"/>
    <w:uiPriority w:val="39"/>
    <w:unhideWhenUsed/>
    <w:rsid w:val="008A4341"/>
    <w:pPr>
      <w:spacing w:before="240"/>
    </w:pPr>
  </w:style>
  <w:style w:type="paragraph" w:customStyle="1" w:styleId="AufzhlungRechteck">
    <w:name w:val="Aufzählung Rechteck"/>
    <w:uiPriority w:val="1"/>
    <w:qFormat/>
    <w:rsid w:val="00FD6FFC"/>
    <w:pPr>
      <w:numPr>
        <w:numId w:val="17"/>
      </w:numPr>
    </w:pPr>
    <w:rPr>
      <w:rFonts w:asciiTheme="minorHAnsi" w:hAnsiTheme="minorHAnsi"/>
      <w:sz w:val="22"/>
    </w:rPr>
  </w:style>
  <w:style w:type="paragraph" w:customStyle="1" w:styleId="AufzhlungRechteck2">
    <w:name w:val="Aufzählung Rechteck2"/>
    <w:basedOn w:val="AufzhlungRechteck"/>
    <w:uiPriority w:val="1"/>
    <w:qFormat/>
    <w:rsid w:val="00FD6FFC"/>
    <w:pPr>
      <w:ind w:left="714" w:hanging="357"/>
    </w:pPr>
  </w:style>
  <w:style w:type="paragraph" w:customStyle="1" w:styleId="AufzhlungStrich">
    <w:name w:val="Aufzählung Strich"/>
    <w:uiPriority w:val="1"/>
    <w:qFormat/>
    <w:rsid w:val="00A57728"/>
    <w:pPr>
      <w:numPr>
        <w:numId w:val="19"/>
      </w:numPr>
    </w:pPr>
    <w:rPr>
      <w:rFonts w:asciiTheme="minorHAnsi" w:hAnsiTheme="minorHAnsi"/>
      <w:sz w:val="22"/>
    </w:rPr>
  </w:style>
  <w:style w:type="paragraph" w:customStyle="1" w:styleId="AufzhlungStrich2">
    <w:name w:val="Aufzählung Strich2"/>
    <w:basedOn w:val="AufzhlungStrich"/>
    <w:uiPriority w:val="1"/>
    <w:qFormat/>
    <w:rsid w:val="00FD6FFC"/>
    <w:pPr>
      <w:numPr>
        <w:ilvl w:val="1"/>
      </w:numPr>
      <w:ind w:left="714" w:hanging="357"/>
    </w:pPr>
  </w:style>
  <w:style w:type="paragraph" w:styleId="Aufzhlungszeichen">
    <w:name w:val="List Bullet"/>
    <w:basedOn w:val="Liste"/>
    <w:uiPriority w:val="1"/>
    <w:qFormat/>
    <w:rsid w:val="00A57728"/>
    <w:pPr>
      <w:numPr>
        <w:numId w:val="20"/>
      </w:numPr>
      <w:overflowPunct/>
      <w:autoSpaceDE/>
      <w:autoSpaceDN/>
      <w:adjustRightInd/>
      <w:spacing w:line="240" w:lineRule="auto"/>
      <w:jc w:val="left"/>
      <w:textAlignment w:val="auto"/>
    </w:pPr>
    <w:rPr>
      <w:rFonts w:asciiTheme="minorHAnsi" w:hAnsiTheme="minorHAnsi"/>
      <w:sz w:val="22"/>
      <w:szCs w:val="20"/>
    </w:rPr>
  </w:style>
  <w:style w:type="paragraph" w:styleId="Liste">
    <w:name w:val="List"/>
    <w:basedOn w:val="Standard"/>
    <w:uiPriority w:val="99"/>
    <w:semiHidden/>
    <w:unhideWhenUsed/>
    <w:rsid w:val="00A57728"/>
    <w:pPr>
      <w:ind w:left="283" w:hanging="283"/>
      <w:contextualSpacing/>
    </w:pPr>
  </w:style>
  <w:style w:type="paragraph" w:styleId="Aufzhlungszeichen2">
    <w:name w:val="List Bullet 2"/>
    <w:basedOn w:val="Standard"/>
    <w:uiPriority w:val="99"/>
    <w:unhideWhenUsed/>
    <w:rsid w:val="00A57728"/>
    <w:pPr>
      <w:numPr>
        <w:numId w:val="21"/>
      </w:numPr>
      <w:overflowPunct/>
      <w:autoSpaceDE/>
      <w:autoSpaceDN/>
      <w:adjustRightInd/>
      <w:spacing w:line="240" w:lineRule="auto"/>
      <w:contextualSpacing/>
      <w:jc w:val="left"/>
      <w:textAlignment w:val="auto"/>
    </w:pPr>
    <w:rPr>
      <w:rFonts w:asciiTheme="minorHAnsi" w:hAnsiTheme="minorHAnsi"/>
      <w:sz w:val="22"/>
      <w:szCs w:val="20"/>
    </w:rPr>
  </w:style>
  <w:style w:type="character" w:customStyle="1" w:styleId="berschrift1Zchn">
    <w:name w:val="Überschrift 1 Zchn"/>
    <w:link w:val="berschrift1"/>
    <w:uiPriority w:val="2"/>
    <w:rsid w:val="00C55B52"/>
    <w:rPr>
      <w:rFonts w:ascii="Arial" w:hAnsi="Arial" w:cs="Arial"/>
      <w:b/>
      <w:bCs/>
      <w:sz w:val="32"/>
      <w:szCs w:val="32"/>
    </w:rPr>
  </w:style>
  <w:style w:type="character" w:customStyle="1" w:styleId="berschrift2Zchn">
    <w:name w:val="Überschrift 2 Zchn"/>
    <w:link w:val="berschrift2"/>
    <w:uiPriority w:val="3"/>
    <w:rsid w:val="00E649E2"/>
    <w:rPr>
      <w:rFonts w:ascii="Arial" w:hAnsi="Arial" w:cs="Arial"/>
      <w:b/>
      <w:bCs/>
      <w:iCs/>
      <w:sz w:val="28"/>
      <w:szCs w:val="28"/>
    </w:rPr>
  </w:style>
  <w:style w:type="character" w:customStyle="1" w:styleId="berschrift3Zchn">
    <w:name w:val="Überschrift 3 Zchn"/>
    <w:link w:val="berschrift3"/>
    <w:uiPriority w:val="4"/>
    <w:rsid w:val="00E649E2"/>
    <w:rPr>
      <w:rFonts w:ascii="Arial" w:hAnsi="Arial" w:cs="Arial"/>
      <w:b/>
      <w:bCs/>
      <w:sz w:val="24"/>
      <w:szCs w:val="24"/>
    </w:rPr>
  </w:style>
  <w:style w:type="paragraph" w:customStyle="1" w:styleId="Standardeinzeilig">
    <w:name w:val="Standard einzeilig"/>
    <w:basedOn w:val="Standard"/>
    <w:qFormat/>
    <w:rsid w:val="008702DD"/>
    <w:pPr>
      <w:spacing w:line="240" w:lineRule="auto"/>
    </w:pPr>
  </w:style>
  <w:style w:type="paragraph" w:customStyle="1" w:styleId="Firma2">
    <w:name w:val="Firma2"/>
    <w:basedOn w:val="Standard"/>
    <w:rsid w:val="00E52AA8"/>
    <w:pPr>
      <w:framePr w:w="4820" w:h="2268" w:hRule="exact" w:hSpace="142" w:wrap="around" w:vAnchor="page" w:hAnchor="text" w:y="2864"/>
      <w:overflowPunct/>
      <w:autoSpaceDE/>
      <w:autoSpaceDN/>
      <w:adjustRightInd/>
      <w:spacing w:line="240" w:lineRule="auto"/>
      <w:jc w:val="left"/>
      <w:textAlignment w:val="auto"/>
    </w:pPr>
    <w:rPr>
      <w:rFonts w:ascii="Times New Roman" w:hAnsi="Times New Roman"/>
      <w:szCs w:val="20"/>
    </w:rPr>
  </w:style>
  <w:style w:type="paragraph" w:customStyle="1" w:styleId="Empfnger">
    <w:name w:val="Empfänger"/>
    <w:basedOn w:val="Standard"/>
    <w:rsid w:val="00E52AA8"/>
    <w:pPr>
      <w:framePr w:w="4820" w:h="2268" w:hRule="exact" w:hSpace="142" w:wrap="around" w:vAnchor="page" w:hAnchor="text" w:y="2864"/>
      <w:overflowPunct/>
      <w:autoSpaceDE/>
      <w:autoSpaceDN/>
      <w:adjustRightInd/>
      <w:spacing w:line="240" w:lineRule="auto"/>
      <w:jc w:val="left"/>
      <w:textAlignment w:val="auto"/>
    </w:pPr>
    <w:rPr>
      <w:rFonts w:ascii="Times New Roman" w:hAnsi="Times New Roman"/>
      <w:szCs w:val="20"/>
    </w:rPr>
  </w:style>
  <w:style w:type="character" w:customStyle="1" w:styleId="Datum1">
    <w:name w:val="Datum1"/>
    <w:basedOn w:val="Absatz-Standardschriftart"/>
    <w:rsid w:val="00E52AA8"/>
  </w:style>
  <w:style w:type="table" w:styleId="Tabellenraster">
    <w:name w:val="Table Grid"/>
    <w:basedOn w:val="NormaleTabelle"/>
    <w:uiPriority w:val="39"/>
    <w:rsid w:val="000D3A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76FF4"/>
    <w:pPr>
      <w:spacing w:after="200" w:line="240" w:lineRule="auto"/>
    </w:pPr>
    <w:rPr>
      <w:i/>
      <w:iCs/>
      <w:color w:val="808080" w:themeColor="text2"/>
      <w:sz w:val="18"/>
      <w:szCs w:val="18"/>
    </w:rPr>
  </w:style>
  <w:style w:type="paragraph" w:styleId="Abbildungsverzeichnis">
    <w:name w:val="table of figures"/>
    <w:basedOn w:val="Standard"/>
    <w:next w:val="Standard"/>
    <w:uiPriority w:val="99"/>
    <w:unhideWhenUsed/>
    <w:rsid w:val="00776FF4"/>
  </w:style>
  <w:style w:type="character" w:styleId="Hyperlink">
    <w:name w:val="Hyperlink"/>
    <w:basedOn w:val="Absatz-Standardschriftart"/>
    <w:uiPriority w:val="99"/>
    <w:unhideWhenUsed/>
    <w:rsid w:val="00776FF4"/>
    <w:rPr>
      <w:color w:val="33339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977360">
      <w:bodyDiv w:val="1"/>
      <w:marLeft w:val="0"/>
      <w:marRight w:val="0"/>
      <w:marTop w:val="0"/>
      <w:marBottom w:val="0"/>
      <w:divBdr>
        <w:top w:val="none" w:sz="0" w:space="0" w:color="auto"/>
        <w:left w:val="none" w:sz="0" w:space="0" w:color="auto"/>
        <w:bottom w:val="none" w:sz="0" w:space="0" w:color="auto"/>
        <w:right w:val="none" w:sz="0" w:space="0" w:color="auto"/>
      </w:divBdr>
    </w:div>
    <w:div w:id="173697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FormXp\Dokumentation.dotm" TargetMode="External"/></Relationships>
</file>

<file path=word/theme/theme1.xml><?xml version="1.0" encoding="utf-8"?>
<a:theme xmlns:a="http://schemas.openxmlformats.org/drawingml/2006/main" name="MARKANT D mit Bild">
  <a:themeElements>
    <a:clrScheme name="Markant">
      <a:dk1>
        <a:srgbClr val="000000"/>
      </a:dk1>
      <a:lt1>
        <a:srgbClr val="FFFFFF"/>
      </a:lt1>
      <a:dk2>
        <a:srgbClr val="808080"/>
      </a:dk2>
      <a:lt2>
        <a:srgbClr val="DFE0E1"/>
      </a:lt2>
      <a:accent1>
        <a:srgbClr val="333399"/>
      </a:accent1>
      <a:accent2>
        <a:srgbClr val="B0022F"/>
      </a:accent2>
      <a:accent3>
        <a:srgbClr val="DFE0E1"/>
      </a:accent3>
      <a:accent4>
        <a:srgbClr val="808080"/>
      </a:accent4>
      <a:accent5>
        <a:srgbClr val="EB6B4A"/>
      </a:accent5>
      <a:accent6>
        <a:srgbClr val="F08C3E"/>
      </a:accent6>
      <a:hlink>
        <a:srgbClr val="333399"/>
      </a:hlink>
      <a:folHlink>
        <a:srgbClr val="333399"/>
      </a:folHlink>
    </a:clrScheme>
    <a:fontScheme name="Markant Test">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464D5-FB67-42DB-922E-0D7969822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Template>
  <TotalTime>0</TotalTime>
  <Pages>1</Pages>
  <Words>5769</Words>
  <Characters>36346</Characters>
  <Application>Microsoft Office Word</Application>
  <DocSecurity>0</DocSecurity>
  <Lines>302</Lines>
  <Paragraphs>84</Paragraphs>
  <ScaleCrop>false</ScaleCrop>
  <HeadingPairs>
    <vt:vector size="2" baseType="variant">
      <vt:variant>
        <vt:lpstr>Titel</vt:lpstr>
      </vt:variant>
      <vt:variant>
        <vt:i4>1</vt:i4>
      </vt:variant>
    </vt:vector>
  </HeadingPairs>
  <TitlesOfParts>
    <vt:vector size="1" baseType="lpstr">
      <vt:lpstr>Dokumentation</vt:lpstr>
    </vt:vector>
  </TitlesOfParts>
  <Company>Markant Handels und Service GmbH</Company>
  <LinksUpToDate>false</LinksUpToDate>
  <CharactersWithSpaces>42031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creator>Horvay, Ferenc</dc:creator>
  <cp:keywords>Version 1; Z</cp:keywords>
  <cp:lastModifiedBy>Kai</cp:lastModifiedBy>
  <cp:revision>4</cp:revision>
  <cp:lastPrinted>2019-12-01T22:02:00Z</cp:lastPrinted>
  <dcterms:created xsi:type="dcterms:W3CDTF">2019-12-01T22:02:00Z</dcterms:created>
  <dcterms:modified xsi:type="dcterms:W3CDTF">2019-12-01T22:02:00Z</dcterms:modified>
</cp:coreProperties>
</file>